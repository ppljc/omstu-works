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6D" w:rsidRPr="00402DC4" w:rsidRDefault="00854A6D" w:rsidP="00402DC4">
      <w:pPr>
        <w:jc w:val="center"/>
        <w:rPr>
          <w:sz w:val="32"/>
          <w:szCs w:val="32"/>
        </w:rPr>
      </w:pPr>
      <w:r w:rsidRPr="00402DC4">
        <w:rPr>
          <w:sz w:val="32"/>
          <w:szCs w:val="32"/>
        </w:rPr>
        <w:t>Омский государственный технический университет</w:t>
      </w:r>
    </w:p>
    <w:p w:rsidR="00854A6D" w:rsidRPr="00402DC4" w:rsidRDefault="00854A6D" w:rsidP="00402DC4">
      <w:pPr>
        <w:jc w:val="center"/>
        <w:rPr>
          <w:sz w:val="32"/>
          <w:szCs w:val="32"/>
        </w:rPr>
      </w:pPr>
      <w:r w:rsidRPr="00402DC4">
        <w:rPr>
          <w:sz w:val="32"/>
          <w:szCs w:val="32"/>
        </w:rPr>
        <w:t>Кафедра физики</w:t>
      </w: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Default="00854A6D" w:rsidP="00402DC4">
      <w:pPr>
        <w:jc w:val="center"/>
        <w:rPr>
          <w:sz w:val="28"/>
          <w:szCs w:val="28"/>
        </w:rPr>
      </w:pPr>
    </w:p>
    <w:p w:rsidR="00854A6D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56"/>
          <w:szCs w:val="56"/>
        </w:rPr>
      </w:pPr>
      <w:r w:rsidRPr="00402DC4">
        <w:rPr>
          <w:sz w:val="56"/>
          <w:szCs w:val="56"/>
        </w:rPr>
        <w:t xml:space="preserve">Отчёт </w:t>
      </w:r>
    </w:p>
    <w:p w:rsidR="00854A6D" w:rsidRPr="00402DC4" w:rsidRDefault="00854A6D" w:rsidP="00402DC4">
      <w:pPr>
        <w:jc w:val="center"/>
        <w:rPr>
          <w:sz w:val="32"/>
          <w:szCs w:val="32"/>
        </w:rPr>
      </w:pPr>
      <w:r w:rsidRPr="00402DC4">
        <w:rPr>
          <w:sz w:val="32"/>
          <w:szCs w:val="32"/>
        </w:rPr>
        <w:t xml:space="preserve">по лабораторной работе №1-9 </w:t>
      </w:r>
    </w:p>
    <w:p w:rsidR="00854A6D" w:rsidRPr="00402DC4" w:rsidRDefault="00854A6D" w:rsidP="00402DC4">
      <w:pPr>
        <w:jc w:val="center"/>
        <w:rPr>
          <w:sz w:val="32"/>
          <w:szCs w:val="32"/>
        </w:rPr>
      </w:pPr>
    </w:p>
    <w:p w:rsidR="00854A6D" w:rsidRPr="00402DC4" w:rsidRDefault="00854A6D" w:rsidP="00402DC4">
      <w:pPr>
        <w:jc w:val="center"/>
        <w:rPr>
          <w:b/>
          <w:bCs/>
          <w:sz w:val="36"/>
          <w:szCs w:val="36"/>
        </w:rPr>
      </w:pPr>
      <w:r w:rsidRPr="00402DC4">
        <w:rPr>
          <w:b/>
          <w:bCs/>
          <w:sz w:val="36"/>
          <w:szCs w:val="36"/>
        </w:rPr>
        <w:t>ОПРЕДЕЛЕНИЕ  ОТНОШЕНИЯ  ТЕПЛОЕМКОСТЕЙ  ВОЗДУХА  ПРИ ПОСТОЯННОМ  ДАВЛЕНИИ  И  ОБЪЕМЕ</w:t>
      </w: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center"/>
        <w:rPr>
          <w:sz w:val="28"/>
          <w:szCs w:val="28"/>
        </w:rPr>
      </w:pPr>
    </w:p>
    <w:p w:rsidR="00854A6D" w:rsidRPr="00402DC4" w:rsidRDefault="00854A6D" w:rsidP="00402DC4">
      <w:pPr>
        <w:jc w:val="left"/>
      </w:pPr>
    </w:p>
    <w:p w:rsidR="00854A6D" w:rsidRPr="00402DC4" w:rsidRDefault="00854A6D" w:rsidP="00402DC4">
      <w:pPr>
        <w:jc w:val="right"/>
      </w:pPr>
    </w:p>
    <w:p w:rsidR="00854A6D" w:rsidRPr="00402DC4" w:rsidRDefault="00854A6D" w:rsidP="00402DC4">
      <w:r w:rsidRPr="00402DC4">
        <w:t xml:space="preserve">                                                                              Выполнил(а):</w:t>
      </w:r>
    </w:p>
    <w:p w:rsidR="00854A6D" w:rsidRPr="00402DC4" w:rsidRDefault="00854A6D" w:rsidP="00402DC4">
      <w:pPr>
        <w:jc w:val="right"/>
      </w:pPr>
      <w:r w:rsidRPr="00402DC4">
        <w:t>студент(ка)  группы _____________________</w:t>
      </w:r>
    </w:p>
    <w:p w:rsidR="00854A6D" w:rsidRPr="00402DC4" w:rsidRDefault="00854A6D" w:rsidP="00402DC4">
      <w:pPr>
        <w:jc w:val="right"/>
      </w:pPr>
    </w:p>
    <w:p w:rsidR="00854A6D" w:rsidRPr="00402DC4" w:rsidRDefault="00854A6D" w:rsidP="00402DC4">
      <w:pPr>
        <w:jc w:val="right"/>
      </w:pPr>
      <w:r w:rsidRPr="00402DC4">
        <w:t>____________________________________</w:t>
      </w:r>
    </w:p>
    <w:p w:rsidR="00854A6D" w:rsidRPr="00402DC4" w:rsidRDefault="00854A6D" w:rsidP="00402DC4">
      <w:pPr>
        <w:jc w:val="right"/>
      </w:pPr>
    </w:p>
    <w:p w:rsidR="00854A6D" w:rsidRPr="00402DC4" w:rsidRDefault="00854A6D" w:rsidP="00402DC4">
      <w:pPr>
        <w:jc w:val="right"/>
      </w:pPr>
      <w:r w:rsidRPr="00402DC4">
        <w:t xml:space="preserve">                                                                         </w:t>
      </w:r>
      <w:r>
        <w:t xml:space="preserve">    </w:t>
      </w:r>
      <w:r w:rsidRPr="00402DC4">
        <w:t xml:space="preserve"> Проверил(а): ____________________________</w:t>
      </w:r>
    </w:p>
    <w:p w:rsidR="00854A6D" w:rsidRPr="00402DC4" w:rsidRDefault="00854A6D" w:rsidP="00402DC4">
      <w:pPr>
        <w:jc w:val="right"/>
      </w:pPr>
    </w:p>
    <w:p w:rsidR="00854A6D" w:rsidRPr="00402DC4" w:rsidRDefault="00854A6D" w:rsidP="00402DC4">
      <w:pPr>
        <w:jc w:val="right"/>
      </w:pPr>
      <w:r w:rsidRPr="00402DC4">
        <w:t>____________________________________</w:t>
      </w:r>
    </w:p>
    <w:p w:rsidR="00854A6D" w:rsidRPr="00402DC4" w:rsidRDefault="00854A6D" w:rsidP="00402DC4">
      <w:pPr>
        <w:jc w:val="right"/>
      </w:pPr>
    </w:p>
    <w:p w:rsidR="00854A6D" w:rsidRPr="00402DC4" w:rsidRDefault="00854A6D" w:rsidP="00402DC4">
      <w:pPr>
        <w:jc w:val="right"/>
      </w:pPr>
      <w:r w:rsidRPr="00402DC4">
        <w:t>Дата сдачи отчета:_____________________</w:t>
      </w:r>
    </w:p>
    <w:p w:rsidR="00854A6D" w:rsidRPr="00402DC4" w:rsidRDefault="00854A6D" w:rsidP="00402DC4"/>
    <w:p w:rsidR="00854A6D" w:rsidRPr="00402DC4" w:rsidRDefault="00854A6D" w:rsidP="00402DC4">
      <w:pPr>
        <w:spacing w:after="200" w:line="276" w:lineRule="auto"/>
        <w:ind w:firstLine="0"/>
        <w:rPr>
          <w:color w:val="FF0000"/>
          <w:sz w:val="28"/>
          <w:szCs w:val="28"/>
          <w:lang w:eastAsia="ru-RU"/>
        </w:rPr>
      </w:pPr>
    </w:p>
    <w:p w:rsidR="00854A6D" w:rsidRPr="00402DC4" w:rsidRDefault="00854A6D" w:rsidP="00402DC4"/>
    <w:p w:rsidR="00854A6D" w:rsidRPr="00402DC4" w:rsidRDefault="00854A6D" w:rsidP="00402DC4"/>
    <w:p w:rsidR="00854A6D" w:rsidRPr="00402DC4" w:rsidRDefault="00854A6D" w:rsidP="00402DC4"/>
    <w:p w:rsidR="00854A6D" w:rsidRPr="00402DC4" w:rsidRDefault="00854A6D" w:rsidP="00402DC4"/>
    <w:p w:rsidR="00854A6D" w:rsidRPr="00402DC4" w:rsidRDefault="00854A6D" w:rsidP="00C669E6">
      <w:pPr>
        <w:spacing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402DC4">
        <w:rPr>
          <w:b/>
          <w:bCs/>
          <w:sz w:val="28"/>
          <w:szCs w:val="28"/>
          <w:lang w:eastAsia="ru-RU"/>
        </w:rPr>
        <w:t xml:space="preserve">Лабораторная работа № 1-9 </w:t>
      </w:r>
    </w:p>
    <w:p w:rsidR="00854A6D" w:rsidRPr="00402DC4" w:rsidRDefault="00854A6D" w:rsidP="00402DC4">
      <w:pPr>
        <w:spacing w:after="200"/>
        <w:ind w:firstLine="0"/>
        <w:jc w:val="center"/>
        <w:rPr>
          <w:b/>
          <w:bCs/>
          <w:sz w:val="28"/>
          <w:szCs w:val="28"/>
          <w:lang w:eastAsia="ru-RU"/>
        </w:rPr>
      </w:pPr>
      <w:r w:rsidRPr="00402DC4">
        <w:rPr>
          <w:b/>
          <w:bCs/>
          <w:sz w:val="28"/>
          <w:szCs w:val="28"/>
          <w:lang w:eastAsia="ru-RU"/>
        </w:rPr>
        <w:t>ОПРЕДЕЛЕНИЕ ОТНОШЕНИЯ ТЕПЛОЕМКОСТЕЙ ВОЗДУХА ПРИ ПОСТОЯННОМ ДАВЛЕНИИ И ОБЪЕМЕ</w:t>
      </w:r>
    </w:p>
    <w:p w:rsidR="00854A6D" w:rsidRPr="00402DC4" w:rsidRDefault="00854A6D" w:rsidP="00402DC4">
      <w:pPr>
        <w:autoSpaceDE w:val="0"/>
        <w:autoSpaceDN w:val="0"/>
        <w:adjustRightInd w:val="0"/>
        <w:ind w:firstLine="0"/>
        <w:rPr>
          <w:rFonts w:eastAsia="TimesNewRomanPSMT"/>
          <w:b/>
          <w:bCs/>
          <w:color w:val="FF0000"/>
          <w:sz w:val="28"/>
          <w:szCs w:val="28"/>
          <w:lang w:eastAsia="ru-RU"/>
        </w:rPr>
      </w:pPr>
      <w:r w:rsidRPr="00402DC4">
        <w:rPr>
          <w:b/>
          <w:bCs/>
          <w:sz w:val="28"/>
          <w:szCs w:val="28"/>
          <w:lang w:eastAsia="ru-RU"/>
        </w:rPr>
        <w:t xml:space="preserve">Цель работы: </w:t>
      </w:r>
      <w:r w:rsidRPr="00402DC4">
        <w:rPr>
          <w:rFonts w:eastAsia="TimesNewRomanPSMT"/>
          <w:sz w:val="28"/>
          <w:szCs w:val="28"/>
          <w:lang w:eastAsia="ru-RU"/>
        </w:rPr>
        <w:t>определение отношения теплоемкостей воздуха, полученных при разных условиях, знакомство с методом Клемана и Дезорма.</w:t>
      </w:r>
    </w:p>
    <w:p w:rsidR="00854A6D" w:rsidRPr="00402DC4" w:rsidRDefault="00854A6D" w:rsidP="00402DC4">
      <w:pPr>
        <w:autoSpaceDE w:val="0"/>
        <w:autoSpaceDN w:val="0"/>
        <w:adjustRightInd w:val="0"/>
        <w:ind w:firstLine="0"/>
        <w:rPr>
          <w:rFonts w:eastAsia="TimesNewRomanPSMT"/>
          <w:sz w:val="28"/>
          <w:szCs w:val="28"/>
          <w:lang w:eastAsia="ru-RU"/>
        </w:rPr>
      </w:pPr>
      <w:r w:rsidRPr="00402DC4">
        <w:rPr>
          <w:b/>
          <w:bCs/>
          <w:sz w:val="28"/>
          <w:szCs w:val="28"/>
          <w:lang w:eastAsia="ru-RU"/>
        </w:rPr>
        <w:t xml:space="preserve">Приборы и принадлежности: </w:t>
      </w:r>
      <w:r w:rsidRPr="00402DC4">
        <w:rPr>
          <w:rFonts w:eastAsia="TimesNewRomanPSMT"/>
          <w:sz w:val="28"/>
          <w:szCs w:val="28"/>
          <w:lang w:eastAsia="ru-RU"/>
        </w:rPr>
        <w:t>экспериментальная установка ФПТ 1-6н</w:t>
      </w:r>
    </w:p>
    <w:p w:rsidR="00854A6D" w:rsidRPr="00402DC4" w:rsidRDefault="00854A6D" w:rsidP="00402DC4">
      <w:pPr>
        <w:autoSpaceDE w:val="0"/>
        <w:autoSpaceDN w:val="0"/>
        <w:adjustRightInd w:val="0"/>
        <w:ind w:firstLine="0"/>
        <w:rPr>
          <w:rFonts w:eastAsia="TimesNewRomanPSMT"/>
          <w:sz w:val="28"/>
          <w:szCs w:val="28"/>
          <w:lang w:eastAsia="ru-RU"/>
        </w:rPr>
      </w:pPr>
    </w:p>
    <w:p w:rsidR="00854A6D" w:rsidRPr="00402DC4" w:rsidRDefault="00854A6D" w:rsidP="00402DC4">
      <w:pPr>
        <w:spacing w:after="20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402DC4">
        <w:rPr>
          <w:b/>
          <w:bCs/>
          <w:sz w:val="28"/>
          <w:szCs w:val="28"/>
          <w:lang w:eastAsia="ru-RU"/>
        </w:rPr>
        <w:t>Краткая теория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Молярной теплоемкостью газа называется</w:t>
      </w:r>
      <w:r>
        <w:rPr>
          <w:sz w:val="28"/>
          <w:szCs w:val="28"/>
          <w:lang w:eastAsia="ru-RU"/>
        </w:rPr>
        <w:t xml:space="preserve"> </w:t>
      </w:r>
      <w:r w:rsidRPr="00402DC4">
        <w:rPr>
          <w:sz w:val="28"/>
          <w:szCs w:val="28"/>
          <w:lang w:eastAsia="ru-RU"/>
        </w:rPr>
        <w:t>………………………………….</w:t>
      </w:r>
      <w:r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..</w:t>
      </w:r>
    </w:p>
    <w:p w:rsidR="00854A6D" w:rsidRPr="00402DC4" w:rsidRDefault="00854A6D" w:rsidP="00402DC4">
      <w:pPr>
        <w:spacing w:after="200" w:line="276" w:lineRule="auto"/>
        <w:ind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………</w:t>
      </w:r>
      <w:r w:rsidRPr="00402DC4">
        <w:rPr>
          <w:sz w:val="28"/>
          <w:szCs w:val="28"/>
          <w:lang w:eastAsia="ru-RU"/>
        </w:rPr>
        <w:t>……………………………………………………………………………………</w:t>
      </w:r>
    </w:p>
    <w:p w:rsidR="00854A6D" w:rsidRPr="00402DC4" w:rsidRDefault="00854A6D" w:rsidP="00402DC4">
      <w:pPr>
        <w:spacing w:after="200" w:line="276" w:lineRule="auto"/>
        <w:ind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………</w:t>
      </w:r>
      <w:r w:rsidRPr="00402DC4">
        <w:rPr>
          <w:sz w:val="28"/>
          <w:szCs w:val="28"/>
          <w:lang w:eastAsia="ru-RU"/>
        </w:rPr>
        <w:t>……………………………………………………………………………………</w:t>
      </w:r>
    </w:p>
    <w:p w:rsidR="00854A6D" w:rsidRDefault="00854A6D" w:rsidP="00402DC4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854A6D" w:rsidRPr="00C669E6" w:rsidRDefault="00854A6D" w:rsidP="00C669E6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C669E6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Для идеального газа молярные теплоемкости при постоянном объеме  </w:t>
      </w:r>
      <w:r w:rsidRPr="00402DC4">
        <w:rPr>
          <w:sz w:val="28"/>
          <w:szCs w:val="28"/>
          <w:lang w:val="en-US" w:eastAsia="ru-RU"/>
        </w:rPr>
        <w:t>C</w:t>
      </w:r>
      <w:r w:rsidRPr="00402DC4">
        <w:rPr>
          <w:sz w:val="28"/>
          <w:szCs w:val="28"/>
          <w:vertAlign w:val="subscript"/>
          <w:lang w:val="en-US" w:eastAsia="ru-RU"/>
        </w:rPr>
        <w:t>V</w:t>
      </w:r>
      <w:r w:rsidRPr="00402DC4">
        <w:rPr>
          <w:sz w:val="28"/>
          <w:szCs w:val="28"/>
          <w:lang w:eastAsia="ru-RU"/>
        </w:rPr>
        <w:t xml:space="preserve"> и при постоянном давлении </w:t>
      </w:r>
      <w:r w:rsidRPr="00402DC4">
        <w:rPr>
          <w:sz w:val="28"/>
          <w:szCs w:val="28"/>
          <w:lang w:val="en-US" w:eastAsia="ru-RU"/>
        </w:rPr>
        <w:t>C</w:t>
      </w:r>
      <w:r w:rsidRPr="00402DC4">
        <w:rPr>
          <w:sz w:val="28"/>
          <w:szCs w:val="28"/>
          <w:vertAlign w:val="subscript"/>
          <w:lang w:val="en-US" w:eastAsia="ru-RU"/>
        </w:rPr>
        <w:t>P</w:t>
      </w:r>
      <w:r w:rsidRPr="00402DC4">
        <w:rPr>
          <w:sz w:val="28"/>
          <w:szCs w:val="28"/>
          <w:lang w:eastAsia="ru-RU"/>
        </w:rPr>
        <w:t xml:space="preserve"> рассчитываются по формулам</w:t>
      </w:r>
    </w:p>
    <w:p w:rsidR="00854A6D" w:rsidRPr="00402DC4" w:rsidRDefault="00854A6D" w:rsidP="00402DC4">
      <w:pPr>
        <w:spacing w:after="200" w:line="276" w:lineRule="auto"/>
        <w:ind w:firstLine="360"/>
        <w:jc w:val="right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(9.1)</w:t>
      </w:r>
    </w:p>
    <w:p w:rsidR="00854A6D" w:rsidRPr="00402DC4" w:rsidRDefault="00854A6D" w:rsidP="00C669E6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в которых  </w:t>
      </w:r>
      <w:r w:rsidRPr="00402DC4">
        <w:rPr>
          <w:sz w:val="28"/>
          <w:szCs w:val="28"/>
          <w:lang w:val="en-US" w:eastAsia="ru-RU"/>
        </w:rPr>
        <w:t>i</w:t>
      </w:r>
      <w:r w:rsidRPr="00402DC4">
        <w:rPr>
          <w:sz w:val="28"/>
          <w:szCs w:val="28"/>
          <w:lang w:eastAsia="ru-RU"/>
        </w:rPr>
        <w:t xml:space="preserve"> - ……………………………………………………</w:t>
      </w:r>
      <w:r>
        <w:rPr>
          <w:sz w:val="28"/>
          <w:szCs w:val="28"/>
          <w:lang w:eastAsia="ru-RU"/>
        </w:rPr>
        <w:t>.</w:t>
      </w:r>
      <w:r w:rsidRPr="00402DC4">
        <w:rPr>
          <w:sz w:val="28"/>
          <w:szCs w:val="28"/>
          <w:lang w:eastAsia="ru-RU"/>
        </w:rPr>
        <w:t>……………………..</w:t>
      </w:r>
    </w:p>
    <w:p w:rsidR="00854A6D" w:rsidRPr="00402DC4" w:rsidRDefault="00854A6D" w:rsidP="00402DC4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854A6D" w:rsidRPr="00402DC4" w:rsidRDefault="00854A6D" w:rsidP="00C669E6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val="en-US" w:eastAsia="ru-RU"/>
        </w:rPr>
        <w:t>R</w:t>
      </w:r>
      <w:r w:rsidRPr="00402DC4">
        <w:rPr>
          <w:sz w:val="28"/>
          <w:szCs w:val="28"/>
          <w:lang w:eastAsia="ru-RU"/>
        </w:rPr>
        <w:t xml:space="preserve"> =          </w:t>
      </w:r>
      <w:r>
        <w:rPr>
          <w:sz w:val="28"/>
          <w:szCs w:val="28"/>
          <w:lang w:eastAsia="ru-RU"/>
        </w:rPr>
        <w:t xml:space="preserve">  </w:t>
      </w:r>
      <w:r w:rsidRPr="00402DC4">
        <w:rPr>
          <w:sz w:val="28"/>
          <w:szCs w:val="28"/>
          <w:lang w:eastAsia="ru-RU"/>
        </w:rPr>
        <w:t xml:space="preserve">  - …</w:t>
      </w:r>
      <w:r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………………………………………</w:t>
      </w:r>
      <w:r>
        <w:rPr>
          <w:sz w:val="28"/>
          <w:szCs w:val="28"/>
          <w:lang w:eastAsia="ru-RU"/>
        </w:rPr>
        <w:t>……..</w:t>
      </w:r>
      <w:r w:rsidRPr="00402DC4">
        <w:rPr>
          <w:sz w:val="28"/>
          <w:szCs w:val="28"/>
          <w:lang w:eastAsia="ru-RU"/>
        </w:rPr>
        <w:t>………………………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Отношение </w:t>
      </w:r>
      <w:r w:rsidRPr="00402DC4">
        <w:rPr>
          <w:rFonts w:eastAsia="Times New Roman"/>
          <w:position w:val="-30"/>
          <w:sz w:val="28"/>
          <w:szCs w:val="28"/>
          <w:lang w:eastAsia="ru-RU"/>
        </w:rPr>
        <w:object w:dxaOrig="85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3.5pt" o:ole="">
            <v:imagedata r:id="rId6" o:title=""/>
          </v:shape>
          <o:OLEObject Type="Embed" ProgID="Equation.3" ShapeID="_x0000_i1025" DrawAspect="Content" ObjectID="_1590348636" r:id="rId7"/>
        </w:object>
      </w:r>
      <w:r w:rsidRPr="00402DC4">
        <w:rPr>
          <w:sz w:val="28"/>
          <w:szCs w:val="28"/>
          <w:lang w:eastAsia="ru-RU"/>
        </w:rPr>
        <w:t>называется</w:t>
      </w:r>
      <w:r>
        <w:rPr>
          <w:sz w:val="28"/>
          <w:szCs w:val="28"/>
          <w:lang w:eastAsia="ru-RU"/>
        </w:rPr>
        <w:t xml:space="preserve">  ……</w:t>
      </w:r>
      <w:r w:rsidRPr="00402DC4">
        <w:rPr>
          <w:sz w:val="28"/>
          <w:szCs w:val="28"/>
          <w:lang w:eastAsia="ru-RU"/>
        </w:rPr>
        <w:t>……………………………………………….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Теоретически величина γ может быть найдена по формуле</w:t>
      </w:r>
      <w:r>
        <w:rPr>
          <w:sz w:val="28"/>
          <w:szCs w:val="28"/>
          <w:lang w:eastAsia="ru-RU"/>
        </w:rPr>
        <w:t>:</w:t>
      </w:r>
    </w:p>
    <w:p w:rsidR="00854A6D" w:rsidRPr="00402DC4" w:rsidRDefault="00854A6D" w:rsidP="00402DC4">
      <w:pPr>
        <w:spacing w:after="200" w:line="276" w:lineRule="auto"/>
        <w:ind w:firstLine="360"/>
        <w:jc w:val="right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(9.4) 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Молярные теплоемкости газа определяются через величину γ по формулам</w:t>
      </w:r>
      <w:r>
        <w:rPr>
          <w:sz w:val="28"/>
          <w:szCs w:val="28"/>
          <w:lang w:eastAsia="ru-RU"/>
        </w:rPr>
        <w:t>:</w:t>
      </w:r>
    </w:p>
    <w:p w:rsidR="00854A6D" w:rsidRPr="00402DC4" w:rsidRDefault="00854A6D" w:rsidP="00402DC4">
      <w:pPr>
        <w:spacing w:after="200" w:line="276" w:lineRule="auto"/>
        <w:ind w:firstLine="360"/>
        <w:jc w:val="right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(9.2)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В лабораторной работе γ определяется на установке, схема которой изображена на рис. 9.1.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С помощью</w:t>
      </w:r>
      <w:r>
        <w:rPr>
          <w:sz w:val="28"/>
          <w:szCs w:val="28"/>
          <w:lang w:eastAsia="ru-RU"/>
        </w:rPr>
        <w:t xml:space="preserve"> </w:t>
      </w:r>
      <w:r w:rsidRPr="00402DC4">
        <w:rPr>
          <w:sz w:val="28"/>
          <w:szCs w:val="28"/>
          <w:lang w:eastAsia="ru-RU"/>
        </w:rPr>
        <w:t>………………………………………………</w:t>
      </w:r>
      <w:r>
        <w:rPr>
          <w:sz w:val="28"/>
          <w:szCs w:val="28"/>
          <w:lang w:eastAsia="ru-RU"/>
        </w:rPr>
        <w:t xml:space="preserve"> </w:t>
      </w:r>
      <w:r w:rsidRPr="00402DC4">
        <w:rPr>
          <w:sz w:val="28"/>
          <w:szCs w:val="28"/>
          <w:lang w:eastAsia="ru-RU"/>
        </w:rPr>
        <w:t>воздух через клапан</w:t>
      </w:r>
      <w:r>
        <w:rPr>
          <w:sz w:val="28"/>
          <w:szCs w:val="28"/>
          <w:lang w:eastAsia="ru-RU"/>
        </w:rPr>
        <w:t xml:space="preserve"> </w:t>
      </w:r>
      <w:r w:rsidRPr="00402DC4">
        <w:rPr>
          <w:sz w:val="28"/>
          <w:szCs w:val="28"/>
          <w:lang w:eastAsia="ru-RU"/>
        </w:rPr>
        <w:t>……</w:t>
      </w:r>
      <w:r>
        <w:rPr>
          <w:sz w:val="28"/>
          <w:szCs w:val="28"/>
          <w:lang w:eastAsia="ru-RU"/>
        </w:rPr>
        <w:t xml:space="preserve"> </w:t>
      </w:r>
      <w:r w:rsidRPr="00402DC4">
        <w:rPr>
          <w:sz w:val="28"/>
          <w:szCs w:val="28"/>
          <w:lang w:eastAsia="ru-RU"/>
        </w:rPr>
        <w:t>накачивается в баллон 1. Ман</w:t>
      </w:r>
      <w:r>
        <w:rPr>
          <w:sz w:val="28"/>
          <w:szCs w:val="28"/>
          <w:lang w:eastAsia="ru-RU"/>
        </w:rPr>
        <w:t>ометр 4 показывает…………………………………..</w:t>
      </w:r>
    </w:p>
    <w:p w:rsidR="00854A6D" w:rsidRPr="00402DC4" w:rsidRDefault="00854A6D" w:rsidP="00402DC4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854A6D" w:rsidRPr="00402DC4" w:rsidRDefault="00854A6D" w:rsidP="00402DC4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Клапан 3 служит для……</w:t>
      </w:r>
      <w:r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………………………………………………………</w:t>
      </w:r>
    </w:p>
    <w:p w:rsidR="00854A6D" w:rsidRPr="00402DC4" w:rsidRDefault="00854A6D" w:rsidP="00402DC4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……………………………………………………………………………………………</w:t>
      </w:r>
    </w:p>
    <w:p w:rsidR="00854A6D" w:rsidRDefault="00854A6D" w:rsidP="00402DC4">
      <w:pPr>
        <w:spacing w:after="200" w:line="276" w:lineRule="auto"/>
        <w:ind w:firstLine="0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group id="Группа 5" o:spid="_x0000_s1026" style="position:absolute;left:0;text-align:left;margin-left:323.8pt;margin-top:11.2pt;width:186pt;height:186pt;z-index:251658240" coordorigin=",-1333" coordsize="21145,21621">
            <v:shape id="Рисунок 3" o:spid="_x0000_s1027" type="#_x0000_t75" alt="þÿ" style="position:absolute;top:-1333;width:21145;height:18001;visibility:visible">
              <v:imagedata r:id="rId8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left:2762;top:17526;width:7906;height:2762;visibility:visible" stroked="f">
              <v:textbox>
                <w:txbxContent>
                  <w:p w:rsidR="00854A6D" w:rsidRDefault="00854A6D" w:rsidP="00402DC4">
                    <w:pPr>
                      <w:ind w:firstLine="0"/>
                    </w:pPr>
                    <w:r w:rsidRPr="00402DC4">
                      <w:t>Рис. 9.2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</w:r>
      <w:r w:rsidRPr="00616D8B">
        <w:rPr>
          <w:noProof/>
          <w:sz w:val="28"/>
          <w:szCs w:val="28"/>
          <w:lang w:eastAsia="ru-RU"/>
        </w:rPr>
        <w:pict>
          <v:group id="Группа 7" o:spid="_x0000_s1029" style="width:308.25pt;height:197.25pt;mso-position-horizontal-relative:char;mso-position-vertical-relative:line" coordsize="41148,26098">
            <v:shape id="Рисунок 4" o:spid="_x0000_s1030" type="#_x0000_t75" alt="þÿ" style="position:absolute;width:41148;height:23050;visibility:visible">
              <v:imagedata r:id="rId9" o:title=""/>
              <v:path arrowok="t"/>
            </v:shape>
            <v:shape id="Надпись 2" o:spid="_x0000_s1031" type="#_x0000_t202" style="position:absolute;left:17716;top:23336;width:6953;height:2762;visibility:visible" stroked="f">
              <v:textbox>
                <w:txbxContent>
                  <w:p w:rsidR="00854A6D" w:rsidRDefault="00854A6D" w:rsidP="00402DC4">
                    <w:pPr>
                      <w:ind w:firstLine="0"/>
                    </w:pPr>
                    <w:r w:rsidRPr="00402DC4">
                      <w:t>Рис.</w:t>
                    </w:r>
                    <w:r>
                      <w:t>9.1</w:t>
                    </w:r>
                    <w:r w:rsidRPr="00402DC4">
                      <w:t xml:space="preserve"> </w:t>
                    </w:r>
                    <w:r>
                      <w:t>999999.1</w:t>
                    </w:r>
                    <w:r w:rsidRPr="00402DC4">
                      <w:t>9.1</w:t>
                    </w:r>
                  </w:p>
                </w:txbxContent>
              </v:textbox>
            </v:shape>
            <w10:anchorlock/>
          </v:group>
        </w:pict>
      </w:r>
      <w:r w:rsidRPr="00402DC4">
        <w:rPr>
          <w:sz w:val="28"/>
          <w:szCs w:val="28"/>
          <w:lang w:eastAsia="ru-RU"/>
        </w:rPr>
        <w:t xml:space="preserve">  </w:t>
      </w:r>
    </w:p>
    <w:p w:rsidR="00854A6D" w:rsidRPr="00402DC4" w:rsidRDefault="00854A6D" w:rsidP="00402DC4">
      <w:pPr>
        <w:spacing w:after="200" w:line="276" w:lineRule="auto"/>
        <w:ind w:firstLine="426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После кратковременного открытия клапана</w:t>
      </w:r>
      <w:r>
        <w:rPr>
          <w:sz w:val="28"/>
          <w:szCs w:val="28"/>
          <w:lang w:eastAsia="ru-RU"/>
        </w:rPr>
        <w:t xml:space="preserve"> </w:t>
      </w:r>
      <w:r w:rsidRPr="00402DC4">
        <w:rPr>
          <w:sz w:val="28"/>
          <w:szCs w:val="28"/>
          <w:lang w:eastAsia="ru-RU"/>
        </w:rPr>
        <w:t>……………</w:t>
      </w:r>
      <w:r>
        <w:rPr>
          <w:sz w:val="28"/>
          <w:szCs w:val="28"/>
          <w:lang w:eastAsia="ru-RU"/>
        </w:rPr>
        <w:t xml:space="preserve"> </w:t>
      </w:r>
      <w:r w:rsidRPr="00402DC4">
        <w:rPr>
          <w:sz w:val="28"/>
          <w:szCs w:val="28"/>
          <w:lang w:eastAsia="ru-RU"/>
        </w:rPr>
        <w:t>с воздухом в сосуде происходят процессы, изображенные на рис. 9.2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Процесс 1-2</w:t>
      </w:r>
      <w:r>
        <w:rPr>
          <w:sz w:val="28"/>
          <w:szCs w:val="28"/>
          <w:lang w:eastAsia="ru-RU"/>
        </w:rPr>
        <w:t xml:space="preserve">   - </w:t>
      </w:r>
      <w:r w:rsidRPr="00402DC4">
        <w:rPr>
          <w:sz w:val="28"/>
          <w:szCs w:val="28"/>
          <w:lang w:eastAsia="ru-RU"/>
        </w:rPr>
        <w:t>………………………………..………</w:t>
      </w:r>
      <w:r>
        <w:rPr>
          <w:sz w:val="28"/>
          <w:szCs w:val="28"/>
          <w:lang w:eastAsia="ru-RU"/>
        </w:rPr>
        <w:t>…………………….</w:t>
      </w:r>
      <w:r w:rsidRPr="00402DC4">
        <w:rPr>
          <w:sz w:val="28"/>
          <w:szCs w:val="28"/>
          <w:lang w:eastAsia="ru-RU"/>
        </w:rPr>
        <w:t>……….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Процесс 2-3</w:t>
      </w:r>
      <w:r>
        <w:rPr>
          <w:sz w:val="28"/>
          <w:szCs w:val="28"/>
          <w:lang w:eastAsia="ru-RU"/>
        </w:rPr>
        <w:t xml:space="preserve">   - </w:t>
      </w:r>
      <w:r w:rsidRPr="00402DC4">
        <w:rPr>
          <w:sz w:val="28"/>
          <w:szCs w:val="28"/>
          <w:lang w:eastAsia="ru-RU"/>
        </w:rPr>
        <w:t>……………………………</w:t>
      </w:r>
      <w:r>
        <w:rPr>
          <w:sz w:val="28"/>
          <w:szCs w:val="28"/>
          <w:lang w:eastAsia="ru-RU"/>
        </w:rPr>
        <w:t>…………………….</w:t>
      </w:r>
      <w:r w:rsidRPr="00402DC4">
        <w:rPr>
          <w:sz w:val="28"/>
          <w:szCs w:val="28"/>
          <w:lang w:eastAsia="ru-RU"/>
        </w:rPr>
        <w:t>………….………..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При этом измеряются: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∆</w:t>
      </w:r>
      <w:r w:rsidRPr="00402DC4">
        <w:rPr>
          <w:sz w:val="28"/>
          <w:szCs w:val="28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1</w:t>
      </w:r>
      <w:r w:rsidRPr="00402DC4">
        <w:rPr>
          <w:sz w:val="28"/>
          <w:szCs w:val="28"/>
          <w:lang w:eastAsia="ru-RU"/>
        </w:rPr>
        <w:t xml:space="preserve"> - ……………………………………</w:t>
      </w:r>
      <w:r w:rsidRPr="0004414A">
        <w:rPr>
          <w:sz w:val="28"/>
          <w:szCs w:val="28"/>
          <w:lang w:eastAsia="ru-RU"/>
        </w:rPr>
        <w:t>……………….……………….</w:t>
      </w:r>
      <w:r>
        <w:rPr>
          <w:sz w:val="28"/>
          <w:szCs w:val="28"/>
          <w:lang w:eastAsia="ru-RU"/>
        </w:rPr>
        <w:t>…………</w:t>
      </w:r>
      <w:r w:rsidRPr="00402DC4">
        <w:rPr>
          <w:sz w:val="28"/>
          <w:szCs w:val="28"/>
          <w:lang w:eastAsia="ru-RU"/>
        </w:rPr>
        <w:t>….</w:t>
      </w:r>
    </w:p>
    <w:p w:rsidR="00854A6D" w:rsidRPr="00402DC4" w:rsidRDefault="00854A6D" w:rsidP="0004414A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…………………………………………</w:t>
      </w:r>
      <w:r w:rsidRPr="0004414A">
        <w:rPr>
          <w:sz w:val="28"/>
          <w:szCs w:val="28"/>
          <w:lang w:eastAsia="ru-RU"/>
        </w:rPr>
        <w:t>………</w:t>
      </w:r>
      <w:r>
        <w:rPr>
          <w:sz w:val="28"/>
          <w:szCs w:val="28"/>
          <w:lang w:eastAsia="ru-RU"/>
        </w:rPr>
        <w:t>….</w:t>
      </w:r>
      <w:r w:rsidRPr="0004414A">
        <w:rPr>
          <w:sz w:val="28"/>
          <w:szCs w:val="28"/>
          <w:lang w:eastAsia="ru-RU"/>
        </w:rPr>
        <w:t>…………………………</w:t>
      </w:r>
      <w:r>
        <w:rPr>
          <w:sz w:val="28"/>
          <w:szCs w:val="28"/>
          <w:lang w:eastAsia="ru-RU"/>
        </w:rPr>
        <w:t>………</w:t>
      </w:r>
      <w:r w:rsidRPr="0004414A">
        <w:rPr>
          <w:sz w:val="28"/>
          <w:szCs w:val="28"/>
          <w:lang w:eastAsia="ru-RU"/>
        </w:rPr>
        <w:t>.</w:t>
      </w:r>
      <w:r w:rsidRPr="00402DC4">
        <w:rPr>
          <w:sz w:val="28"/>
          <w:szCs w:val="28"/>
          <w:lang w:eastAsia="ru-RU"/>
        </w:rPr>
        <w:t>…..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∆</w:t>
      </w:r>
      <w:r w:rsidRPr="00402DC4">
        <w:rPr>
          <w:sz w:val="28"/>
          <w:szCs w:val="28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2</w:t>
      </w:r>
      <w:r w:rsidRPr="00402DC4">
        <w:rPr>
          <w:sz w:val="28"/>
          <w:szCs w:val="28"/>
          <w:lang w:eastAsia="ru-RU"/>
        </w:rPr>
        <w:t xml:space="preserve"> - ……………………</w:t>
      </w:r>
      <w:r w:rsidRPr="0004414A">
        <w:rPr>
          <w:sz w:val="28"/>
          <w:szCs w:val="28"/>
          <w:lang w:eastAsia="ru-RU"/>
        </w:rPr>
        <w:t>………………………………….</w:t>
      </w:r>
      <w:r w:rsidRPr="00402DC4">
        <w:rPr>
          <w:sz w:val="28"/>
          <w:szCs w:val="28"/>
          <w:lang w:eastAsia="ru-RU"/>
        </w:rPr>
        <w:t>………</w:t>
      </w:r>
      <w:r>
        <w:rPr>
          <w:sz w:val="28"/>
          <w:szCs w:val="28"/>
          <w:lang w:eastAsia="ru-RU"/>
        </w:rPr>
        <w:t>………</w:t>
      </w:r>
      <w:r w:rsidRPr="00402DC4">
        <w:rPr>
          <w:sz w:val="28"/>
          <w:szCs w:val="28"/>
          <w:lang w:eastAsia="ru-RU"/>
        </w:rPr>
        <w:t>………….</w:t>
      </w:r>
    </w:p>
    <w:p w:rsidR="00854A6D" w:rsidRPr="00402DC4" w:rsidRDefault="00854A6D" w:rsidP="0004414A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</w:t>
      </w:r>
      <w:r w:rsidRPr="0004414A">
        <w:rPr>
          <w:sz w:val="28"/>
          <w:szCs w:val="28"/>
          <w:lang w:eastAsia="ru-RU"/>
        </w:rPr>
        <w:t>……………………………</w:t>
      </w:r>
      <w:r>
        <w:rPr>
          <w:sz w:val="28"/>
          <w:szCs w:val="28"/>
          <w:lang w:eastAsia="ru-RU"/>
        </w:rPr>
        <w:t>…..</w:t>
      </w:r>
      <w:r w:rsidRPr="0004414A">
        <w:rPr>
          <w:sz w:val="28"/>
          <w:szCs w:val="28"/>
          <w:lang w:eastAsia="ru-RU"/>
        </w:rPr>
        <w:t>…</w:t>
      </w:r>
      <w:r>
        <w:rPr>
          <w:sz w:val="28"/>
          <w:szCs w:val="28"/>
          <w:lang w:eastAsia="ru-RU"/>
        </w:rPr>
        <w:t>………</w:t>
      </w:r>
      <w:r w:rsidRPr="0004414A">
        <w:rPr>
          <w:sz w:val="28"/>
          <w:szCs w:val="28"/>
          <w:lang w:eastAsia="ru-RU"/>
        </w:rPr>
        <w:t>….</w:t>
      </w:r>
      <w:r w:rsidRPr="00402DC4">
        <w:rPr>
          <w:sz w:val="28"/>
          <w:szCs w:val="28"/>
          <w:lang w:eastAsia="ru-RU"/>
        </w:rPr>
        <w:t>……………………..</w:t>
      </w:r>
      <w:r>
        <w:rPr>
          <w:sz w:val="28"/>
          <w:szCs w:val="28"/>
          <w:lang w:eastAsia="ru-RU"/>
        </w:rPr>
        <w:t xml:space="preserve"> 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Величина γ рассчитывается по формуле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                                                                                                         (9.11)</w:t>
      </w:r>
    </w:p>
    <w:p w:rsidR="00854A6D" w:rsidRPr="00402DC4" w:rsidRDefault="00854A6D" w:rsidP="00402DC4">
      <w:pPr>
        <w:spacing w:after="200" w:line="276" w:lineRule="auto"/>
        <w:ind w:firstLine="360"/>
        <w:jc w:val="center"/>
        <w:rPr>
          <w:b/>
          <w:bCs/>
          <w:sz w:val="28"/>
          <w:szCs w:val="28"/>
          <w:lang w:eastAsia="ru-RU"/>
        </w:rPr>
      </w:pPr>
      <w:r w:rsidRPr="00402DC4">
        <w:rPr>
          <w:b/>
          <w:bCs/>
          <w:sz w:val="28"/>
          <w:szCs w:val="28"/>
          <w:lang w:eastAsia="ru-RU"/>
        </w:rPr>
        <w:t>Экспериментальная часть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В процессе работы с помощью компрессора 2 через открытый клапан К1 в сосуд 1 накачивается воздух. После перекрытия К1 выжидают 3-4 минуты, чтобы температура воздуха в баллоне сравнялась с комнатной и измеряют манометром 4   ∆</w:t>
      </w:r>
      <w:r w:rsidRPr="00402DC4">
        <w:rPr>
          <w:sz w:val="28"/>
          <w:szCs w:val="28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1</w:t>
      </w:r>
      <w:r w:rsidRPr="00402DC4">
        <w:rPr>
          <w:sz w:val="28"/>
          <w:szCs w:val="28"/>
          <w:lang w:eastAsia="ru-RU"/>
        </w:rPr>
        <w:t xml:space="preserve"> = </w:t>
      </w:r>
      <w:r w:rsidRPr="00402DC4">
        <w:rPr>
          <w:sz w:val="28"/>
          <w:szCs w:val="28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1</w:t>
      </w:r>
      <w:r w:rsidRPr="00402DC4">
        <w:rPr>
          <w:sz w:val="28"/>
          <w:szCs w:val="28"/>
          <w:lang w:eastAsia="ru-RU"/>
        </w:rPr>
        <w:t>-</w:t>
      </w:r>
      <w:r w:rsidRPr="00402DC4">
        <w:rPr>
          <w:sz w:val="28"/>
          <w:szCs w:val="28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0</w:t>
      </w:r>
      <w:r w:rsidRPr="00402DC4">
        <w:rPr>
          <w:sz w:val="28"/>
          <w:szCs w:val="28"/>
          <w:lang w:eastAsia="ru-RU"/>
        </w:rPr>
        <w:t>. Затем с помощью клапана 3 на короткое время  соединяют баллон с атмосферой и снова, выждав 3-4 минуты, измеряют ∆</w:t>
      </w:r>
      <w:r w:rsidRPr="00402DC4">
        <w:rPr>
          <w:sz w:val="28"/>
          <w:szCs w:val="28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2</w:t>
      </w:r>
      <w:r w:rsidRPr="00402DC4">
        <w:rPr>
          <w:sz w:val="28"/>
          <w:szCs w:val="28"/>
          <w:lang w:eastAsia="ru-RU"/>
        </w:rPr>
        <w:t>=</w:t>
      </w:r>
      <w:r w:rsidRPr="00402DC4">
        <w:rPr>
          <w:sz w:val="28"/>
          <w:szCs w:val="28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2</w:t>
      </w:r>
      <w:r w:rsidRPr="00402DC4">
        <w:rPr>
          <w:sz w:val="28"/>
          <w:szCs w:val="28"/>
          <w:lang w:eastAsia="ru-RU"/>
        </w:rPr>
        <w:t>-</w:t>
      </w:r>
      <w:r w:rsidRPr="00402DC4">
        <w:rPr>
          <w:sz w:val="28"/>
          <w:szCs w:val="28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0</w:t>
      </w:r>
      <w:r w:rsidRPr="00402DC4">
        <w:rPr>
          <w:sz w:val="28"/>
          <w:szCs w:val="28"/>
          <w:lang w:eastAsia="ru-RU"/>
        </w:rPr>
        <w:t>. Измерения проводят 5 раз, постепенно увеличивая начальное давление в баллоне. Результаты заносят в табл. 9.1</w:t>
      </w:r>
    </w:p>
    <w:p w:rsidR="00854A6D" w:rsidRPr="00402DC4" w:rsidRDefault="00854A6D" w:rsidP="00402DC4">
      <w:pPr>
        <w:spacing w:after="200" w:line="276" w:lineRule="auto"/>
        <w:ind w:firstLine="360"/>
        <w:jc w:val="right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Таблица 9.1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021"/>
        <w:gridCol w:w="1367"/>
        <w:gridCol w:w="1367"/>
        <w:gridCol w:w="1367"/>
        <w:gridCol w:w="1367"/>
        <w:gridCol w:w="1368"/>
        <w:gridCol w:w="1368"/>
      </w:tblGrid>
      <w:tr w:rsidR="00854A6D" w:rsidRPr="0066235D">
        <w:trPr>
          <w:jc w:val="center"/>
        </w:trPr>
        <w:tc>
          <w:tcPr>
            <w:tcW w:w="1021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№</w:t>
            </w:r>
          </w:p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опыта</w:t>
            </w: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∆</w:t>
            </w:r>
            <w:r w:rsidRPr="00402DC4">
              <w:rPr>
                <w:sz w:val="28"/>
                <w:szCs w:val="28"/>
                <w:lang w:val="en-US" w:eastAsia="ru-RU"/>
              </w:rPr>
              <w:t>P</w:t>
            </w:r>
            <w:r w:rsidRPr="00402DC4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402DC4">
              <w:rPr>
                <w:sz w:val="28"/>
                <w:szCs w:val="28"/>
                <w:lang w:eastAsia="ru-RU"/>
              </w:rPr>
              <w:t>,</w:t>
            </w:r>
          </w:p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кПа</w:t>
            </w: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∆</w:t>
            </w:r>
            <w:r w:rsidRPr="00402DC4">
              <w:rPr>
                <w:sz w:val="28"/>
                <w:szCs w:val="28"/>
                <w:lang w:val="en-US" w:eastAsia="ru-RU"/>
              </w:rPr>
              <w:t>P</w:t>
            </w:r>
            <w:r w:rsidRPr="00402DC4">
              <w:rPr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402DC4">
              <w:rPr>
                <w:sz w:val="28"/>
                <w:szCs w:val="28"/>
                <w:lang w:eastAsia="ru-RU"/>
              </w:rPr>
              <w:t>,</w:t>
            </w:r>
          </w:p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кПа</w:t>
            </w: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γ</w:t>
            </w: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402DC4">
              <w:rPr>
                <w:sz w:val="28"/>
                <w:szCs w:val="28"/>
                <w:lang w:val="en-US" w:eastAsia="ru-RU"/>
              </w:rPr>
              <w:t>&lt;γ&gt;</w:t>
            </w:r>
          </w:p>
        </w:tc>
        <w:tc>
          <w:tcPr>
            <w:tcW w:w="1368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∆γ</w:t>
            </w:r>
          </w:p>
        </w:tc>
        <w:tc>
          <w:tcPr>
            <w:tcW w:w="1368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ε,</w:t>
            </w:r>
          </w:p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%</w:t>
            </w:r>
          </w:p>
        </w:tc>
      </w:tr>
      <w:tr w:rsidR="00854A6D" w:rsidRPr="0066235D">
        <w:trPr>
          <w:jc w:val="center"/>
        </w:trPr>
        <w:tc>
          <w:tcPr>
            <w:tcW w:w="1021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 w:val="restart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 w:val="restart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 w:val="restart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854A6D" w:rsidRPr="0066235D">
        <w:trPr>
          <w:jc w:val="center"/>
        </w:trPr>
        <w:tc>
          <w:tcPr>
            <w:tcW w:w="1021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854A6D" w:rsidRPr="0066235D">
        <w:trPr>
          <w:jc w:val="center"/>
        </w:trPr>
        <w:tc>
          <w:tcPr>
            <w:tcW w:w="1021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854A6D" w:rsidRPr="0066235D">
        <w:trPr>
          <w:jc w:val="center"/>
        </w:trPr>
        <w:tc>
          <w:tcPr>
            <w:tcW w:w="1021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  <w:tr w:rsidR="00854A6D" w:rsidRPr="0066235D">
        <w:trPr>
          <w:jc w:val="center"/>
        </w:trPr>
        <w:tc>
          <w:tcPr>
            <w:tcW w:w="1021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402DC4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368" w:type="dxa"/>
            <w:vMerge/>
          </w:tcPr>
          <w:p w:rsidR="00854A6D" w:rsidRPr="00402DC4" w:rsidRDefault="00854A6D" w:rsidP="00402DC4">
            <w:pPr>
              <w:spacing w:after="200" w:line="276" w:lineRule="auto"/>
              <w:ind w:firstLine="0"/>
              <w:rPr>
                <w:sz w:val="28"/>
                <w:szCs w:val="28"/>
                <w:lang w:eastAsia="ru-RU"/>
              </w:rPr>
            </w:pPr>
          </w:p>
        </w:tc>
      </w:tr>
    </w:tbl>
    <w:p w:rsidR="00854A6D" w:rsidRPr="00402DC4" w:rsidRDefault="00854A6D" w:rsidP="00C669E6">
      <w:pPr>
        <w:spacing w:before="120" w:after="200"/>
        <w:ind w:firstLine="0"/>
        <w:jc w:val="center"/>
        <w:rPr>
          <w:i/>
          <w:iCs/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Студент(ка) гр._______________________________________(</w:t>
      </w:r>
      <w:r w:rsidRPr="00402DC4">
        <w:rPr>
          <w:i/>
          <w:iCs/>
          <w:sz w:val="28"/>
          <w:szCs w:val="28"/>
          <w:lang w:eastAsia="ru-RU"/>
        </w:rPr>
        <w:t>указать ФИО)</w:t>
      </w:r>
    </w:p>
    <w:p w:rsidR="00854A6D" w:rsidRPr="00402DC4" w:rsidRDefault="00854A6D" w:rsidP="00C669E6">
      <w:pPr>
        <w:spacing w:before="120" w:after="200"/>
        <w:ind w:firstLine="0"/>
        <w:jc w:val="center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Дата выполнения ___________ Подпись преподавателя ________________</w:t>
      </w:r>
    </w:p>
    <w:p w:rsidR="00854A6D" w:rsidRDefault="00854A6D" w:rsidP="00402DC4">
      <w:pPr>
        <w:spacing w:after="200" w:line="276" w:lineRule="auto"/>
        <w:ind w:firstLine="360"/>
        <w:jc w:val="center"/>
        <w:rPr>
          <w:b/>
          <w:bCs/>
          <w:sz w:val="28"/>
          <w:szCs w:val="28"/>
          <w:lang w:eastAsia="ru-RU"/>
        </w:rPr>
      </w:pPr>
    </w:p>
    <w:p w:rsidR="00854A6D" w:rsidRPr="00402DC4" w:rsidRDefault="00854A6D" w:rsidP="00402DC4">
      <w:pPr>
        <w:spacing w:after="200" w:line="276" w:lineRule="auto"/>
        <w:ind w:firstLine="360"/>
        <w:jc w:val="center"/>
        <w:rPr>
          <w:b/>
          <w:bCs/>
          <w:sz w:val="28"/>
          <w:szCs w:val="28"/>
          <w:lang w:eastAsia="ru-RU"/>
        </w:rPr>
      </w:pPr>
      <w:r w:rsidRPr="00402DC4">
        <w:rPr>
          <w:b/>
          <w:bCs/>
          <w:sz w:val="28"/>
          <w:szCs w:val="28"/>
          <w:lang w:eastAsia="ru-RU"/>
        </w:rPr>
        <w:t>Обработка результатов измерений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1. Для каждого опыта по формуле (9.11) рассчитать γ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γ</w:t>
      </w:r>
      <w:r w:rsidRPr="00402DC4">
        <w:rPr>
          <w:sz w:val="28"/>
          <w:szCs w:val="28"/>
          <w:vertAlign w:val="subscript"/>
          <w:lang w:eastAsia="ru-RU"/>
        </w:rPr>
        <w:t>1</w:t>
      </w:r>
      <w:r w:rsidRPr="00402DC4">
        <w:rPr>
          <w:sz w:val="28"/>
          <w:szCs w:val="28"/>
          <w:lang w:eastAsia="ru-RU"/>
        </w:rPr>
        <w:t xml:space="preserve"> =  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γ</w:t>
      </w:r>
      <w:r w:rsidRPr="00402DC4">
        <w:rPr>
          <w:sz w:val="28"/>
          <w:szCs w:val="28"/>
          <w:vertAlign w:val="subscript"/>
          <w:lang w:eastAsia="ru-RU"/>
        </w:rPr>
        <w:t>2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γ</w:t>
      </w:r>
      <w:r w:rsidRPr="00402DC4">
        <w:rPr>
          <w:sz w:val="28"/>
          <w:szCs w:val="28"/>
          <w:vertAlign w:val="subscript"/>
          <w:lang w:eastAsia="ru-RU"/>
        </w:rPr>
        <w:t>3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γ</w:t>
      </w:r>
      <w:r w:rsidRPr="00402DC4">
        <w:rPr>
          <w:sz w:val="28"/>
          <w:szCs w:val="28"/>
          <w:vertAlign w:val="subscript"/>
          <w:lang w:eastAsia="ru-RU"/>
        </w:rPr>
        <w:t>4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γ</w:t>
      </w:r>
      <w:r w:rsidRPr="00402DC4">
        <w:rPr>
          <w:sz w:val="28"/>
          <w:szCs w:val="28"/>
          <w:vertAlign w:val="subscript"/>
          <w:lang w:eastAsia="ru-RU"/>
        </w:rPr>
        <w:t>5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2. Найти среднее значение &lt;</w:t>
      </w:r>
      <w:r w:rsidRPr="00402DC4">
        <w:rPr>
          <w:sz w:val="28"/>
          <w:szCs w:val="28"/>
          <w:lang w:val="en-US" w:eastAsia="ru-RU"/>
        </w:rPr>
        <w:t>γ</w:t>
      </w:r>
      <w:r w:rsidRPr="00402DC4">
        <w:rPr>
          <w:sz w:val="28"/>
          <w:szCs w:val="28"/>
          <w:lang w:eastAsia="ru-RU"/>
        </w:rPr>
        <w:t>&gt;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&lt;</w:t>
      </w:r>
      <w:r w:rsidRPr="00402DC4">
        <w:rPr>
          <w:sz w:val="28"/>
          <w:szCs w:val="28"/>
          <w:lang w:val="en-US" w:eastAsia="ru-RU"/>
        </w:rPr>
        <w:t>γ</w:t>
      </w:r>
      <w:r w:rsidRPr="00402DC4">
        <w:rPr>
          <w:sz w:val="28"/>
          <w:szCs w:val="28"/>
          <w:lang w:eastAsia="ru-RU"/>
        </w:rPr>
        <w:t xml:space="preserve">&gt; =   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3. Найти отклонения результатов каждого измерения от среднего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Δ</w:t>
      </w:r>
      <w:r w:rsidRPr="00402DC4">
        <w:rPr>
          <w:sz w:val="28"/>
          <w:szCs w:val="28"/>
          <w:lang w:val="en-US" w:eastAsia="ru-RU"/>
        </w:rPr>
        <w:t>γ</w:t>
      </w:r>
      <w:r w:rsidRPr="00402DC4">
        <w:rPr>
          <w:sz w:val="28"/>
          <w:szCs w:val="28"/>
          <w:vertAlign w:val="subscript"/>
          <w:lang w:eastAsia="ru-RU"/>
        </w:rPr>
        <w:t>1</w:t>
      </w:r>
      <w:r w:rsidRPr="00402DC4">
        <w:rPr>
          <w:sz w:val="28"/>
          <w:szCs w:val="28"/>
          <w:lang w:eastAsia="ru-RU"/>
        </w:rPr>
        <w:t xml:space="preserve"> =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val="en-US" w:eastAsia="ru-RU"/>
        </w:rPr>
        <w:t>Δγ</w:t>
      </w:r>
      <w:r w:rsidRPr="00402DC4">
        <w:rPr>
          <w:sz w:val="28"/>
          <w:szCs w:val="28"/>
          <w:vertAlign w:val="subscript"/>
          <w:lang w:eastAsia="ru-RU"/>
        </w:rPr>
        <w:t>2</w:t>
      </w:r>
      <w:r w:rsidRPr="00402DC4">
        <w:rPr>
          <w:sz w:val="28"/>
          <w:szCs w:val="28"/>
          <w:lang w:eastAsia="ru-RU"/>
        </w:rPr>
        <w:t xml:space="preserve"> =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val="en-US" w:eastAsia="ru-RU"/>
        </w:rPr>
        <w:t>Δγ</w:t>
      </w:r>
      <w:r w:rsidRPr="00402DC4">
        <w:rPr>
          <w:sz w:val="28"/>
          <w:szCs w:val="28"/>
          <w:vertAlign w:val="subscript"/>
          <w:lang w:eastAsia="ru-RU"/>
        </w:rPr>
        <w:t>3</w:t>
      </w:r>
      <w:r w:rsidRPr="00402DC4">
        <w:rPr>
          <w:sz w:val="28"/>
          <w:szCs w:val="28"/>
          <w:lang w:eastAsia="ru-RU"/>
        </w:rPr>
        <w:t xml:space="preserve"> =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val="en-US" w:eastAsia="ru-RU"/>
        </w:rPr>
        <w:t>Δγ</w:t>
      </w:r>
      <w:r w:rsidRPr="00402DC4">
        <w:rPr>
          <w:sz w:val="28"/>
          <w:szCs w:val="28"/>
          <w:vertAlign w:val="subscript"/>
          <w:lang w:eastAsia="ru-RU"/>
        </w:rPr>
        <w:t>4</w:t>
      </w:r>
      <w:r w:rsidRPr="00402DC4">
        <w:rPr>
          <w:sz w:val="28"/>
          <w:szCs w:val="28"/>
          <w:lang w:eastAsia="ru-RU"/>
        </w:rPr>
        <w:t xml:space="preserve"> =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val="en-US" w:eastAsia="ru-RU"/>
        </w:rPr>
        <w:t>Δγ</w:t>
      </w:r>
      <w:r w:rsidRPr="00402DC4">
        <w:rPr>
          <w:sz w:val="28"/>
          <w:szCs w:val="28"/>
          <w:vertAlign w:val="subscript"/>
          <w:lang w:eastAsia="ru-RU"/>
        </w:rPr>
        <w:t>5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4. Найти среднюю квадратичную погрешность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rFonts w:ascii="Calibri" w:hAnsi="Calibri" w:cs="Calibri"/>
          <w:position w:val="-32"/>
          <w:sz w:val="22"/>
          <w:szCs w:val="22"/>
          <w:lang w:eastAsia="ru-RU"/>
        </w:rPr>
      </w:pPr>
      <w:r w:rsidRPr="00402DC4">
        <w:rPr>
          <w:rFonts w:ascii="Calibri" w:eastAsia="Times New Roman" w:hAnsi="Calibri"/>
          <w:position w:val="-32"/>
          <w:sz w:val="22"/>
          <w:szCs w:val="22"/>
          <w:lang w:eastAsia="ru-RU"/>
        </w:rPr>
        <w:object w:dxaOrig="1980" w:dyaOrig="1100">
          <v:shape id="_x0000_i1027" type="#_x0000_t75" style="width:107.25pt;height:58.5pt" o:ole="">
            <v:imagedata r:id="rId10" o:title=""/>
          </v:shape>
          <o:OLEObject Type="Embed" ProgID="Equation.3" ShapeID="_x0000_i1027" DrawAspect="Content" ObjectID="_1590348637" r:id="rId11"/>
        </w:object>
      </w:r>
    </w:p>
    <w:p w:rsidR="00854A6D" w:rsidRPr="00402DC4" w:rsidRDefault="00854A6D" w:rsidP="00402DC4">
      <w:pPr>
        <w:spacing w:after="200" w:line="276" w:lineRule="auto"/>
        <w:ind w:left="360" w:firstLine="0"/>
        <w:rPr>
          <w:rFonts w:ascii="Calibri" w:hAnsi="Calibri" w:cs="Calibri"/>
          <w:position w:val="-32"/>
          <w:sz w:val="22"/>
          <w:szCs w:val="22"/>
          <w:lang w:eastAsia="ru-RU"/>
        </w:rPr>
      </w:pP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5. Задать надежность α (0,9 или 0,95) и в таблице найти коэффициент Стьюдента  </w:t>
      </w:r>
      <w:r w:rsidRPr="00402DC4">
        <w:rPr>
          <w:sz w:val="28"/>
          <w:szCs w:val="28"/>
          <w:lang w:val="en-US" w:eastAsia="ru-RU"/>
        </w:rPr>
        <w:t>t</w:t>
      </w:r>
      <w:r w:rsidRPr="00402DC4">
        <w:rPr>
          <w:sz w:val="28"/>
          <w:szCs w:val="28"/>
          <w:vertAlign w:val="subscript"/>
          <w:lang w:val="en-US" w:eastAsia="ru-RU"/>
        </w:rPr>
        <w:t>α</w:t>
      </w:r>
      <w:r w:rsidRPr="00402DC4">
        <w:rPr>
          <w:sz w:val="28"/>
          <w:szCs w:val="28"/>
          <w:lang w:eastAsia="ru-RU"/>
        </w:rPr>
        <w:t xml:space="preserve"> =           при  α</w:t>
      </w:r>
      <w:r>
        <w:rPr>
          <w:sz w:val="28"/>
          <w:szCs w:val="28"/>
          <w:lang w:eastAsia="ru-RU"/>
        </w:rPr>
        <w:t xml:space="preserve"> </w:t>
      </w:r>
      <w:r w:rsidRPr="00402DC4">
        <w:rPr>
          <w:sz w:val="28"/>
          <w:szCs w:val="28"/>
          <w:lang w:eastAsia="ru-RU"/>
        </w:rPr>
        <w:t>=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6. Найти абсолютную погрешность измерения величины γ 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∆</w:t>
      </w:r>
      <w:r w:rsidRPr="00402DC4">
        <w:rPr>
          <w:sz w:val="28"/>
          <w:szCs w:val="28"/>
          <w:lang w:val="en-US" w:eastAsia="ru-RU"/>
        </w:rPr>
        <w:t>γ</w:t>
      </w:r>
      <w:r w:rsidRPr="00402DC4">
        <w:rPr>
          <w:sz w:val="28"/>
          <w:szCs w:val="28"/>
          <w:lang w:eastAsia="ru-RU"/>
        </w:rPr>
        <w:t xml:space="preserve"> = </w:t>
      </w:r>
      <w:r w:rsidRPr="00402DC4">
        <w:rPr>
          <w:sz w:val="28"/>
          <w:szCs w:val="28"/>
          <w:lang w:val="en-US" w:eastAsia="ru-RU"/>
        </w:rPr>
        <w:t>t</w:t>
      </w:r>
      <w:r w:rsidRPr="00402DC4">
        <w:rPr>
          <w:sz w:val="28"/>
          <w:szCs w:val="28"/>
          <w:vertAlign w:val="subscript"/>
          <w:lang w:val="en-US" w:eastAsia="ru-RU"/>
        </w:rPr>
        <w:t>α</w:t>
      </w:r>
      <w:r w:rsidRPr="00402DC4">
        <w:rPr>
          <w:sz w:val="28"/>
          <w:szCs w:val="28"/>
          <w:lang w:eastAsia="ru-RU"/>
        </w:rPr>
        <w:t>·</w:t>
      </w:r>
      <w:r w:rsidRPr="00402DC4">
        <w:rPr>
          <w:sz w:val="28"/>
          <w:szCs w:val="28"/>
          <w:lang w:val="en-US" w:eastAsia="ru-RU"/>
        </w:rPr>
        <w:t>S</w:t>
      </w:r>
      <w:r w:rsidRPr="00402DC4">
        <w:rPr>
          <w:sz w:val="28"/>
          <w:szCs w:val="28"/>
          <w:vertAlign w:val="subscript"/>
          <w:lang w:val="en-US" w:eastAsia="ru-RU"/>
        </w:rPr>
        <w:t>γ</w:t>
      </w:r>
      <w:r w:rsidRPr="00402DC4">
        <w:rPr>
          <w:sz w:val="28"/>
          <w:szCs w:val="28"/>
          <w:lang w:eastAsia="ru-RU"/>
        </w:rPr>
        <w:t xml:space="preserve"> =  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7. Найти относительную погрешность  </w:t>
      </w:r>
      <w:r w:rsidRPr="00402DC4">
        <w:rPr>
          <w:rFonts w:eastAsia="Times New Roman"/>
          <w:position w:val="-28"/>
          <w:sz w:val="28"/>
          <w:szCs w:val="28"/>
          <w:lang w:eastAsia="ru-RU"/>
        </w:rPr>
        <w:object w:dxaOrig="1900" w:dyaOrig="660">
          <v:shape id="_x0000_i1028" type="#_x0000_t75" style="width:114pt;height:39.75pt" o:ole="">
            <v:imagedata r:id="rId12" o:title=""/>
          </v:shape>
          <o:OLEObject Type="Embed" ProgID="Equation.3" ShapeID="_x0000_i1028" DrawAspect="Content" ObjectID="_1590348638" r:id="rId13"/>
        </w:objec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8. Рассчитать теоретическое значение γ по формуле (9.4), считая воздух двухатомным идеальным газом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γ</w:t>
      </w:r>
      <w:r w:rsidRPr="00402DC4">
        <w:rPr>
          <w:sz w:val="28"/>
          <w:szCs w:val="28"/>
          <w:vertAlign w:val="subscript"/>
          <w:lang w:eastAsia="ru-RU"/>
        </w:rPr>
        <w:t>теор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8. Рассчитать экспериментальные значения теплоемкостей воздуха по формулам (9.2)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val="en-US" w:eastAsia="ru-RU"/>
        </w:rPr>
        <w:t>C</w:t>
      </w:r>
      <w:r w:rsidRPr="00402DC4">
        <w:rPr>
          <w:sz w:val="28"/>
          <w:szCs w:val="28"/>
          <w:vertAlign w:val="subscript"/>
          <w:lang w:val="en-US" w:eastAsia="ru-RU"/>
        </w:rPr>
        <w:t>V</w:t>
      </w:r>
      <w:r w:rsidRPr="00402DC4">
        <w:rPr>
          <w:sz w:val="28"/>
          <w:szCs w:val="28"/>
          <w:lang w:eastAsia="ru-RU"/>
        </w:rPr>
        <w:t xml:space="preserve"> =                                                                </w:t>
      </w:r>
      <w:r w:rsidRPr="00402DC4">
        <w:rPr>
          <w:sz w:val="28"/>
          <w:szCs w:val="28"/>
          <w:lang w:val="en-US" w:eastAsia="ru-RU"/>
        </w:rPr>
        <w:t>C</w:t>
      </w:r>
      <w:r w:rsidRPr="00402DC4">
        <w:rPr>
          <w:sz w:val="28"/>
          <w:szCs w:val="28"/>
          <w:vertAlign w:val="subscript"/>
          <w:lang w:val="en-US" w:eastAsia="ru-RU"/>
        </w:rPr>
        <w:t>P</w:t>
      </w:r>
      <w:r w:rsidRPr="00402DC4">
        <w:rPr>
          <w:sz w:val="28"/>
          <w:szCs w:val="28"/>
          <w:lang w:eastAsia="ru-RU"/>
        </w:rPr>
        <w:t xml:space="preserve"> =                   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9. Рассчитать теоретические значения теплоемкостей по формулам (9.1), считая воздух двухатомным идеальным газом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val="en-US" w:eastAsia="ru-RU"/>
        </w:rPr>
        <w:t>C</w:t>
      </w:r>
      <w:r w:rsidRPr="00402DC4">
        <w:rPr>
          <w:sz w:val="28"/>
          <w:szCs w:val="28"/>
          <w:vertAlign w:val="subscript"/>
          <w:lang w:val="en-US" w:eastAsia="ru-RU"/>
        </w:rPr>
        <w:t>V</w:t>
      </w:r>
      <w:r w:rsidRPr="00402DC4">
        <w:rPr>
          <w:sz w:val="28"/>
          <w:szCs w:val="28"/>
          <w:vertAlign w:val="subscript"/>
          <w:lang w:eastAsia="ru-RU"/>
        </w:rPr>
        <w:t>теор</w:t>
      </w:r>
      <w:r w:rsidRPr="00402DC4">
        <w:rPr>
          <w:sz w:val="28"/>
          <w:szCs w:val="28"/>
          <w:lang w:eastAsia="ru-RU"/>
        </w:rPr>
        <w:t xml:space="preserve"> =                                                            </w:t>
      </w:r>
      <w:r w:rsidRPr="00402DC4">
        <w:rPr>
          <w:sz w:val="28"/>
          <w:szCs w:val="28"/>
          <w:lang w:val="en-US" w:eastAsia="ru-RU"/>
        </w:rPr>
        <w:t>C</w:t>
      </w:r>
      <w:r w:rsidRPr="00402DC4">
        <w:rPr>
          <w:sz w:val="28"/>
          <w:szCs w:val="28"/>
          <w:vertAlign w:val="subscript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теор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402DC4">
      <w:pPr>
        <w:spacing w:after="200" w:line="276" w:lineRule="auto"/>
        <w:ind w:firstLine="360"/>
        <w:jc w:val="center"/>
        <w:rPr>
          <w:b/>
          <w:bCs/>
          <w:sz w:val="28"/>
          <w:szCs w:val="28"/>
          <w:lang w:eastAsia="ru-RU"/>
        </w:rPr>
      </w:pPr>
      <w:r w:rsidRPr="00402DC4">
        <w:rPr>
          <w:b/>
          <w:bCs/>
          <w:sz w:val="28"/>
          <w:szCs w:val="28"/>
          <w:lang w:eastAsia="ru-RU"/>
        </w:rPr>
        <w:t>Выводы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1. В лабораторной работе определены</w:t>
      </w:r>
      <w:r>
        <w:rPr>
          <w:sz w:val="28"/>
          <w:szCs w:val="28"/>
          <w:lang w:eastAsia="ru-RU"/>
        </w:rPr>
        <w:t xml:space="preserve"> </w:t>
      </w:r>
      <w:r w:rsidRPr="00402DC4">
        <w:rPr>
          <w:sz w:val="28"/>
          <w:szCs w:val="28"/>
          <w:lang w:eastAsia="ru-RU"/>
        </w:rPr>
        <w:t>……………………</w:t>
      </w:r>
      <w:r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…………………..</w:t>
      </w:r>
    </w:p>
    <w:p w:rsidR="00854A6D" w:rsidRPr="007F10DC" w:rsidRDefault="00854A6D" w:rsidP="007F10DC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7F10DC">
        <w:rPr>
          <w:sz w:val="28"/>
          <w:szCs w:val="28"/>
          <w:lang w:eastAsia="ru-RU"/>
        </w:rPr>
        <w:t>…………………………………………………………………………………………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………………………………………………………</w:t>
      </w:r>
      <w:r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……………………………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………………………………………</w:t>
      </w:r>
      <w:r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……………………………………………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2. Измерены </w:t>
      </w:r>
      <w:r w:rsidRPr="00402DC4">
        <w:rPr>
          <w:sz w:val="28"/>
          <w:szCs w:val="28"/>
          <w:lang w:eastAsia="ru-RU"/>
        </w:rPr>
        <w:t>…………………………………</w:t>
      </w:r>
      <w:r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…………………………………...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</w:t>
      </w:r>
      <w:r w:rsidRPr="007F10DC">
        <w:rPr>
          <w:sz w:val="28"/>
          <w:szCs w:val="28"/>
          <w:lang w:eastAsia="ru-RU"/>
        </w:rPr>
        <w:t>………</w:t>
      </w:r>
      <w:r w:rsidRPr="00402DC4">
        <w:rPr>
          <w:sz w:val="28"/>
          <w:szCs w:val="28"/>
          <w:lang w:eastAsia="ru-RU"/>
        </w:rPr>
        <w:t>………………………………………………</w:t>
      </w:r>
    </w:p>
    <w:p w:rsidR="00854A6D" w:rsidRPr="00402DC4" w:rsidRDefault="00854A6D" w:rsidP="00402DC4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</w:t>
      </w:r>
      <w:r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………………………………………………………</w:t>
      </w:r>
    </w:p>
    <w:p w:rsidR="00854A6D" w:rsidRDefault="00854A6D" w:rsidP="007F10DC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</w:t>
      </w:r>
      <w:r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…………………………………………………………</w:t>
      </w:r>
    </w:p>
    <w:p w:rsidR="00854A6D" w:rsidRDefault="00854A6D" w:rsidP="00C669E6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7F10DC">
        <w:rPr>
          <w:sz w:val="28"/>
          <w:szCs w:val="28"/>
          <w:lang w:eastAsia="ru-RU"/>
        </w:rPr>
        <w:t>…………………………………………………………………………………………</w:t>
      </w:r>
    </w:p>
    <w:p w:rsidR="00854A6D" w:rsidRDefault="00854A6D" w:rsidP="00C669E6">
      <w:pPr>
        <w:spacing w:after="200" w:line="276" w:lineRule="auto"/>
        <w:ind w:firstLine="36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3. Найдено экспериментальное значение коэффициента Пуассона γ</w:t>
      </w:r>
    </w:p>
    <w:p w:rsidR="00854A6D" w:rsidRPr="00402DC4" w:rsidRDefault="00854A6D" w:rsidP="00C669E6">
      <w:pPr>
        <w:tabs>
          <w:tab w:val="left" w:pos="142"/>
        </w:tabs>
        <w:spacing w:after="200" w:line="276" w:lineRule="auto"/>
        <w:ind w:firstLine="0"/>
        <w:rPr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Рисунок 11" o:spid="_x0000_s1032" type="#_x0000_t75" style="position:absolute;left:0;text-align:left;margin-left:-.3pt;margin-top:.6pt;width:14.3pt;height:78.75pt;z-index:251659264;visibility:visible">
            <v:imagedata r:id="rId14" o:title=""/>
            <w10:wrap type="square"/>
            <w10:anchorlock/>
          </v:shape>
        </w:pict>
      </w:r>
      <w:r w:rsidRPr="00402DC4">
        <w:rPr>
          <w:sz w:val="28"/>
          <w:szCs w:val="28"/>
          <w:lang w:eastAsia="ru-RU"/>
        </w:rPr>
        <w:t>γ = (             ±          )</w:t>
      </w:r>
    </w:p>
    <w:p w:rsidR="00854A6D" w:rsidRPr="00402DC4" w:rsidRDefault="00854A6D" w:rsidP="007F10DC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ε =        %</w:t>
      </w:r>
    </w:p>
    <w:p w:rsidR="00854A6D" w:rsidRDefault="00854A6D" w:rsidP="007F10DC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α = </w:t>
      </w:r>
    </w:p>
    <w:p w:rsidR="00854A6D" w:rsidRPr="00402DC4" w:rsidRDefault="00854A6D" w:rsidP="007F10DC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4. Рассчитано теоретическое значение γ</w:t>
      </w:r>
      <w:r w:rsidRPr="00402DC4">
        <w:rPr>
          <w:sz w:val="28"/>
          <w:szCs w:val="28"/>
          <w:vertAlign w:val="subscript"/>
          <w:lang w:eastAsia="ru-RU"/>
        </w:rPr>
        <w:t>теор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5. Экспериментальное и теоретическое значения коэффициента Пуассона </w:t>
      </w:r>
      <w:r w:rsidRPr="00402DC4">
        <w:rPr>
          <w:i/>
          <w:iCs/>
          <w:lang w:eastAsia="ru-RU"/>
        </w:rPr>
        <w:t>(совпадают, совпадают с учетом погрешности измерений, не совпадают – почему – высказать предположение)</w:t>
      </w:r>
      <w:r w:rsidRPr="00402DC4">
        <w:rPr>
          <w:i/>
          <w:iCs/>
          <w:sz w:val="28"/>
          <w:szCs w:val="28"/>
          <w:lang w:eastAsia="ru-RU"/>
        </w:rPr>
        <w:t>…</w:t>
      </w:r>
      <w:r w:rsidRPr="00402DC4">
        <w:rPr>
          <w:sz w:val="28"/>
          <w:szCs w:val="28"/>
          <w:lang w:eastAsia="ru-RU"/>
        </w:rPr>
        <w:t>…………………………</w:t>
      </w:r>
      <w:r w:rsidRPr="007F10DC">
        <w:rPr>
          <w:sz w:val="28"/>
          <w:szCs w:val="28"/>
          <w:lang w:eastAsia="ru-RU"/>
        </w:rPr>
        <w:t>………………………</w:t>
      </w:r>
      <w:r>
        <w:rPr>
          <w:sz w:val="28"/>
          <w:szCs w:val="28"/>
          <w:lang w:eastAsia="ru-RU"/>
        </w:rPr>
        <w:t>…</w:t>
      </w:r>
      <w:r w:rsidRPr="007F10DC">
        <w:rPr>
          <w:sz w:val="28"/>
          <w:szCs w:val="28"/>
          <w:lang w:eastAsia="ru-RU"/>
        </w:rPr>
        <w:t>…….</w:t>
      </w:r>
      <w:r w:rsidRPr="00402DC4">
        <w:rPr>
          <w:sz w:val="28"/>
          <w:szCs w:val="28"/>
          <w:lang w:eastAsia="ru-RU"/>
        </w:rPr>
        <w:t>....</w:t>
      </w:r>
    </w:p>
    <w:p w:rsidR="00854A6D" w:rsidRPr="00402DC4" w:rsidRDefault="00854A6D" w:rsidP="007F10DC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7F10DC">
        <w:rPr>
          <w:sz w:val="28"/>
          <w:szCs w:val="28"/>
          <w:lang w:eastAsia="ru-RU"/>
        </w:rPr>
        <w:t>………</w:t>
      </w:r>
      <w:r w:rsidRPr="00402DC4">
        <w:rPr>
          <w:sz w:val="28"/>
          <w:szCs w:val="28"/>
          <w:lang w:eastAsia="ru-RU"/>
        </w:rPr>
        <w:t>…………………………………………………………………</w:t>
      </w:r>
      <w:r w:rsidRPr="007F10DC">
        <w:rPr>
          <w:sz w:val="28"/>
          <w:szCs w:val="28"/>
          <w:lang w:eastAsia="ru-RU"/>
        </w:rPr>
        <w:t>……</w:t>
      </w:r>
      <w:r w:rsidRPr="00402DC4">
        <w:rPr>
          <w:sz w:val="28"/>
          <w:szCs w:val="28"/>
          <w:lang w:eastAsia="ru-RU"/>
        </w:rPr>
        <w:t>…………….</w:t>
      </w:r>
    </w:p>
    <w:p w:rsidR="00854A6D" w:rsidRPr="00402DC4" w:rsidRDefault="00854A6D" w:rsidP="007F10DC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7F10DC">
        <w:rPr>
          <w:sz w:val="28"/>
          <w:szCs w:val="28"/>
          <w:lang w:eastAsia="ru-RU"/>
        </w:rPr>
        <w:t>……………</w:t>
      </w:r>
      <w:r w:rsidRPr="00402DC4">
        <w:rPr>
          <w:sz w:val="28"/>
          <w:szCs w:val="28"/>
          <w:lang w:eastAsia="ru-RU"/>
        </w:rPr>
        <w:t>……………………………………………………………………………….</w:t>
      </w:r>
    </w:p>
    <w:p w:rsidR="00854A6D" w:rsidRPr="007F10DC" w:rsidRDefault="00854A6D" w:rsidP="007F10DC">
      <w:pPr>
        <w:spacing w:after="200" w:line="276" w:lineRule="auto"/>
        <w:ind w:firstLine="0"/>
        <w:rPr>
          <w:sz w:val="28"/>
          <w:szCs w:val="28"/>
          <w:lang w:eastAsia="ru-RU"/>
        </w:rPr>
      </w:pPr>
      <w:r w:rsidRPr="007F10DC">
        <w:rPr>
          <w:sz w:val="28"/>
          <w:szCs w:val="28"/>
          <w:lang w:eastAsia="ru-RU"/>
        </w:rPr>
        <w:t>…………………………………………………………………………………………….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6. Рассчитаны экспериментальные значения молярных теплоемкостей воздуха при </w:t>
      </w:r>
      <w:r w:rsidRPr="00402DC4">
        <w:rPr>
          <w:sz w:val="28"/>
          <w:szCs w:val="28"/>
          <w:lang w:val="en-US" w:eastAsia="ru-RU"/>
        </w:rPr>
        <w:t>V</w:t>
      </w:r>
      <w:r w:rsidRPr="00402DC4">
        <w:rPr>
          <w:sz w:val="28"/>
          <w:szCs w:val="28"/>
          <w:lang w:eastAsia="ru-RU"/>
        </w:rPr>
        <w:t xml:space="preserve"> = </w:t>
      </w:r>
      <w:r w:rsidRPr="00402DC4">
        <w:rPr>
          <w:sz w:val="28"/>
          <w:szCs w:val="28"/>
          <w:lang w:val="en-US" w:eastAsia="ru-RU"/>
        </w:rPr>
        <w:t>const</w:t>
      </w:r>
      <w:r w:rsidRPr="00402DC4">
        <w:rPr>
          <w:sz w:val="28"/>
          <w:szCs w:val="28"/>
          <w:lang w:eastAsia="ru-RU"/>
        </w:rPr>
        <w:t xml:space="preserve"> и при </w:t>
      </w:r>
      <w:r w:rsidRPr="00402DC4">
        <w:rPr>
          <w:sz w:val="28"/>
          <w:szCs w:val="28"/>
          <w:lang w:val="en-US" w:eastAsia="ru-RU"/>
        </w:rPr>
        <w:t>P</w:t>
      </w:r>
      <w:r w:rsidRPr="00402DC4">
        <w:rPr>
          <w:sz w:val="28"/>
          <w:szCs w:val="28"/>
          <w:lang w:eastAsia="ru-RU"/>
        </w:rPr>
        <w:t xml:space="preserve"> = </w:t>
      </w:r>
      <w:r w:rsidRPr="00402DC4">
        <w:rPr>
          <w:sz w:val="28"/>
          <w:szCs w:val="28"/>
          <w:lang w:val="en-US" w:eastAsia="ru-RU"/>
        </w:rPr>
        <w:t>const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С</w:t>
      </w:r>
      <w:r w:rsidRPr="00402DC4">
        <w:rPr>
          <w:sz w:val="28"/>
          <w:szCs w:val="28"/>
          <w:vertAlign w:val="subscript"/>
          <w:lang w:val="en-US" w:eastAsia="ru-RU"/>
        </w:rPr>
        <w:t>V</w:t>
      </w:r>
      <w:r w:rsidRPr="00402DC4">
        <w:rPr>
          <w:sz w:val="28"/>
          <w:szCs w:val="28"/>
          <w:lang w:eastAsia="ru-RU"/>
        </w:rPr>
        <w:t xml:space="preserve"> =                                                                         </w:t>
      </w:r>
      <w:r w:rsidRPr="00402DC4">
        <w:rPr>
          <w:sz w:val="28"/>
          <w:szCs w:val="28"/>
          <w:lang w:val="en-US" w:eastAsia="ru-RU"/>
        </w:rPr>
        <w:t>C</w:t>
      </w:r>
      <w:r w:rsidRPr="00402DC4">
        <w:rPr>
          <w:sz w:val="28"/>
          <w:szCs w:val="28"/>
          <w:vertAlign w:val="subscript"/>
          <w:lang w:val="en-US" w:eastAsia="ru-RU"/>
        </w:rPr>
        <w:t>P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7. Рассчитаны теоретические значения молярных теплоемкостей для воздуха как двухатомного идеального газа</w:t>
      </w:r>
    </w:p>
    <w:p w:rsidR="00854A6D" w:rsidRPr="00402DC4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val="en-US" w:eastAsia="ru-RU"/>
        </w:rPr>
        <w:t>C</w:t>
      </w:r>
      <w:r w:rsidRPr="00402DC4">
        <w:rPr>
          <w:sz w:val="28"/>
          <w:szCs w:val="28"/>
          <w:vertAlign w:val="subscript"/>
          <w:lang w:val="en-US" w:eastAsia="ru-RU"/>
        </w:rPr>
        <w:t>V</w:t>
      </w:r>
      <w:r w:rsidRPr="00402DC4">
        <w:rPr>
          <w:sz w:val="28"/>
          <w:szCs w:val="28"/>
          <w:vertAlign w:val="subscript"/>
          <w:lang w:eastAsia="ru-RU"/>
        </w:rPr>
        <w:t>теор</w:t>
      </w:r>
      <w:r w:rsidRPr="00402DC4">
        <w:rPr>
          <w:sz w:val="28"/>
          <w:szCs w:val="28"/>
          <w:lang w:eastAsia="ru-RU"/>
        </w:rPr>
        <w:t xml:space="preserve"> =                                                                     </w:t>
      </w:r>
      <w:r w:rsidRPr="00402DC4">
        <w:rPr>
          <w:sz w:val="28"/>
          <w:szCs w:val="28"/>
          <w:lang w:val="en-US" w:eastAsia="ru-RU"/>
        </w:rPr>
        <w:t>C</w:t>
      </w:r>
      <w:r w:rsidRPr="00402DC4">
        <w:rPr>
          <w:sz w:val="28"/>
          <w:szCs w:val="28"/>
          <w:vertAlign w:val="subscript"/>
          <w:lang w:val="en-US" w:eastAsia="ru-RU"/>
        </w:rPr>
        <w:t>P</w:t>
      </w:r>
      <w:r w:rsidRPr="00402DC4">
        <w:rPr>
          <w:sz w:val="28"/>
          <w:szCs w:val="28"/>
          <w:vertAlign w:val="subscript"/>
          <w:lang w:eastAsia="ru-RU"/>
        </w:rPr>
        <w:t>теор</w:t>
      </w:r>
      <w:r w:rsidRPr="00402DC4">
        <w:rPr>
          <w:sz w:val="28"/>
          <w:szCs w:val="28"/>
          <w:lang w:eastAsia="ru-RU"/>
        </w:rPr>
        <w:t xml:space="preserve"> = </w:t>
      </w:r>
    </w:p>
    <w:p w:rsidR="00854A6D" w:rsidRPr="00402DC4" w:rsidRDefault="00854A6D" w:rsidP="007F10DC">
      <w:pPr>
        <w:spacing w:after="200" w:line="360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 xml:space="preserve">8. Экспериментальные и теоретические значения теплоемкостей </w:t>
      </w:r>
      <w:r w:rsidRPr="00402DC4">
        <w:rPr>
          <w:i/>
          <w:iCs/>
          <w:lang w:eastAsia="ru-RU"/>
        </w:rPr>
        <w:t>(совпадают, совпадают с учетом погрешности измерений, не совпадают – почему – высказать предположение)</w:t>
      </w:r>
      <w:r w:rsidRPr="00402DC4">
        <w:rPr>
          <w:i/>
          <w:iCs/>
          <w:sz w:val="28"/>
          <w:szCs w:val="28"/>
          <w:lang w:eastAsia="ru-RU"/>
        </w:rPr>
        <w:t>…</w:t>
      </w:r>
      <w:r w:rsidRPr="00402DC4">
        <w:rPr>
          <w:sz w:val="28"/>
          <w:szCs w:val="28"/>
          <w:lang w:eastAsia="ru-RU"/>
        </w:rPr>
        <w:t>…………………………....................................................</w:t>
      </w:r>
      <w:r w:rsidRPr="007F10DC">
        <w:rPr>
          <w:sz w:val="28"/>
          <w:szCs w:val="28"/>
          <w:lang w:eastAsia="ru-RU"/>
        </w:rPr>
        <w:t>…………</w:t>
      </w:r>
    </w:p>
    <w:p w:rsidR="00854A6D" w:rsidRDefault="00854A6D" w:rsidP="00402DC4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402DC4">
        <w:rPr>
          <w:sz w:val="28"/>
          <w:szCs w:val="28"/>
          <w:lang w:eastAsia="ru-RU"/>
        </w:rPr>
        <w:t>……………………………………………………………………………………</w:t>
      </w:r>
      <w:r>
        <w:rPr>
          <w:sz w:val="28"/>
          <w:szCs w:val="28"/>
          <w:lang w:eastAsia="ru-RU"/>
        </w:rPr>
        <w:t>……</w:t>
      </w:r>
    </w:p>
    <w:p w:rsidR="00854A6D" w:rsidRPr="00402DC4" w:rsidRDefault="00854A6D" w:rsidP="007F10DC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7F10DC">
        <w:rPr>
          <w:sz w:val="28"/>
          <w:szCs w:val="28"/>
          <w:lang w:eastAsia="ru-RU"/>
        </w:rPr>
        <w:t>………………………………………………………………………………</w:t>
      </w:r>
      <w:r>
        <w:rPr>
          <w:sz w:val="28"/>
          <w:szCs w:val="28"/>
          <w:lang w:eastAsia="ru-RU"/>
        </w:rPr>
        <w:t>…………</w:t>
      </w:r>
    </w:p>
    <w:p w:rsidR="00854A6D" w:rsidRPr="00402DC4" w:rsidRDefault="00854A6D" w:rsidP="00C669E6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7F10DC">
        <w:rPr>
          <w:sz w:val="28"/>
          <w:szCs w:val="28"/>
          <w:lang w:eastAsia="ru-RU"/>
        </w:rPr>
        <w:t>………………………………………………………………………………</w:t>
      </w:r>
      <w:r>
        <w:rPr>
          <w:sz w:val="28"/>
          <w:szCs w:val="28"/>
          <w:lang w:eastAsia="ru-RU"/>
        </w:rPr>
        <w:t>…………</w:t>
      </w:r>
    </w:p>
    <w:p w:rsidR="00854A6D" w:rsidRPr="00402DC4" w:rsidRDefault="00854A6D" w:rsidP="00C669E6">
      <w:pPr>
        <w:spacing w:after="200" w:line="276" w:lineRule="auto"/>
        <w:ind w:left="360" w:firstLine="0"/>
        <w:rPr>
          <w:sz w:val="28"/>
          <w:szCs w:val="28"/>
          <w:lang w:eastAsia="ru-RU"/>
        </w:rPr>
      </w:pPr>
      <w:r w:rsidRPr="007F10DC">
        <w:rPr>
          <w:sz w:val="28"/>
          <w:szCs w:val="28"/>
          <w:lang w:eastAsia="ru-RU"/>
        </w:rPr>
        <w:t>………………………………………………………………………………</w:t>
      </w:r>
      <w:r>
        <w:rPr>
          <w:sz w:val="28"/>
          <w:szCs w:val="28"/>
          <w:lang w:eastAsia="ru-RU"/>
        </w:rPr>
        <w:t>…………</w:t>
      </w:r>
    </w:p>
    <w:p w:rsidR="00854A6D" w:rsidRPr="00402DC4" w:rsidRDefault="00854A6D" w:rsidP="00402DC4">
      <w:bookmarkStart w:id="0" w:name="_GoBack"/>
      <w:bookmarkEnd w:id="0"/>
    </w:p>
    <w:p w:rsidR="00854A6D" w:rsidRDefault="00854A6D"/>
    <w:sectPr w:rsidR="00854A6D" w:rsidSect="00DA4D20">
      <w:footerReference w:type="default" r:id="rId15"/>
      <w:pgSz w:w="12240" w:h="15840"/>
      <w:pgMar w:top="964" w:right="1247" w:bottom="1247" w:left="964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A6D" w:rsidRDefault="00854A6D">
      <w:r>
        <w:separator/>
      </w:r>
    </w:p>
  </w:endnote>
  <w:endnote w:type="continuationSeparator" w:id="0">
    <w:p w:rsidR="00854A6D" w:rsidRDefault="00854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A6D" w:rsidRDefault="00854A6D" w:rsidP="00DA4D2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854A6D" w:rsidRDefault="00854A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A6D" w:rsidRDefault="00854A6D">
      <w:r>
        <w:separator/>
      </w:r>
    </w:p>
  </w:footnote>
  <w:footnote w:type="continuationSeparator" w:id="0">
    <w:p w:rsidR="00854A6D" w:rsidRDefault="00854A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2DC4"/>
    <w:rsid w:val="000061DD"/>
    <w:rsid w:val="00012E55"/>
    <w:rsid w:val="00017223"/>
    <w:rsid w:val="0001774A"/>
    <w:rsid w:val="00023DCD"/>
    <w:rsid w:val="000313DE"/>
    <w:rsid w:val="000361E6"/>
    <w:rsid w:val="00036A25"/>
    <w:rsid w:val="00040AA0"/>
    <w:rsid w:val="00041BDC"/>
    <w:rsid w:val="00041E1E"/>
    <w:rsid w:val="0004414A"/>
    <w:rsid w:val="00047847"/>
    <w:rsid w:val="00057B6E"/>
    <w:rsid w:val="00066AA5"/>
    <w:rsid w:val="00067B09"/>
    <w:rsid w:val="00070C8B"/>
    <w:rsid w:val="0007280B"/>
    <w:rsid w:val="000758C9"/>
    <w:rsid w:val="00082B23"/>
    <w:rsid w:val="000870FB"/>
    <w:rsid w:val="000941F8"/>
    <w:rsid w:val="0009534F"/>
    <w:rsid w:val="00095EA1"/>
    <w:rsid w:val="000A6B34"/>
    <w:rsid w:val="000B31BE"/>
    <w:rsid w:val="000B432D"/>
    <w:rsid w:val="000C0708"/>
    <w:rsid w:val="000D077C"/>
    <w:rsid w:val="000D384D"/>
    <w:rsid w:val="000D43A5"/>
    <w:rsid w:val="000E1F78"/>
    <w:rsid w:val="000F207E"/>
    <w:rsid w:val="000F3D39"/>
    <w:rsid w:val="000F4755"/>
    <w:rsid w:val="000F70E4"/>
    <w:rsid w:val="00102E1A"/>
    <w:rsid w:val="00103EDB"/>
    <w:rsid w:val="0011599B"/>
    <w:rsid w:val="00115CEB"/>
    <w:rsid w:val="00123074"/>
    <w:rsid w:val="00125BBF"/>
    <w:rsid w:val="001266F2"/>
    <w:rsid w:val="0012707B"/>
    <w:rsid w:val="00127746"/>
    <w:rsid w:val="00127AD6"/>
    <w:rsid w:val="00131086"/>
    <w:rsid w:val="0014174C"/>
    <w:rsid w:val="0014624B"/>
    <w:rsid w:val="00150BD6"/>
    <w:rsid w:val="00151CE6"/>
    <w:rsid w:val="00152FC4"/>
    <w:rsid w:val="00172669"/>
    <w:rsid w:val="00175828"/>
    <w:rsid w:val="001758F0"/>
    <w:rsid w:val="00194949"/>
    <w:rsid w:val="00195355"/>
    <w:rsid w:val="001969A2"/>
    <w:rsid w:val="001A0257"/>
    <w:rsid w:val="001A408D"/>
    <w:rsid w:val="001B31AC"/>
    <w:rsid w:val="001C61F1"/>
    <w:rsid w:val="001C7E3C"/>
    <w:rsid w:val="001D76F6"/>
    <w:rsid w:val="001F29EE"/>
    <w:rsid w:val="001F4A43"/>
    <w:rsid w:val="001F703E"/>
    <w:rsid w:val="00200777"/>
    <w:rsid w:val="00202359"/>
    <w:rsid w:val="00202596"/>
    <w:rsid w:val="002032FF"/>
    <w:rsid w:val="00203ED1"/>
    <w:rsid w:val="002132E0"/>
    <w:rsid w:val="0022263D"/>
    <w:rsid w:val="0022609F"/>
    <w:rsid w:val="00236696"/>
    <w:rsid w:val="002373B6"/>
    <w:rsid w:val="002375CD"/>
    <w:rsid w:val="00240018"/>
    <w:rsid w:val="0025037B"/>
    <w:rsid w:val="0025436B"/>
    <w:rsid w:val="00266A70"/>
    <w:rsid w:val="002705CB"/>
    <w:rsid w:val="00274C75"/>
    <w:rsid w:val="002763B3"/>
    <w:rsid w:val="00277E5B"/>
    <w:rsid w:val="002849AC"/>
    <w:rsid w:val="002B3D15"/>
    <w:rsid w:val="002B4046"/>
    <w:rsid w:val="002C0DCD"/>
    <w:rsid w:val="002C3738"/>
    <w:rsid w:val="002D30AB"/>
    <w:rsid w:val="002D7909"/>
    <w:rsid w:val="002E075F"/>
    <w:rsid w:val="002E2475"/>
    <w:rsid w:val="002E42C1"/>
    <w:rsid w:val="002F27AB"/>
    <w:rsid w:val="002F2BEE"/>
    <w:rsid w:val="00303142"/>
    <w:rsid w:val="00304DB4"/>
    <w:rsid w:val="00305AC4"/>
    <w:rsid w:val="00305E18"/>
    <w:rsid w:val="00312B0A"/>
    <w:rsid w:val="00313B45"/>
    <w:rsid w:val="00331F17"/>
    <w:rsid w:val="00332445"/>
    <w:rsid w:val="00332ADA"/>
    <w:rsid w:val="0033414E"/>
    <w:rsid w:val="003379CA"/>
    <w:rsid w:val="00345EBD"/>
    <w:rsid w:val="003505CA"/>
    <w:rsid w:val="00351B05"/>
    <w:rsid w:val="00356D31"/>
    <w:rsid w:val="00357627"/>
    <w:rsid w:val="0036149D"/>
    <w:rsid w:val="0038589D"/>
    <w:rsid w:val="00390785"/>
    <w:rsid w:val="00390AE6"/>
    <w:rsid w:val="003932A4"/>
    <w:rsid w:val="003962A7"/>
    <w:rsid w:val="003A00E9"/>
    <w:rsid w:val="003A05CA"/>
    <w:rsid w:val="003A2797"/>
    <w:rsid w:val="003A7172"/>
    <w:rsid w:val="003B079A"/>
    <w:rsid w:val="003B4310"/>
    <w:rsid w:val="003B4A65"/>
    <w:rsid w:val="003B5C3C"/>
    <w:rsid w:val="003C07FC"/>
    <w:rsid w:val="003C200E"/>
    <w:rsid w:val="003E3D37"/>
    <w:rsid w:val="003E7902"/>
    <w:rsid w:val="003F4FBB"/>
    <w:rsid w:val="00400BEB"/>
    <w:rsid w:val="00401D3F"/>
    <w:rsid w:val="00402DC4"/>
    <w:rsid w:val="00405DDF"/>
    <w:rsid w:val="00410FBE"/>
    <w:rsid w:val="00412D13"/>
    <w:rsid w:val="00420D7C"/>
    <w:rsid w:val="004227E0"/>
    <w:rsid w:val="0042318E"/>
    <w:rsid w:val="00425DE8"/>
    <w:rsid w:val="00432309"/>
    <w:rsid w:val="00432635"/>
    <w:rsid w:val="004363FF"/>
    <w:rsid w:val="004437F8"/>
    <w:rsid w:val="00445557"/>
    <w:rsid w:val="00446B87"/>
    <w:rsid w:val="00447F36"/>
    <w:rsid w:val="00455AAB"/>
    <w:rsid w:val="0046366D"/>
    <w:rsid w:val="00464336"/>
    <w:rsid w:val="0047027A"/>
    <w:rsid w:val="00473C41"/>
    <w:rsid w:val="004775D0"/>
    <w:rsid w:val="00480525"/>
    <w:rsid w:val="0048216C"/>
    <w:rsid w:val="00485D2C"/>
    <w:rsid w:val="00491897"/>
    <w:rsid w:val="004A518D"/>
    <w:rsid w:val="004A7471"/>
    <w:rsid w:val="004A76F3"/>
    <w:rsid w:val="004A7776"/>
    <w:rsid w:val="004B005B"/>
    <w:rsid w:val="004B6041"/>
    <w:rsid w:val="004C74D7"/>
    <w:rsid w:val="004E026A"/>
    <w:rsid w:val="004E034B"/>
    <w:rsid w:val="004E0F5B"/>
    <w:rsid w:val="004F1138"/>
    <w:rsid w:val="004F2AEF"/>
    <w:rsid w:val="004F5BE6"/>
    <w:rsid w:val="0050255F"/>
    <w:rsid w:val="0050633D"/>
    <w:rsid w:val="0051193C"/>
    <w:rsid w:val="005126FA"/>
    <w:rsid w:val="00513736"/>
    <w:rsid w:val="00515E8D"/>
    <w:rsid w:val="00526AFA"/>
    <w:rsid w:val="005308A6"/>
    <w:rsid w:val="005326B6"/>
    <w:rsid w:val="005333AB"/>
    <w:rsid w:val="00541608"/>
    <w:rsid w:val="00552859"/>
    <w:rsid w:val="00554494"/>
    <w:rsid w:val="005558E3"/>
    <w:rsid w:val="00560D66"/>
    <w:rsid w:val="005627C0"/>
    <w:rsid w:val="00570F27"/>
    <w:rsid w:val="005726F3"/>
    <w:rsid w:val="005733BE"/>
    <w:rsid w:val="005746F1"/>
    <w:rsid w:val="00581FB5"/>
    <w:rsid w:val="00583634"/>
    <w:rsid w:val="00585904"/>
    <w:rsid w:val="00586FBA"/>
    <w:rsid w:val="00591197"/>
    <w:rsid w:val="00592FD0"/>
    <w:rsid w:val="00594289"/>
    <w:rsid w:val="005A0AC9"/>
    <w:rsid w:val="005A1916"/>
    <w:rsid w:val="005A2724"/>
    <w:rsid w:val="005A5E24"/>
    <w:rsid w:val="005B129B"/>
    <w:rsid w:val="005B17F5"/>
    <w:rsid w:val="005B2666"/>
    <w:rsid w:val="005B3269"/>
    <w:rsid w:val="005B3681"/>
    <w:rsid w:val="005C6379"/>
    <w:rsid w:val="005C76DD"/>
    <w:rsid w:val="005D248C"/>
    <w:rsid w:val="005D5409"/>
    <w:rsid w:val="005D57BD"/>
    <w:rsid w:val="005E2828"/>
    <w:rsid w:val="005E301D"/>
    <w:rsid w:val="005E42A7"/>
    <w:rsid w:val="005E71E7"/>
    <w:rsid w:val="005F0A90"/>
    <w:rsid w:val="005F6F7E"/>
    <w:rsid w:val="00602D7F"/>
    <w:rsid w:val="00604CE4"/>
    <w:rsid w:val="00605B66"/>
    <w:rsid w:val="00607F0E"/>
    <w:rsid w:val="00616D8B"/>
    <w:rsid w:val="00624868"/>
    <w:rsid w:val="0063339F"/>
    <w:rsid w:val="00634EB9"/>
    <w:rsid w:val="00642022"/>
    <w:rsid w:val="006427A8"/>
    <w:rsid w:val="00642E1F"/>
    <w:rsid w:val="00652E73"/>
    <w:rsid w:val="00655B84"/>
    <w:rsid w:val="006605E0"/>
    <w:rsid w:val="00661125"/>
    <w:rsid w:val="00661379"/>
    <w:rsid w:val="0066203D"/>
    <w:rsid w:val="0066235D"/>
    <w:rsid w:val="006653D1"/>
    <w:rsid w:val="0067683E"/>
    <w:rsid w:val="006769D5"/>
    <w:rsid w:val="00677ED1"/>
    <w:rsid w:val="00682583"/>
    <w:rsid w:val="00684378"/>
    <w:rsid w:val="006844AC"/>
    <w:rsid w:val="00694465"/>
    <w:rsid w:val="006970F2"/>
    <w:rsid w:val="006A14BF"/>
    <w:rsid w:val="006A5515"/>
    <w:rsid w:val="006A773D"/>
    <w:rsid w:val="006B2F4D"/>
    <w:rsid w:val="006B3CA3"/>
    <w:rsid w:val="006B49A0"/>
    <w:rsid w:val="006B6A64"/>
    <w:rsid w:val="006C1F41"/>
    <w:rsid w:val="006D008D"/>
    <w:rsid w:val="006E2D39"/>
    <w:rsid w:val="006E2DF7"/>
    <w:rsid w:val="006E51A5"/>
    <w:rsid w:val="006E6AFB"/>
    <w:rsid w:val="006F218F"/>
    <w:rsid w:val="006F4BAC"/>
    <w:rsid w:val="006F4DB8"/>
    <w:rsid w:val="006F6A3A"/>
    <w:rsid w:val="00704660"/>
    <w:rsid w:val="00707235"/>
    <w:rsid w:val="007114DE"/>
    <w:rsid w:val="00716013"/>
    <w:rsid w:val="00716435"/>
    <w:rsid w:val="0072271F"/>
    <w:rsid w:val="00723A60"/>
    <w:rsid w:val="0073068A"/>
    <w:rsid w:val="007321D2"/>
    <w:rsid w:val="0073361E"/>
    <w:rsid w:val="007361EA"/>
    <w:rsid w:val="00741845"/>
    <w:rsid w:val="00743F89"/>
    <w:rsid w:val="00744E6E"/>
    <w:rsid w:val="007531E1"/>
    <w:rsid w:val="00767415"/>
    <w:rsid w:val="007730BA"/>
    <w:rsid w:val="00777F08"/>
    <w:rsid w:val="00781B4F"/>
    <w:rsid w:val="0079075B"/>
    <w:rsid w:val="0079388B"/>
    <w:rsid w:val="007A32C6"/>
    <w:rsid w:val="007A4E8D"/>
    <w:rsid w:val="007A60C2"/>
    <w:rsid w:val="007B11D4"/>
    <w:rsid w:val="007B7A32"/>
    <w:rsid w:val="007C000E"/>
    <w:rsid w:val="007C36D1"/>
    <w:rsid w:val="007D194B"/>
    <w:rsid w:val="007D28C3"/>
    <w:rsid w:val="007D4E0B"/>
    <w:rsid w:val="007E016F"/>
    <w:rsid w:val="007E3860"/>
    <w:rsid w:val="007E3A51"/>
    <w:rsid w:val="007F10DC"/>
    <w:rsid w:val="007F623E"/>
    <w:rsid w:val="0080019A"/>
    <w:rsid w:val="0080260B"/>
    <w:rsid w:val="008044F6"/>
    <w:rsid w:val="00807948"/>
    <w:rsid w:val="00810FD0"/>
    <w:rsid w:val="00813CC6"/>
    <w:rsid w:val="00814B94"/>
    <w:rsid w:val="0082013A"/>
    <w:rsid w:val="00824BDC"/>
    <w:rsid w:val="00826192"/>
    <w:rsid w:val="00827C61"/>
    <w:rsid w:val="00830795"/>
    <w:rsid w:val="00833098"/>
    <w:rsid w:val="00833DFC"/>
    <w:rsid w:val="00836DD5"/>
    <w:rsid w:val="00842A54"/>
    <w:rsid w:val="00844431"/>
    <w:rsid w:val="0084632C"/>
    <w:rsid w:val="00854A6D"/>
    <w:rsid w:val="0085599D"/>
    <w:rsid w:val="008613CC"/>
    <w:rsid w:val="00861F66"/>
    <w:rsid w:val="00862AB6"/>
    <w:rsid w:val="00870FB9"/>
    <w:rsid w:val="00882B19"/>
    <w:rsid w:val="008866A3"/>
    <w:rsid w:val="0088687D"/>
    <w:rsid w:val="00895672"/>
    <w:rsid w:val="00895F8D"/>
    <w:rsid w:val="008A0209"/>
    <w:rsid w:val="008A441F"/>
    <w:rsid w:val="008A713D"/>
    <w:rsid w:val="008B72CE"/>
    <w:rsid w:val="008C116B"/>
    <w:rsid w:val="008C2C03"/>
    <w:rsid w:val="008C49E4"/>
    <w:rsid w:val="008C4B36"/>
    <w:rsid w:val="008D2113"/>
    <w:rsid w:val="008F2CC8"/>
    <w:rsid w:val="008F5C52"/>
    <w:rsid w:val="00903730"/>
    <w:rsid w:val="00912BA2"/>
    <w:rsid w:val="009236C0"/>
    <w:rsid w:val="00924B53"/>
    <w:rsid w:val="00925746"/>
    <w:rsid w:val="00931398"/>
    <w:rsid w:val="009453D6"/>
    <w:rsid w:val="00945DC6"/>
    <w:rsid w:val="00946970"/>
    <w:rsid w:val="0095570F"/>
    <w:rsid w:val="00960B55"/>
    <w:rsid w:val="009645AA"/>
    <w:rsid w:val="00965164"/>
    <w:rsid w:val="00966940"/>
    <w:rsid w:val="00967AEA"/>
    <w:rsid w:val="00970930"/>
    <w:rsid w:val="009834F4"/>
    <w:rsid w:val="00986F8E"/>
    <w:rsid w:val="00987539"/>
    <w:rsid w:val="009911A2"/>
    <w:rsid w:val="009A04C6"/>
    <w:rsid w:val="009A1685"/>
    <w:rsid w:val="009A46C8"/>
    <w:rsid w:val="009B0443"/>
    <w:rsid w:val="009B240E"/>
    <w:rsid w:val="009B3FE1"/>
    <w:rsid w:val="009B53A7"/>
    <w:rsid w:val="009C57BF"/>
    <w:rsid w:val="009D1430"/>
    <w:rsid w:val="009D16EC"/>
    <w:rsid w:val="009D198A"/>
    <w:rsid w:val="009D7857"/>
    <w:rsid w:val="009E0074"/>
    <w:rsid w:val="009E1F33"/>
    <w:rsid w:val="00A01233"/>
    <w:rsid w:val="00A06EAC"/>
    <w:rsid w:val="00A06EB8"/>
    <w:rsid w:val="00A16CF9"/>
    <w:rsid w:val="00A17782"/>
    <w:rsid w:val="00A20C5E"/>
    <w:rsid w:val="00A218D0"/>
    <w:rsid w:val="00A4175A"/>
    <w:rsid w:val="00A41D3A"/>
    <w:rsid w:val="00A4433A"/>
    <w:rsid w:val="00A503E1"/>
    <w:rsid w:val="00A52C70"/>
    <w:rsid w:val="00A53AD3"/>
    <w:rsid w:val="00A5707F"/>
    <w:rsid w:val="00A576AC"/>
    <w:rsid w:val="00A6279D"/>
    <w:rsid w:val="00A63D82"/>
    <w:rsid w:val="00A64CF6"/>
    <w:rsid w:val="00A74819"/>
    <w:rsid w:val="00A77515"/>
    <w:rsid w:val="00A84804"/>
    <w:rsid w:val="00A86273"/>
    <w:rsid w:val="00A959DD"/>
    <w:rsid w:val="00A97EC2"/>
    <w:rsid w:val="00AA6310"/>
    <w:rsid w:val="00AB0451"/>
    <w:rsid w:val="00AB0ADC"/>
    <w:rsid w:val="00AB0FA6"/>
    <w:rsid w:val="00AB10A8"/>
    <w:rsid w:val="00AB61D9"/>
    <w:rsid w:val="00AC5173"/>
    <w:rsid w:val="00AC552A"/>
    <w:rsid w:val="00AD0AC6"/>
    <w:rsid w:val="00AD103A"/>
    <w:rsid w:val="00AD2977"/>
    <w:rsid w:val="00AD2E1F"/>
    <w:rsid w:val="00AD3D4E"/>
    <w:rsid w:val="00AD4306"/>
    <w:rsid w:val="00AE0724"/>
    <w:rsid w:val="00AE5690"/>
    <w:rsid w:val="00B00FCC"/>
    <w:rsid w:val="00B01474"/>
    <w:rsid w:val="00B16DD0"/>
    <w:rsid w:val="00B22310"/>
    <w:rsid w:val="00B2540F"/>
    <w:rsid w:val="00B320C0"/>
    <w:rsid w:val="00B35859"/>
    <w:rsid w:val="00B37C2C"/>
    <w:rsid w:val="00B37E8E"/>
    <w:rsid w:val="00B40D75"/>
    <w:rsid w:val="00B45111"/>
    <w:rsid w:val="00B46685"/>
    <w:rsid w:val="00B466DD"/>
    <w:rsid w:val="00B52318"/>
    <w:rsid w:val="00B52CCB"/>
    <w:rsid w:val="00B53C35"/>
    <w:rsid w:val="00B607DB"/>
    <w:rsid w:val="00B73C6F"/>
    <w:rsid w:val="00B81579"/>
    <w:rsid w:val="00B91066"/>
    <w:rsid w:val="00B97699"/>
    <w:rsid w:val="00BA75AC"/>
    <w:rsid w:val="00BB03E4"/>
    <w:rsid w:val="00BC10F2"/>
    <w:rsid w:val="00BC5A6E"/>
    <w:rsid w:val="00BD1A84"/>
    <w:rsid w:val="00BD48E5"/>
    <w:rsid w:val="00BD73DB"/>
    <w:rsid w:val="00BE0C16"/>
    <w:rsid w:val="00BE322D"/>
    <w:rsid w:val="00BE5851"/>
    <w:rsid w:val="00BF573F"/>
    <w:rsid w:val="00BF7C32"/>
    <w:rsid w:val="00C07D05"/>
    <w:rsid w:val="00C07DC4"/>
    <w:rsid w:val="00C12E6E"/>
    <w:rsid w:val="00C14F67"/>
    <w:rsid w:val="00C226BD"/>
    <w:rsid w:val="00C25AE5"/>
    <w:rsid w:val="00C353EE"/>
    <w:rsid w:val="00C44D11"/>
    <w:rsid w:val="00C56A21"/>
    <w:rsid w:val="00C62AC9"/>
    <w:rsid w:val="00C669E6"/>
    <w:rsid w:val="00C66D51"/>
    <w:rsid w:val="00C80D09"/>
    <w:rsid w:val="00C83B6C"/>
    <w:rsid w:val="00C85AC6"/>
    <w:rsid w:val="00C85D29"/>
    <w:rsid w:val="00C8600E"/>
    <w:rsid w:val="00C86AE1"/>
    <w:rsid w:val="00CA251A"/>
    <w:rsid w:val="00CB3A75"/>
    <w:rsid w:val="00CB4C4C"/>
    <w:rsid w:val="00CB4F6C"/>
    <w:rsid w:val="00CB5E7E"/>
    <w:rsid w:val="00CB6C31"/>
    <w:rsid w:val="00CC4050"/>
    <w:rsid w:val="00CD302C"/>
    <w:rsid w:val="00CD31CA"/>
    <w:rsid w:val="00CD78A8"/>
    <w:rsid w:val="00CD7CA4"/>
    <w:rsid w:val="00CE1CAB"/>
    <w:rsid w:val="00CE4942"/>
    <w:rsid w:val="00CF0243"/>
    <w:rsid w:val="00CF3AC9"/>
    <w:rsid w:val="00CF4355"/>
    <w:rsid w:val="00D04383"/>
    <w:rsid w:val="00D07F9E"/>
    <w:rsid w:val="00D1348C"/>
    <w:rsid w:val="00D17AA1"/>
    <w:rsid w:val="00D26971"/>
    <w:rsid w:val="00D27B61"/>
    <w:rsid w:val="00D31A46"/>
    <w:rsid w:val="00D41230"/>
    <w:rsid w:val="00D42F1E"/>
    <w:rsid w:val="00D52626"/>
    <w:rsid w:val="00D53C8C"/>
    <w:rsid w:val="00D56F41"/>
    <w:rsid w:val="00D63B95"/>
    <w:rsid w:val="00D67E32"/>
    <w:rsid w:val="00D769E9"/>
    <w:rsid w:val="00D80029"/>
    <w:rsid w:val="00D81EEE"/>
    <w:rsid w:val="00D81F5B"/>
    <w:rsid w:val="00D87117"/>
    <w:rsid w:val="00D9297E"/>
    <w:rsid w:val="00DA4D20"/>
    <w:rsid w:val="00DB14F6"/>
    <w:rsid w:val="00DB265A"/>
    <w:rsid w:val="00DB448C"/>
    <w:rsid w:val="00DB67B2"/>
    <w:rsid w:val="00DC7A00"/>
    <w:rsid w:val="00DC7B78"/>
    <w:rsid w:val="00DD6F4B"/>
    <w:rsid w:val="00DD7AD4"/>
    <w:rsid w:val="00DE1FE3"/>
    <w:rsid w:val="00DE318B"/>
    <w:rsid w:val="00DE539F"/>
    <w:rsid w:val="00DF05AD"/>
    <w:rsid w:val="00DF1037"/>
    <w:rsid w:val="00DF2F05"/>
    <w:rsid w:val="00DF7140"/>
    <w:rsid w:val="00E127AD"/>
    <w:rsid w:val="00E12C93"/>
    <w:rsid w:val="00E1363E"/>
    <w:rsid w:val="00E2451E"/>
    <w:rsid w:val="00E27ACC"/>
    <w:rsid w:val="00E31CE4"/>
    <w:rsid w:val="00E37213"/>
    <w:rsid w:val="00E45550"/>
    <w:rsid w:val="00E532F2"/>
    <w:rsid w:val="00E55C19"/>
    <w:rsid w:val="00E612E6"/>
    <w:rsid w:val="00E62AC0"/>
    <w:rsid w:val="00E640DF"/>
    <w:rsid w:val="00E65998"/>
    <w:rsid w:val="00E74254"/>
    <w:rsid w:val="00E93E0F"/>
    <w:rsid w:val="00E97020"/>
    <w:rsid w:val="00E97194"/>
    <w:rsid w:val="00EB05F5"/>
    <w:rsid w:val="00EC4A8B"/>
    <w:rsid w:val="00EC4A94"/>
    <w:rsid w:val="00EC4F9E"/>
    <w:rsid w:val="00EC6141"/>
    <w:rsid w:val="00ED0296"/>
    <w:rsid w:val="00ED0AB1"/>
    <w:rsid w:val="00ED6964"/>
    <w:rsid w:val="00EE33C3"/>
    <w:rsid w:val="00EE6EE7"/>
    <w:rsid w:val="00EE7AFF"/>
    <w:rsid w:val="00EF1715"/>
    <w:rsid w:val="00EF18E8"/>
    <w:rsid w:val="00EF3D7C"/>
    <w:rsid w:val="00EF6C77"/>
    <w:rsid w:val="00F00817"/>
    <w:rsid w:val="00F00E2E"/>
    <w:rsid w:val="00F14535"/>
    <w:rsid w:val="00F148A3"/>
    <w:rsid w:val="00F22CBE"/>
    <w:rsid w:val="00F3088A"/>
    <w:rsid w:val="00F32B8A"/>
    <w:rsid w:val="00F33618"/>
    <w:rsid w:val="00F3682B"/>
    <w:rsid w:val="00F45440"/>
    <w:rsid w:val="00F540D6"/>
    <w:rsid w:val="00F55961"/>
    <w:rsid w:val="00F55B2B"/>
    <w:rsid w:val="00F56124"/>
    <w:rsid w:val="00F56766"/>
    <w:rsid w:val="00F57C69"/>
    <w:rsid w:val="00F60781"/>
    <w:rsid w:val="00F635BF"/>
    <w:rsid w:val="00F64A8F"/>
    <w:rsid w:val="00F70066"/>
    <w:rsid w:val="00F776AC"/>
    <w:rsid w:val="00F90F27"/>
    <w:rsid w:val="00F9166C"/>
    <w:rsid w:val="00F95B97"/>
    <w:rsid w:val="00FA2F4D"/>
    <w:rsid w:val="00FA5778"/>
    <w:rsid w:val="00FA5E0B"/>
    <w:rsid w:val="00FB462B"/>
    <w:rsid w:val="00FB4FEF"/>
    <w:rsid w:val="00FC46EE"/>
    <w:rsid w:val="00FC5F48"/>
    <w:rsid w:val="00FD0E55"/>
    <w:rsid w:val="00FE5463"/>
    <w:rsid w:val="00FF0952"/>
    <w:rsid w:val="00FF3AEF"/>
    <w:rsid w:val="00FF4588"/>
    <w:rsid w:val="00FF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C4"/>
    <w:pPr>
      <w:ind w:firstLine="567"/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02DC4"/>
    <w:pPr>
      <w:tabs>
        <w:tab w:val="center" w:pos="4677"/>
        <w:tab w:val="right" w:pos="9355"/>
      </w:tabs>
      <w:jc w:val="left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02DC4"/>
    <w:rPr>
      <w:rFonts w:eastAsia="Times New Roman"/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rsid w:val="00402DC4"/>
  </w:style>
  <w:style w:type="paragraph" w:styleId="BalloonText">
    <w:name w:val="Balloon Text"/>
    <w:basedOn w:val="Normal"/>
    <w:link w:val="BalloonTextChar"/>
    <w:uiPriority w:val="99"/>
    <w:semiHidden/>
    <w:rsid w:val="00402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02DC4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7</Pages>
  <Words>864</Words>
  <Characters>4928</Characters>
  <Application>Microsoft Office Outlook</Application>
  <DocSecurity>0</DocSecurity>
  <Lines>0</Lines>
  <Paragraphs>0</Paragraphs>
  <ScaleCrop>false</ScaleCrop>
  <Company>my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Customer</cp:lastModifiedBy>
  <cp:revision>5</cp:revision>
  <dcterms:created xsi:type="dcterms:W3CDTF">2017-09-02T14:20:00Z</dcterms:created>
  <dcterms:modified xsi:type="dcterms:W3CDTF">2018-06-12T16:44:00Z</dcterms:modified>
</cp:coreProperties>
</file>