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43" w:rsidRPr="00C21CC4" w:rsidRDefault="00AF7743" w:rsidP="00C21CC4">
      <w:pPr>
        <w:jc w:val="center"/>
        <w:rPr>
          <w:sz w:val="32"/>
          <w:szCs w:val="32"/>
        </w:rPr>
      </w:pPr>
      <w:r w:rsidRPr="00C21CC4">
        <w:rPr>
          <w:sz w:val="32"/>
          <w:szCs w:val="32"/>
        </w:rPr>
        <w:t>Омский государственный технический университет</w:t>
      </w:r>
    </w:p>
    <w:p w:rsidR="00AF7743" w:rsidRPr="00C21CC4" w:rsidRDefault="00AF7743" w:rsidP="00C21CC4">
      <w:pPr>
        <w:jc w:val="center"/>
        <w:rPr>
          <w:sz w:val="32"/>
          <w:szCs w:val="32"/>
        </w:rPr>
      </w:pPr>
      <w:r w:rsidRPr="00C21CC4">
        <w:rPr>
          <w:sz w:val="32"/>
          <w:szCs w:val="32"/>
        </w:rPr>
        <w:t>Кафедра физики</w:t>
      </w:r>
    </w:p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Pr="00C21CC4" w:rsidRDefault="00AF7743" w:rsidP="00C21CC4">
      <w:pPr>
        <w:jc w:val="center"/>
        <w:rPr>
          <w:sz w:val="56"/>
          <w:szCs w:val="56"/>
        </w:rPr>
      </w:pPr>
      <w:r w:rsidRPr="00C21CC4">
        <w:rPr>
          <w:sz w:val="56"/>
          <w:szCs w:val="56"/>
        </w:rPr>
        <w:t>Отчёт</w:t>
      </w:r>
    </w:p>
    <w:p w:rsidR="00AF7743" w:rsidRPr="00C21CC4" w:rsidRDefault="00AF7743" w:rsidP="00C21CC4">
      <w:pPr>
        <w:jc w:val="center"/>
        <w:rPr>
          <w:sz w:val="32"/>
          <w:szCs w:val="32"/>
        </w:rPr>
      </w:pPr>
      <w:r w:rsidRPr="00C21CC4">
        <w:rPr>
          <w:sz w:val="32"/>
          <w:szCs w:val="32"/>
        </w:rPr>
        <w:t>по лабораторной работе №1</w:t>
      </w:r>
    </w:p>
    <w:p w:rsidR="00AF7743" w:rsidRPr="00C21CC4" w:rsidRDefault="00AF7743" w:rsidP="00C21CC4">
      <w:pPr>
        <w:jc w:val="center"/>
        <w:rPr>
          <w:sz w:val="32"/>
          <w:szCs w:val="32"/>
        </w:rPr>
      </w:pPr>
    </w:p>
    <w:p w:rsidR="00AF7743" w:rsidRPr="00C21CC4" w:rsidRDefault="00AF7743" w:rsidP="00C21CC4">
      <w:pPr>
        <w:jc w:val="center"/>
        <w:rPr>
          <w:sz w:val="36"/>
          <w:szCs w:val="36"/>
        </w:rPr>
      </w:pPr>
      <w:r w:rsidRPr="00C21CC4">
        <w:rPr>
          <w:sz w:val="36"/>
          <w:szCs w:val="36"/>
        </w:rPr>
        <w:t>ОПРЕДЕЛЕНИЕ ПЛОТНОСТИ</w:t>
      </w:r>
    </w:p>
    <w:p w:rsidR="00AF7743" w:rsidRPr="00C21CC4" w:rsidRDefault="00AF7743" w:rsidP="00C21CC4">
      <w:pPr>
        <w:jc w:val="center"/>
        <w:rPr>
          <w:sz w:val="36"/>
          <w:szCs w:val="36"/>
        </w:rPr>
      </w:pPr>
      <w:r w:rsidRPr="00C21CC4">
        <w:rPr>
          <w:sz w:val="36"/>
          <w:szCs w:val="36"/>
        </w:rPr>
        <w:t>МАТЕРИАЛА ПЛАСТИНЫ</w:t>
      </w:r>
    </w:p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Pr="00C21CC4" w:rsidRDefault="00AF7743" w:rsidP="00C21CC4">
      <w:pPr>
        <w:spacing w:line="360" w:lineRule="auto"/>
        <w:ind w:firstLine="4820"/>
        <w:rPr>
          <w:sz w:val="28"/>
          <w:szCs w:val="28"/>
        </w:rPr>
      </w:pPr>
      <w:r w:rsidRPr="00C21CC4">
        <w:rPr>
          <w:sz w:val="28"/>
          <w:szCs w:val="28"/>
        </w:rPr>
        <w:t>Выполнил(а):</w:t>
      </w:r>
    </w:p>
    <w:p w:rsidR="00AF7743" w:rsidRPr="00C21CC4" w:rsidRDefault="00AF7743" w:rsidP="00C21CC4">
      <w:pPr>
        <w:spacing w:line="360" w:lineRule="auto"/>
        <w:ind w:firstLine="4820"/>
        <w:rPr>
          <w:sz w:val="28"/>
          <w:szCs w:val="28"/>
        </w:rPr>
      </w:pPr>
      <w:r w:rsidRPr="00C21CC4">
        <w:rPr>
          <w:sz w:val="28"/>
          <w:szCs w:val="28"/>
        </w:rPr>
        <w:t>студент  группы _____________________</w:t>
      </w:r>
    </w:p>
    <w:p w:rsidR="00AF7743" w:rsidRPr="00C21CC4" w:rsidRDefault="00AF7743" w:rsidP="00C21CC4">
      <w:pPr>
        <w:spacing w:line="360" w:lineRule="auto"/>
        <w:ind w:firstLine="4820"/>
        <w:rPr>
          <w:sz w:val="28"/>
          <w:szCs w:val="28"/>
        </w:rPr>
      </w:pPr>
      <w:r w:rsidRPr="00C21CC4">
        <w:rPr>
          <w:sz w:val="28"/>
          <w:szCs w:val="28"/>
        </w:rPr>
        <w:t>____________________________________</w:t>
      </w:r>
    </w:p>
    <w:p w:rsidR="00AF7743" w:rsidRPr="00C21CC4" w:rsidRDefault="00AF7743" w:rsidP="00C21CC4">
      <w:pPr>
        <w:spacing w:line="360" w:lineRule="auto"/>
        <w:ind w:firstLine="4820"/>
        <w:rPr>
          <w:sz w:val="28"/>
          <w:szCs w:val="28"/>
        </w:rPr>
      </w:pPr>
    </w:p>
    <w:p w:rsidR="00AF7743" w:rsidRPr="00C21CC4" w:rsidRDefault="00AF7743" w:rsidP="00C21CC4">
      <w:pPr>
        <w:spacing w:line="360" w:lineRule="auto"/>
        <w:ind w:firstLine="4820"/>
        <w:rPr>
          <w:sz w:val="28"/>
          <w:szCs w:val="28"/>
        </w:rPr>
      </w:pPr>
      <w:r w:rsidRPr="00C21CC4">
        <w:rPr>
          <w:sz w:val="28"/>
          <w:szCs w:val="28"/>
        </w:rPr>
        <w:t>Проверил(а): ________________________</w:t>
      </w:r>
    </w:p>
    <w:p w:rsidR="00AF7743" w:rsidRPr="00C21CC4" w:rsidRDefault="00AF7743" w:rsidP="00C21CC4">
      <w:pPr>
        <w:spacing w:line="360" w:lineRule="auto"/>
        <w:ind w:firstLine="4820"/>
        <w:rPr>
          <w:sz w:val="28"/>
          <w:szCs w:val="28"/>
        </w:rPr>
      </w:pPr>
      <w:r w:rsidRPr="00C21CC4">
        <w:rPr>
          <w:sz w:val="28"/>
          <w:szCs w:val="28"/>
        </w:rPr>
        <w:t>____________________________________</w:t>
      </w:r>
    </w:p>
    <w:p w:rsidR="00AF7743" w:rsidRPr="00C21CC4" w:rsidRDefault="00AF7743" w:rsidP="00C21CC4">
      <w:pPr>
        <w:spacing w:line="360" w:lineRule="auto"/>
        <w:ind w:firstLine="4820"/>
        <w:rPr>
          <w:sz w:val="28"/>
          <w:szCs w:val="28"/>
        </w:rPr>
      </w:pPr>
    </w:p>
    <w:p w:rsidR="00AF7743" w:rsidRPr="00C21CC4" w:rsidRDefault="00AF7743" w:rsidP="00C21CC4">
      <w:pPr>
        <w:spacing w:line="360" w:lineRule="auto"/>
        <w:ind w:firstLine="4820"/>
        <w:rPr>
          <w:sz w:val="28"/>
          <w:szCs w:val="28"/>
        </w:rPr>
      </w:pPr>
      <w:r w:rsidRPr="00C21CC4">
        <w:rPr>
          <w:sz w:val="28"/>
          <w:szCs w:val="28"/>
        </w:rPr>
        <w:t>Дата сдачи отчета:_____________________</w:t>
      </w:r>
    </w:p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Default="00AF7743" w:rsidP="00C21CC4"/>
    <w:p w:rsidR="00AF7743" w:rsidRPr="00C21CC4" w:rsidRDefault="00AF7743" w:rsidP="00C21CC4">
      <w:pPr>
        <w:widowControl w:val="0"/>
        <w:spacing w:line="260" w:lineRule="auto"/>
        <w:ind w:firstLine="0"/>
        <w:jc w:val="center"/>
        <w:outlineLvl w:val="0"/>
        <w:rPr>
          <w:b/>
          <w:bCs/>
          <w:sz w:val="32"/>
          <w:szCs w:val="32"/>
          <w:lang w:eastAsia="ru-RU"/>
        </w:rPr>
      </w:pPr>
      <w:r w:rsidRPr="00C21CC4">
        <w:rPr>
          <w:b/>
          <w:bCs/>
          <w:sz w:val="32"/>
          <w:szCs w:val="32"/>
          <w:lang w:eastAsia="ru-RU"/>
        </w:rPr>
        <w:t>Лабораторная работа № 1</w:t>
      </w:r>
    </w:p>
    <w:p w:rsidR="00AF7743" w:rsidRPr="00C21CC4" w:rsidRDefault="00AF7743" w:rsidP="00C21CC4">
      <w:pPr>
        <w:widowControl w:val="0"/>
        <w:spacing w:line="260" w:lineRule="auto"/>
        <w:ind w:firstLine="0"/>
        <w:jc w:val="center"/>
        <w:rPr>
          <w:b/>
          <w:bCs/>
          <w:sz w:val="32"/>
          <w:szCs w:val="32"/>
          <w:lang w:eastAsia="ru-RU"/>
        </w:rPr>
      </w:pPr>
    </w:p>
    <w:p w:rsidR="00AF7743" w:rsidRPr="00C21CC4" w:rsidRDefault="00AF7743" w:rsidP="00C21CC4">
      <w:pPr>
        <w:widowControl w:val="0"/>
        <w:spacing w:line="260" w:lineRule="auto"/>
        <w:ind w:firstLine="540"/>
        <w:jc w:val="center"/>
        <w:outlineLvl w:val="0"/>
        <w:rPr>
          <w:b/>
          <w:bCs/>
          <w:sz w:val="28"/>
          <w:szCs w:val="28"/>
          <w:lang w:eastAsia="ru-RU"/>
        </w:rPr>
      </w:pPr>
      <w:r w:rsidRPr="00C21CC4">
        <w:rPr>
          <w:b/>
          <w:bCs/>
          <w:sz w:val="28"/>
          <w:szCs w:val="28"/>
          <w:lang w:eastAsia="ru-RU"/>
        </w:rPr>
        <w:t>Определение плотности материала пластины</w:t>
      </w:r>
    </w:p>
    <w:p w:rsidR="00AF7743" w:rsidRPr="00C21CC4" w:rsidRDefault="00AF7743" w:rsidP="00C21CC4">
      <w:pPr>
        <w:widowControl w:val="0"/>
        <w:ind w:firstLine="0"/>
        <w:rPr>
          <w:b/>
          <w:bCs/>
          <w:i/>
          <w:iCs/>
          <w:sz w:val="28"/>
          <w:szCs w:val="28"/>
          <w:lang w:eastAsia="ru-RU"/>
        </w:rPr>
      </w:pPr>
    </w:p>
    <w:p w:rsidR="00AF7743" w:rsidRPr="00C21CC4" w:rsidRDefault="00AF7743" w:rsidP="00C21CC4">
      <w:pPr>
        <w:widowControl w:val="0"/>
        <w:ind w:firstLine="0"/>
        <w:rPr>
          <w:sz w:val="28"/>
          <w:szCs w:val="28"/>
          <w:lang w:eastAsia="ru-RU"/>
        </w:rPr>
      </w:pPr>
      <w:r w:rsidRPr="00C21CC4">
        <w:rPr>
          <w:b/>
          <w:bCs/>
          <w:i/>
          <w:iCs/>
          <w:sz w:val="28"/>
          <w:szCs w:val="28"/>
          <w:lang w:eastAsia="ru-RU"/>
        </w:rPr>
        <w:t>Цель работы</w:t>
      </w:r>
      <w:r w:rsidRPr="00C21CC4">
        <w:rPr>
          <w:i/>
          <w:iCs/>
          <w:sz w:val="28"/>
          <w:szCs w:val="28"/>
          <w:lang w:eastAsia="ru-RU"/>
        </w:rPr>
        <w:t xml:space="preserve">: </w:t>
      </w:r>
      <w:r w:rsidRPr="00C21CC4">
        <w:rPr>
          <w:sz w:val="28"/>
          <w:szCs w:val="28"/>
          <w:lang w:eastAsia="ru-RU"/>
        </w:rPr>
        <w:t xml:space="preserve">Ознакомиться с методикой обработки результатов измерений. Определить плотность материала пластинки, провести математическую обработку результатов измерений. </w:t>
      </w:r>
    </w:p>
    <w:p w:rsidR="00AF7743" w:rsidRPr="00C21CC4" w:rsidRDefault="00AF7743" w:rsidP="00C21CC4">
      <w:pPr>
        <w:widowControl w:val="0"/>
        <w:ind w:firstLine="0"/>
        <w:rPr>
          <w:sz w:val="28"/>
          <w:szCs w:val="28"/>
          <w:lang w:eastAsia="ru-RU"/>
        </w:rPr>
      </w:pPr>
      <w:r w:rsidRPr="00C21CC4">
        <w:rPr>
          <w:b/>
          <w:bCs/>
          <w:i/>
          <w:iCs/>
          <w:sz w:val="28"/>
          <w:szCs w:val="28"/>
          <w:lang w:eastAsia="ru-RU"/>
        </w:rPr>
        <w:t>Приборы и принадлежности:</w:t>
      </w:r>
      <w:r w:rsidRPr="00C21CC4">
        <w:rPr>
          <w:sz w:val="28"/>
          <w:szCs w:val="28"/>
          <w:lang w:eastAsia="ru-RU"/>
        </w:rPr>
        <w:t xml:space="preserve"> штангенциркуль, тело правильной геометрической формы (металлическая пластинка).</w:t>
      </w:r>
    </w:p>
    <w:p w:rsidR="00AF7743" w:rsidRPr="00C21CC4" w:rsidRDefault="00AF7743" w:rsidP="00C21CC4">
      <w:pPr>
        <w:widowControl w:val="0"/>
        <w:ind w:firstLine="0"/>
        <w:jc w:val="right"/>
        <w:rPr>
          <w:b/>
          <w:bCs/>
          <w:i/>
          <w:iCs/>
          <w:sz w:val="28"/>
          <w:szCs w:val="28"/>
          <w:lang w:eastAsia="ru-RU"/>
        </w:rPr>
      </w:pPr>
      <w:r w:rsidRPr="00C21CC4">
        <w:rPr>
          <w:b/>
          <w:bCs/>
          <w:i/>
          <w:iCs/>
          <w:sz w:val="28"/>
          <w:szCs w:val="28"/>
          <w:lang w:eastAsia="ru-RU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6"/>
        <w:gridCol w:w="1707"/>
        <w:gridCol w:w="1707"/>
        <w:gridCol w:w="1707"/>
        <w:gridCol w:w="1707"/>
      </w:tblGrid>
      <w:tr w:rsidR="00AF7743" w:rsidRPr="00B30458">
        <w:trPr>
          <w:trHeight w:val="478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i/>
                <w:iCs/>
                <w:position w:val="-6"/>
                <w:sz w:val="28"/>
                <w:szCs w:val="28"/>
                <w:lang w:eastAsia="ru-RU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6.5pt" o:ole="">
                  <v:imagedata r:id="rId7" o:title=""/>
                </v:shape>
                <o:OLEObject Type="Embed" ProgID="Equation.3" ShapeID="_x0000_i1025" DrawAspect="Content" ObjectID="_1590347996" r:id="rId8"/>
              </w:objec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16"/>
                <w:sz w:val="28"/>
                <w:szCs w:val="28"/>
                <w:lang w:eastAsia="ru-RU"/>
              </w:rPr>
              <w:object w:dxaOrig="380" w:dyaOrig="480">
                <v:shape id="_x0000_i1026" type="#_x0000_t75" style="width:18.75pt;height:24pt" o:ole="">
                  <v:imagedata r:id="rId9" o:title=""/>
                </v:shape>
                <o:OLEObject Type="Embed" ProgID="Equation.3" ShapeID="_x0000_i1026" DrawAspect="Content" ObjectID="_1590347997" r:id="rId10"/>
              </w:objec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6"/>
                <w:sz w:val="28"/>
                <w:szCs w:val="28"/>
                <w:lang w:eastAsia="ru-RU"/>
              </w:rPr>
              <w:object w:dxaOrig="380" w:dyaOrig="340">
                <v:shape id="_x0000_i1027" type="#_x0000_t75" style="width:18.75pt;height:16.5pt" o:ole="">
                  <v:imagedata r:id="rId11" o:title=""/>
                </v:shape>
                <o:OLEObject Type="Embed" ProgID="Equation.3" ShapeID="_x0000_i1027" DrawAspect="Content" ObjectID="_1590347998" r:id="rId12"/>
              </w:objec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vertAlign w:val="subscript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14"/>
                <w:sz w:val="28"/>
                <w:szCs w:val="28"/>
                <w:vertAlign w:val="subscript"/>
                <w:lang w:eastAsia="ru-RU"/>
              </w:rPr>
              <w:object w:dxaOrig="320" w:dyaOrig="440">
                <v:shape id="_x0000_i1028" type="#_x0000_t75" style="width:15.75pt;height:21.75pt" o:ole="">
                  <v:imagedata r:id="rId13" o:title=""/>
                </v:shape>
                <o:OLEObject Type="Embed" ProgID="Equation.3" ShapeID="_x0000_i1028" DrawAspect="Content" ObjectID="_1590347999" r:id="rId14"/>
              </w:object>
            </w:r>
          </w:p>
        </w:tc>
      </w:tr>
      <w:tr w:rsidR="00AF7743" w:rsidRPr="00B30458">
        <w:trPr>
          <w:trHeight w:val="289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ед. измер.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311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323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323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467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i/>
                <w:iCs/>
                <w:position w:val="-6"/>
                <w:sz w:val="28"/>
                <w:szCs w:val="28"/>
                <w:lang w:eastAsia="ru-RU"/>
              </w:rPr>
              <w:object w:dxaOrig="220" w:dyaOrig="340">
                <v:shape id="_x0000_i1029" type="#_x0000_t75" style="width:11.25pt;height:16.5pt" o:ole="">
                  <v:imagedata r:id="rId15" o:title=""/>
                </v:shape>
                <o:OLEObject Type="Embed" ProgID="Equation.3" ShapeID="_x0000_i1029" DrawAspect="Content" ObjectID="_1590348000" r:id="rId16"/>
              </w:objec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16"/>
                <w:sz w:val="28"/>
                <w:szCs w:val="28"/>
                <w:lang w:eastAsia="ru-RU"/>
              </w:rPr>
              <w:object w:dxaOrig="440" w:dyaOrig="480">
                <v:shape id="_x0000_i1030" type="#_x0000_t75" style="width:21.75pt;height:24pt" o:ole="">
                  <v:imagedata r:id="rId17" o:title=""/>
                </v:shape>
                <o:OLEObject Type="Embed" ProgID="Equation.3" ShapeID="_x0000_i1030" DrawAspect="Content" ObjectID="_1590348001" r:id="rId18"/>
              </w:objec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i/>
                <w:iCs/>
                <w:position w:val="-6"/>
                <w:sz w:val="28"/>
                <w:szCs w:val="28"/>
                <w:lang w:eastAsia="ru-RU"/>
              </w:rPr>
              <w:object w:dxaOrig="420" w:dyaOrig="340">
                <v:shape id="_x0000_i1031" type="#_x0000_t75" style="width:21pt;height:16.5pt" o:ole="">
                  <v:imagedata r:id="rId19" o:title=""/>
                </v:shape>
                <o:OLEObject Type="Embed" ProgID="Equation.3" ShapeID="_x0000_i1031" DrawAspect="Content" ObjectID="_1590348002" r:id="rId20"/>
              </w:object>
            </w:r>
            <w:r w:rsidRPr="00C21CC4">
              <w:rPr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14"/>
                <w:sz w:val="28"/>
                <w:szCs w:val="28"/>
                <w:lang w:eastAsia="ru-RU"/>
              </w:rPr>
              <w:object w:dxaOrig="360" w:dyaOrig="440">
                <v:shape id="_x0000_i1032" type="#_x0000_t75" style="width:18pt;height:21.75pt" o:ole="">
                  <v:imagedata r:id="rId21" o:title=""/>
                </v:shape>
                <o:OLEObject Type="Embed" ProgID="Equation.3" ShapeID="_x0000_i1032" DrawAspect="Content" ObjectID="_1590348003" r:id="rId22"/>
              </w:object>
            </w:r>
          </w:p>
        </w:tc>
      </w:tr>
      <w:tr w:rsidR="00AF7743" w:rsidRPr="00B30458">
        <w:trPr>
          <w:trHeight w:val="323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323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311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478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position w:val="-6"/>
                <w:sz w:val="28"/>
                <w:szCs w:val="28"/>
                <w:lang w:eastAsia="ru-RU"/>
              </w:rPr>
              <w:object w:dxaOrig="240" w:dyaOrig="340">
                <v:shape id="_x0000_i1033" type="#_x0000_t75" style="width:12pt;height:16.5pt" o:ole="">
                  <v:imagedata r:id="rId23" o:title=""/>
                </v:shape>
                <o:OLEObject Type="Embed" ProgID="Equation.3" ShapeID="_x0000_i1033" DrawAspect="Content" ObjectID="_1590348004" r:id="rId24"/>
              </w:objec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16"/>
                <w:sz w:val="28"/>
                <w:szCs w:val="28"/>
                <w:lang w:eastAsia="ru-RU"/>
              </w:rPr>
              <w:object w:dxaOrig="440" w:dyaOrig="480">
                <v:shape id="_x0000_i1034" type="#_x0000_t75" style="width:21.75pt;height:24pt" o:ole="">
                  <v:imagedata r:id="rId25" o:title=""/>
                </v:shape>
                <o:OLEObject Type="Embed" ProgID="Equation.3" ShapeID="_x0000_i1034" DrawAspect="Content" ObjectID="_1590348005" r:id="rId26"/>
              </w:objec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6"/>
                <w:sz w:val="28"/>
                <w:szCs w:val="28"/>
                <w:lang w:eastAsia="ru-RU"/>
              </w:rPr>
              <w:object w:dxaOrig="440" w:dyaOrig="340">
                <v:shape id="_x0000_i1035" type="#_x0000_t75" style="width:21.75pt;height:16.5pt" o:ole="">
                  <v:imagedata r:id="rId27" o:title=""/>
                </v:shape>
                <o:OLEObject Type="Embed" ProgID="Equation.3" ShapeID="_x0000_i1035" DrawAspect="Content" ObjectID="_1590348006" r:id="rId28"/>
              </w:objec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14"/>
                <w:sz w:val="28"/>
                <w:szCs w:val="28"/>
                <w:lang w:eastAsia="ru-RU"/>
              </w:rPr>
              <w:object w:dxaOrig="360" w:dyaOrig="440">
                <v:shape id="_x0000_i1036" type="#_x0000_t75" style="width:18pt;height:21.75pt" o:ole="">
                  <v:imagedata r:id="rId29" o:title=""/>
                </v:shape>
                <o:OLEObject Type="Embed" ProgID="Equation.3" ShapeID="_x0000_i1036" DrawAspect="Content" ObjectID="_1590348007" r:id="rId30"/>
              </w:object>
            </w:r>
          </w:p>
        </w:tc>
      </w:tr>
      <w:tr w:rsidR="00AF7743" w:rsidRPr="00B30458">
        <w:trPr>
          <w:trHeight w:val="323"/>
          <w:jc w:val="center"/>
        </w:trPr>
        <w:tc>
          <w:tcPr>
            <w:tcW w:w="1706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7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323"/>
          <w:jc w:val="center"/>
        </w:trPr>
        <w:tc>
          <w:tcPr>
            <w:tcW w:w="1706" w:type="dxa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7" w:type="dxa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323"/>
          <w:jc w:val="center"/>
        </w:trPr>
        <w:tc>
          <w:tcPr>
            <w:tcW w:w="1706" w:type="dxa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7" w:type="dxa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vMerge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:rsidR="00AF7743" w:rsidRPr="00C21CC4" w:rsidRDefault="00AF7743" w:rsidP="00C21CC4">
      <w:pPr>
        <w:widowControl w:val="0"/>
        <w:ind w:left="-3" w:firstLine="0"/>
        <w:rPr>
          <w:sz w:val="28"/>
          <w:szCs w:val="28"/>
          <w:lang w:eastAsia="ru-RU"/>
        </w:rPr>
      </w:pPr>
      <w:r w:rsidRPr="00C21CC4">
        <w:rPr>
          <w:rFonts w:eastAsia="Times New Roman"/>
          <w:position w:val="-12"/>
          <w:sz w:val="28"/>
          <w:szCs w:val="28"/>
          <w:lang w:eastAsia="ru-RU"/>
        </w:rPr>
        <w:object w:dxaOrig="220" w:dyaOrig="420">
          <v:shape id="_x0000_i1037" type="#_x0000_t75" style="width:11.25pt;height:21pt" o:ole="">
            <v:imagedata r:id="rId31" o:title=""/>
          </v:shape>
          <o:OLEObject Type="Embed" ProgID="Equation.3" ShapeID="_x0000_i1037" DrawAspect="Content" ObjectID="_1590348008" r:id="rId32"/>
        </w:object>
      </w:r>
      <w:r w:rsidRPr="00C21CC4">
        <w:rPr>
          <w:sz w:val="28"/>
          <w:szCs w:val="28"/>
          <w:lang w:eastAsia="ru-RU"/>
        </w:rPr>
        <w:t>Точность штангенциркуля_________</w:t>
      </w:r>
    </w:p>
    <w:p w:rsidR="00AF7743" w:rsidRPr="00C21CC4" w:rsidRDefault="00AF7743" w:rsidP="00C21CC4">
      <w:pPr>
        <w:widowControl w:val="0"/>
        <w:tabs>
          <w:tab w:val="left" w:pos="7020"/>
        </w:tabs>
        <w:spacing w:after="120"/>
        <w:ind w:firstLine="0"/>
        <w:jc w:val="right"/>
        <w:outlineLvl w:val="0"/>
        <w:rPr>
          <w:sz w:val="28"/>
          <w:szCs w:val="28"/>
          <w:lang w:val="en-US" w:eastAsia="ru-RU"/>
        </w:rPr>
      </w:pPr>
      <w:r w:rsidRPr="00C21CC4">
        <w:rPr>
          <w:b/>
          <w:bCs/>
          <w:i/>
          <w:iCs/>
          <w:sz w:val="28"/>
          <w:szCs w:val="28"/>
          <w:lang w:eastAsia="ru-RU"/>
        </w:rPr>
        <w:t>Таблица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39"/>
        <w:gridCol w:w="1254"/>
        <w:gridCol w:w="1491"/>
        <w:gridCol w:w="1491"/>
        <w:gridCol w:w="1491"/>
        <w:gridCol w:w="1491"/>
      </w:tblGrid>
      <w:tr w:rsidR="00AF7743" w:rsidRPr="00B30458">
        <w:trPr>
          <w:trHeight w:val="436"/>
          <w:jc w:val="center"/>
        </w:trPr>
        <w:tc>
          <w:tcPr>
            <w:tcW w:w="1439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6"/>
                <w:sz w:val="28"/>
                <w:szCs w:val="28"/>
                <w:lang w:val="en-US" w:eastAsia="ru-RU"/>
              </w:rPr>
              <w:object w:dxaOrig="300" w:dyaOrig="260">
                <v:shape id="_x0000_i1038" type="#_x0000_t75" style="width:15pt;height:13.5pt" o:ole="">
                  <v:imagedata r:id="rId33" o:title=""/>
                </v:shape>
                <o:OLEObject Type="Embed" ProgID="Equation.3" ShapeID="_x0000_i1038" DrawAspect="Content" ObjectID="_1590348009" r:id="rId34"/>
              </w:object>
            </w: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C21CC4">
              <w:rPr>
                <w:rFonts w:eastAsia="Times New Roman"/>
                <w:b/>
                <w:bCs/>
                <w:i/>
                <w:iCs/>
                <w:position w:val="-6"/>
                <w:sz w:val="28"/>
                <w:szCs w:val="28"/>
                <w:lang w:val="en-US" w:eastAsia="ru-RU"/>
              </w:rPr>
              <w:object w:dxaOrig="499" w:dyaOrig="320">
                <v:shape id="_x0000_i1039" type="#_x0000_t75" style="width:24.75pt;height:15.75pt" o:ole="">
                  <v:imagedata r:id="rId35" o:title=""/>
                </v:shape>
                <o:OLEObject Type="Embed" ProgID="Equation.3" ShapeID="_x0000_i1039" DrawAspect="Content" ObjectID="_1590348010" r:id="rId36"/>
              </w:object>
            </w: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val="en-US" w:eastAsia="ru-RU"/>
              </w:rPr>
            </w:pPr>
            <w:r w:rsidRPr="00C21CC4">
              <w:rPr>
                <w:rFonts w:eastAsia="Times New Roman"/>
                <w:b/>
                <w:bCs/>
                <w:position w:val="-16"/>
                <w:sz w:val="28"/>
                <w:szCs w:val="28"/>
                <w:lang w:val="en-US" w:eastAsia="ru-RU"/>
              </w:rPr>
              <w:object w:dxaOrig="499" w:dyaOrig="480">
                <v:shape id="_x0000_i1040" type="#_x0000_t75" style="width:24.75pt;height:24pt" o:ole="">
                  <v:imagedata r:id="rId37" o:title=""/>
                </v:shape>
                <o:OLEObject Type="Embed" ProgID="Equation.3" ShapeID="_x0000_i1040" DrawAspect="Content" ObjectID="_1590348011" r:id="rId38"/>
              </w:object>
            </w: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12"/>
                <w:sz w:val="28"/>
                <w:szCs w:val="28"/>
                <w:lang w:eastAsia="ru-RU"/>
              </w:rPr>
              <w:object w:dxaOrig="480" w:dyaOrig="380">
                <v:shape id="_x0000_i1041" type="#_x0000_t75" style="width:24pt;height:18.75pt" o:ole="">
                  <v:imagedata r:id="rId39" o:title=""/>
                </v:shape>
                <o:OLEObject Type="Embed" ProgID="Equation.3" ShapeID="_x0000_i1041" DrawAspect="Content" ObjectID="_1590348012" r:id="rId40"/>
              </w:object>
            </w: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C21CC4">
              <w:rPr>
                <w:rFonts w:eastAsia="Times New Roman"/>
                <w:b/>
                <w:bCs/>
                <w:position w:val="-18"/>
                <w:sz w:val="28"/>
                <w:szCs w:val="28"/>
                <w:lang w:eastAsia="ru-RU"/>
              </w:rPr>
              <w:object w:dxaOrig="400" w:dyaOrig="480">
                <v:shape id="_x0000_i1042" type="#_x0000_t75" style="width:19.5pt;height:24pt" o:ole="">
                  <v:imagedata r:id="rId41" o:title=""/>
                </v:shape>
                <o:OLEObject Type="Embed" ProgID="Equation.3" ShapeID="_x0000_i1042" DrawAspect="Content" ObjectID="_1590348013" r:id="rId42"/>
              </w:object>
            </w:r>
          </w:p>
        </w:tc>
      </w:tr>
      <w:tr w:rsidR="00AF7743" w:rsidRPr="00B30458">
        <w:trPr>
          <w:trHeight w:val="294"/>
          <w:jc w:val="center"/>
        </w:trPr>
        <w:tc>
          <w:tcPr>
            <w:tcW w:w="1439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C21CC4">
              <w:rPr>
                <w:sz w:val="28"/>
                <w:szCs w:val="28"/>
                <w:lang w:eastAsia="ru-RU"/>
              </w:rPr>
              <w:t>ед. измер.</w:t>
            </w:r>
          </w:p>
        </w:tc>
        <w:tc>
          <w:tcPr>
            <w:tcW w:w="1254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AF7743" w:rsidRPr="00B30458">
        <w:trPr>
          <w:trHeight w:val="448"/>
          <w:jc w:val="center"/>
        </w:trPr>
        <w:tc>
          <w:tcPr>
            <w:tcW w:w="1439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vAlign w:val="center"/>
          </w:tcPr>
          <w:p w:rsidR="00AF7743" w:rsidRPr="00C21CC4" w:rsidRDefault="00AF7743" w:rsidP="00C21CC4">
            <w:pPr>
              <w:widowControl w:val="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:rsidR="00AF7743" w:rsidRPr="00C21CC4" w:rsidRDefault="00AF7743" w:rsidP="00C21CC4">
      <w:pPr>
        <w:widowControl w:val="0"/>
        <w:ind w:left="-3" w:firstLine="0"/>
        <w:rPr>
          <w:sz w:val="28"/>
          <w:szCs w:val="28"/>
          <w:lang w:eastAsia="ru-RU"/>
        </w:rPr>
      </w:pPr>
    </w:p>
    <w:p w:rsidR="00AF7743" w:rsidRPr="00C21CC4" w:rsidRDefault="00AF7743" w:rsidP="00C21CC4">
      <w:pPr>
        <w:widowControl w:val="0"/>
        <w:spacing w:line="260" w:lineRule="auto"/>
        <w:ind w:firstLine="40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>Студент(ка) гр. ____ _________________________________ (</w:t>
      </w:r>
      <w:r w:rsidRPr="00C21CC4">
        <w:rPr>
          <w:i/>
          <w:iCs/>
          <w:lang w:eastAsia="ru-RU"/>
        </w:rPr>
        <w:t>указать ФИО</w:t>
      </w:r>
      <w:r w:rsidRPr="00C21CC4">
        <w:rPr>
          <w:sz w:val="28"/>
          <w:szCs w:val="28"/>
          <w:lang w:eastAsia="ru-RU"/>
        </w:rPr>
        <w:t>)</w:t>
      </w:r>
    </w:p>
    <w:p w:rsidR="00AF7743" w:rsidRPr="00C21CC4" w:rsidRDefault="00AF7743" w:rsidP="00C21CC4">
      <w:pPr>
        <w:widowControl w:val="0"/>
        <w:spacing w:line="260" w:lineRule="auto"/>
        <w:ind w:firstLine="40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>Дата выполнения _________   П</w:t>
      </w:r>
      <w:r>
        <w:rPr>
          <w:sz w:val="28"/>
          <w:szCs w:val="28"/>
          <w:lang w:eastAsia="ru-RU"/>
        </w:rPr>
        <w:t>одпись п</w:t>
      </w:r>
      <w:r w:rsidRPr="00C21CC4">
        <w:rPr>
          <w:sz w:val="28"/>
          <w:szCs w:val="28"/>
          <w:lang w:eastAsia="ru-RU"/>
        </w:rPr>
        <w:t>реподавател</w:t>
      </w:r>
      <w:r>
        <w:rPr>
          <w:sz w:val="28"/>
          <w:szCs w:val="28"/>
          <w:lang w:eastAsia="ru-RU"/>
        </w:rPr>
        <w:t>я</w:t>
      </w:r>
      <w:r w:rsidRPr="00C21CC4">
        <w:rPr>
          <w:sz w:val="28"/>
          <w:szCs w:val="28"/>
          <w:lang w:eastAsia="ru-RU"/>
        </w:rPr>
        <w:t xml:space="preserve">  _________________</w:t>
      </w:r>
    </w:p>
    <w:p w:rsidR="00AF7743" w:rsidRPr="00C21CC4" w:rsidRDefault="00AF7743" w:rsidP="00C21CC4">
      <w:pPr>
        <w:widowControl w:val="0"/>
        <w:ind w:left="-3" w:firstLine="0"/>
        <w:rPr>
          <w:sz w:val="28"/>
          <w:szCs w:val="28"/>
          <w:lang w:eastAsia="ru-RU"/>
        </w:rPr>
      </w:pPr>
    </w:p>
    <w:p w:rsidR="00AF7743" w:rsidRPr="00C21CC4" w:rsidRDefault="00AF7743" w:rsidP="00C21CC4">
      <w:pPr>
        <w:widowControl w:val="0"/>
        <w:ind w:left="-3" w:firstLine="0"/>
        <w:jc w:val="center"/>
        <w:outlineLvl w:val="0"/>
        <w:rPr>
          <w:b/>
          <w:bCs/>
          <w:sz w:val="28"/>
          <w:szCs w:val="28"/>
          <w:lang w:eastAsia="ru-RU"/>
        </w:rPr>
      </w:pPr>
      <w:r w:rsidRPr="00C21CC4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AF7743" w:rsidRPr="00C21CC4" w:rsidRDefault="00AF7743" w:rsidP="00C21CC4">
      <w:pPr>
        <w:widowControl w:val="0"/>
        <w:ind w:left="-3" w:firstLine="0"/>
        <w:jc w:val="center"/>
        <w:outlineLvl w:val="0"/>
        <w:rPr>
          <w:b/>
          <w:bCs/>
          <w:sz w:val="28"/>
          <w:szCs w:val="28"/>
          <w:lang w:eastAsia="ru-RU"/>
        </w:rPr>
      </w:pPr>
    </w:p>
    <w:p w:rsidR="00AF7743" w:rsidRPr="00C21CC4" w:rsidRDefault="00AF7743" w:rsidP="00C21CC4">
      <w:pPr>
        <w:widowControl w:val="0"/>
        <w:numPr>
          <w:ilvl w:val="0"/>
          <w:numId w:val="1"/>
        </w:numPr>
        <w:spacing w:line="360" w:lineRule="auto"/>
        <w:ind w:firstLine="0"/>
        <w:jc w:val="left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Среднее значение величины </w:t>
      </w:r>
      <w:r w:rsidRPr="00C21CC4">
        <w:rPr>
          <w:i/>
          <w:iCs/>
          <w:sz w:val="28"/>
          <w:szCs w:val="28"/>
          <w:lang w:val="en-US" w:eastAsia="ru-RU"/>
        </w:rPr>
        <w:t>l</w:t>
      </w:r>
      <w:r w:rsidRPr="00C21CC4">
        <w:rPr>
          <w:sz w:val="28"/>
          <w:szCs w:val="28"/>
          <w:lang w:eastAsia="ru-RU"/>
        </w:rPr>
        <w:t xml:space="preserve">:  </w:t>
      </w:r>
      <w:r w:rsidRPr="00C21CC4">
        <w:rPr>
          <w:rFonts w:eastAsia="Times New Roman"/>
          <w:position w:val="-28"/>
          <w:sz w:val="28"/>
          <w:szCs w:val="28"/>
          <w:lang w:eastAsia="ru-RU"/>
        </w:rPr>
        <w:object w:dxaOrig="1939" w:dyaOrig="740">
          <v:shape id="_x0000_i1043" type="#_x0000_t75" style="width:96pt;height:36.75pt" o:ole="">
            <v:imagedata r:id="rId43" o:title=""/>
          </v:shape>
          <o:OLEObject Type="Embed" ProgID="Equation.3" ShapeID="_x0000_i1043" DrawAspect="Content" ObjectID="_1590348014" r:id="rId44"/>
        </w:object>
      </w:r>
      <w:r w:rsidRPr="00C21CC4">
        <w:rPr>
          <w:sz w:val="28"/>
          <w:szCs w:val="28"/>
          <w:lang w:eastAsia="ru-RU"/>
        </w:rPr>
        <w:t xml:space="preserve">  </w:t>
      </w:r>
    </w:p>
    <w:p w:rsidR="00AF7743" w:rsidRPr="00C21CC4" w:rsidRDefault="00AF7743" w:rsidP="00C21CC4">
      <w:pPr>
        <w:widowControl w:val="0"/>
        <w:numPr>
          <w:ilvl w:val="0"/>
          <w:numId w:val="1"/>
        </w:numPr>
        <w:tabs>
          <w:tab w:val="num" w:pos="-5760"/>
        </w:tabs>
        <w:spacing w:line="360" w:lineRule="auto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Отклонения результатов</w:t>
      </w:r>
      <w:r w:rsidRPr="00C21CC4">
        <w:rPr>
          <w:sz w:val="28"/>
          <w:szCs w:val="28"/>
          <w:lang w:eastAsia="ru-RU"/>
        </w:rPr>
        <w:t xml:space="preserve"> отдельных измерений</w:t>
      </w:r>
      <w:r>
        <w:rPr>
          <w:sz w:val="28"/>
          <w:szCs w:val="28"/>
          <w:lang w:eastAsia="ru-RU"/>
        </w:rPr>
        <w:t xml:space="preserve"> от среднего</w:t>
      </w:r>
      <w:r w:rsidRPr="00C21CC4">
        <w:rPr>
          <w:sz w:val="28"/>
          <w:szCs w:val="28"/>
          <w:lang w:eastAsia="ru-RU"/>
        </w:rPr>
        <w:t>:</w:t>
      </w:r>
    </w:p>
    <w:p w:rsidR="00AF7743" w:rsidRPr="00C21CC4" w:rsidRDefault="00AF7743" w:rsidP="00C21CC4">
      <w:pPr>
        <w:widowControl w:val="0"/>
        <w:spacing w:line="360" w:lineRule="auto"/>
        <w:ind w:left="720" w:firstLine="0"/>
        <w:jc w:val="left"/>
        <w:rPr>
          <w:sz w:val="28"/>
          <w:szCs w:val="28"/>
          <w:lang w:eastAsia="ru-RU"/>
        </w:rPr>
      </w:pPr>
      <w:r w:rsidRPr="00C21CC4">
        <w:rPr>
          <w:rFonts w:eastAsia="Times New Roman"/>
          <w:position w:val="-16"/>
          <w:sz w:val="28"/>
          <w:szCs w:val="28"/>
          <w:lang w:eastAsia="ru-RU"/>
        </w:rPr>
        <w:object w:dxaOrig="1660" w:dyaOrig="460">
          <v:shape id="_x0000_i1044" type="#_x0000_t75" style="width:82.5pt;height:22.5pt" o:ole="">
            <v:imagedata r:id="rId45" o:title=""/>
          </v:shape>
          <o:OLEObject Type="Embed" ProgID="Equation.3" ShapeID="_x0000_i1044" DrawAspect="Content" ObjectID="_1590348015" r:id="rId46"/>
        </w:object>
      </w:r>
      <w:r w:rsidRPr="00C21CC4">
        <w:rPr>
          <w:sz w:val="28"/>
          <w:szCs w:val="28"/>
          <w:lang w:eastAsia="ru-RU"/>
        </w:rPr>
        <w:t xml:space="preserve"> </w:t>
      </w:r>
    </w:p>
    <w:p w:rsidR="00AF7743" w:rsidRPr="00C21CC4" w:rsidRDefault="00AF7743" w:rsidP="00C21CC4">
      <w:pPr>
        <w:widowControl w:val="0"/>
        <w:spacing w:line="360" w:lineRule="auto"/>
        <w:ind w:left="720" w:firstLine="0"/>
        <w:jc w:val="left"/>
        <w:rPr>
          <w:sz w:val="28"/>
          <w:szCs w:val="28"/>
          <w:lang w:eastAsia="ru-RU"/>
        </w:rPr>
      </w:pPr>
      <w:r w:rsidRPr="00C21CC4">
        <w:rPr>
          <w:rFonts w:eastAsia="Times New Roman"/>
          <w:position w:val="-16"/>
          <w:sz w:val="28"/>
          <w:szCs w:val="28"/>
          <w:lang w:eastAsia="ru-RU"/>
        </w:rPr>
        <w:object w:dxaOrig="1700" w:dyaOrig="460">
          <v:shape id="_x0000_i1045" type="#_x0000_t75" style="width:82.5pt;height:22.5pt" o:ole="">
            <v:imagedata r:id="rId47" o:title=""/>
          </v:shape>
          <o:OLEObject Type="Embed" ProgID="Equation.3" ShapeID="_x0000_i1045" DrawAspect="Content" ObjectID="_1590348016" r:id="rId48"/>
        </w:object>
      </w:r>
    </w:p>
    <w:p w:rsidR="00AF7743" w:rsidRPr="00C21CC4" w:rsidRDefault="00AF7743" w:rsidP="00C21CC4">
      <w:pPr>
        <w:widowControl w:val="0"/>
        <w:spacing w:line="360" w:lineRule="auto"/>
        <w:ind w:left="720" w:firstLine="0"/>
        <w:jc w:val="left"/>
        <w:rPr>
          <w:sz w:val="28"/>
          <w:szCs w:val="28"/>
          <w:lang w:val="en-US" w:eastAsia="ru-RU"/>
        </w:rPr>
      </w:pPr>
      <w:r w:rsidRPr="00C21CC4">
        <w:rPr>
          <w:rFonts w:eastAsia="Times New Roman"/>
          <w:position w:val="-16"/>
          <w:sz w:val="28"/>
          <w:szCs w:val="28"/>
          <w:lang w:eastAsia="ru-RU"/>
        </w:rPr>
        <w:object w:dxaOrig="1680" w:dyaOrig="460">
          <v:shape id="_x0000_i1046" type="#_x0000_t75" style="width:84pt;height:22.5pt" o:ole="">
            <v:imagedata r:id="rId49" o:title=""/>
          </v:shape>
          <o:OLEObject Type="Embed" ProgID="Equation.3" ShapeID="_x0000_i1046" DrawAspect="Content" ObjectID="_1590348017" r:id="rId50"/>
        </w:object>
      </w:r>
    </w:p>
    <w:p w:rsidR="00AF7743" w:rsidRPr="00C21CC4" w:rsidRDefault="00AF7743" w:rsidP="00C21CC4">
      <w:pPr>
        <w:widowControl w:val="0"/>
        <w:numPr>
          <w:ilvl w:val="0"/>
          <w:numId w:val="1"/>
        </w:numPr>
        <w:spacing w:line="360" w:lineRule="auto"/>
        <w:jc w:val="left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Средняя квадратичная погрешность:    </w:t>
      </w:r>
    </w:p>
    <w:p w:rsidR="00AF7743" w:rsidRPr="00C21CC4" w:rsidRDefault="00AF7743" w:rsidP="00C21CC4">
      <w:pPr>
        <w:spacing w:line="360" w:lineRule="auto"/>
        <w:ind w:left="360" w:firstLine="0"/>
        <w:jc w:val="left"/>
        <w:rPr>
          <w:sz w:val="28"/>
          <w:szCs w:val="28"/>
          <w:lang w:eastAsia="ru-RU"/>
        </w:rPr>
      </w:pPr>
      <w:r w:rsidRPr="00C21CC4">
        <w:rPr>
          <w:rFonts w:eastAsia="Times New Roman"/>
          <w:position w:val="-30"/>
          <w:sz w:val="28"/>
          <w:szCs w:val="28"/>
          <w:lang w:eastAsia="ru-RU"/>
        </w:rPr>
        <w:object w:dxaOrig="2400" w:dyaOrig="780">
          <v:shape id="_x0000_i1047" type="#_x0000_t75" style="width:126pt;height:41.25pt" o:ole="">
            <v:imagedata r:id="rId51" o:title=""/>
          </v:shape>
          <o:OLEObject Type="Embed" ProgID="Equation.3" ShapeID="_x0000_i1047" DrawAspect="Content" ObjectID="_1590348018" r:id="rId52"/>
        </w:object>
      </w:r>
    </w:p>
    <w:p w:rsidR="00AF7743" w:rsidRPr="00C21CC4" w:rsidRDefault="00AF7743" w:rsidP="002555C6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0" w:firstLine="360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Случайная погрешность при  </w:t>
      </w:r>
      <w:r w:rsidRPr="002555C6">
        <w:rPr>
          <w:sz w:val="28"/>
          <w:szCs w:val="28"/>
          <w:lang w:eastAsia="ru-RU"/>
        </w:rPr>
        <w:t xml:space="preserve"> </w:t>
      </w:r>
      <w:r w:rsidRPr="00C21CC4">
        <w:rPr>
          <w:i/>
          <w:iCs/>
          <w:sz w:val="28"/>
          <w:szCs w:val="28"/>
          <w:lang w:val="en-US" w:eastAsia="ru-RU"/>
        </w:rPr>
        <w:t>n</w:t>
      </w:r>
      <w:r>
        <w:rPr>
          <w:i/>
          <w:iCs/>
          <w:sz w:val="28"/>
          <w:szCs w:val="28"/>
          <w:lang w:eastAsia="ru-RU"/>
        </w:rPr>
        <w:t xml:space="preserve"> </w:t>
      </w:r>
      <w:r w:rsidRPr="00C21CC4">
        <w:rPr>
          <w:sz w:val="28"/>
          <w:szCs w:val="28"/>
          <w:lang w:eastAsia="ru-RU"/>
        </w:rPr>
        <w:t xml:space="preserve">=    </w:t>
      </w:r>
      <w:r w:rsidRPr="00C21CC4">
        <w:rPr>
          <w:sz w:val="28"/>
          <w:szCs w:val="28"/>
          <w:lang w:eastAsia="ru-RU"/>
        </w:rPr>
        <w:tab/>
        <w:t xml:space="preserve">    </w:t>
      </w:r>
      <w:r w:rsidRPr="00C21CC4">
        <w:rPr>
          <w:i/>
          <w:iCs/>
          <w:sz w:val="28"/>
          <w:szCs w:val="28"/>
          <w:lang w:eastAsia="ru-RU"/>
        </w:rPr>
        <w:t>α</w:t>
      </w:r>
      <w:r>
        <w:rPr>
          <w:i/>
          <w:iCs/>
          <w:sz w:val="28"/>
          <w:szCs w:val="28"/>
          <w:lang w:eastAsia="ru-RU"/>
        </w:rPr>
        <w:t xml:space="preserve"> </w:t>
      </w:r>
      <w:r w:rsidRPr="00C21CC4">
        <w:rPr>
          <w:sz w:val="28"/>
          <w:szCs w:val="28"/>
          <w:lang w:eastAsia="ru-RU"/>
        </w:rPr>
        <w:t xml:space="preserve">= </w:t>
      </w:r>
      <w:r w:rsidRPr="00C21CC4">
        <w:rPr>
          <w:sz w:val="28"/>
          <w:szCs w:val="28"/>
          <w:lang w:eastAsia="ru-RU"/>
        </w:rPr>
        <w:tab/>
      </w:r>
      <w:r w:rsidRPr="00C21CC4">
        <w:rPr>
          <w:sz w:val="28"/>
          <w:szCs w:val="28"/>
          <w:lang w:eastAsia="ru-RU"/>
        </w:rPr>
        <w:tab/>
        <w:t xml:space="preserve"> </w:t>
      </w:r>
      <w:r w:rsidRPr="00C21CC4">
        <w:rPr>
          <w:rFonts w:eastAsia="Times New Roman"/>
          <w:position w:val="-14"/>
          <w:sz w:val="28"/>
          <w:szCs w:val="28"/>
          <w:lang w:eastAsia="ru-RU"/>
        </w:rPr>
        <w:object w:dxaOrig="300" w:dyaOrig="400">
          <v:shape id="_x0000_i1048" type="#_x0000_t75" style="width:15pt;height:19.5pt" o:ole="">
            <v:imagedata r:id="rId53" o:title=""/>
          </v:shape>
          <o:OLEObject Type="Embed" ProgID="Equation.3" ShapeID="_x0000_i1048" DrawAspect="Content" ObjectID="_1590348019" r:id="rId54"/>
        </w:object>
      </w:r>
      <w:r w:rsidRPr="00C21CC4">
        <w:rPr>
          <w:sz w:val="28"/>
          <w:szCs w:val="28"/>
          <w:lang w:eastAsia="ru-RU"/>
        </w:rPr>
        <w:t>= </w:t>
      </w:r>
    </w:p>
    <w:p w:rsidR="00AF7743" w:rsidRPr="00C21CC4" w:rsidRDefault="00AF7743" w:rsidP="002555C6">
      <w:pPr>
        <w:widowControl w:val="0"/>
        <w:spacing w:line="360" w:lineRule="auto"/>
        <w:ind w:firstLine="360"/>
        <w:rPr>
          <w:sz w:val="28"/>
          <w:szCs w:val="28"/>
          <w:lang w:eastAsia="ru-RU"/>
        </w:rPr>
      </w:pPr>
      <w:r w:rsidRPr="002555C6">
        <w:rPr>
          <w:rFonts w:eastAsia="Times New Roman"/>
          <w:position w:val="-22"/>
          <w:sz w:val="28"/>
          <w:szCs w:val="28"/>
          <w:lang w:eastAsia="ru-RU"/>
        </w:rPr>
        <w:object w:dxaOrig="2439" w:dyaOrig="580">
          <v:shape id="_x0000_i1049" type="#_x0000_t75" style="width:85.5pt;height:20.25pt" o:ole="">
            <v:imagedata r:id="rId55" o:title=""/>
          </v:shape>
          <o:OLEObject Type="Embed" ProgID="Equation.3" ShapeID="_x0000_i1049" DrawAspect="Content" ObjectID="_1590348020" r:id="rId56"/>
        </w:object>
      </w:r>
    </w:p>
    <w:p w:rsidR="00AF7743" w:rsidRPr="00C21CC4" w:rsidRDefault="00AF7743" w:rsidP="00C21CC4">
      <w:pPr>
        <w:widowControl w:val="0"/>
        <w:spacing w:line="360" w:lineRule="auto"/>
        <w:ind w:left="720" w:hanging="36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5. Приборная погрешность </w:t>
      </w:r>
      <w:r w:rsidRPr="00C21CC4">
        <w:rPr>
          <w:rFonts w:eastAsia="Times New Roman"/>
          <w:position w:val="-14"/>
          <w:sz w:val="28"/>
          <w:szCs w:val="28"/>
          <w:lang w:eastAsia="ru-RU"/>
        </w:rPr>
        <w:object w:dxaOrig="639" w:dyaOrig="380">
          <v:shape id="_x0000_i1050" type="#_x0000_t75" style="width:31.5pt;height:18.75pt" o:ole="">
            <v:imagedata r:id="rId57" o:title=""/>
          </v:shape>
          <o:OLEObject Type="Embed" ProgID="Equation.3" ShapeID="_x0000_i1050" DrawAspect="Content" ObjectID="_1590348021" r:id="rId58"/>
        </w:object>
      </w:r>
    </w:p>
    <w:p w:rsidR="00AF7743" w:rsidRPr="00C21CC4" w:rsidRDefault="00AF7743" w:rsidP="00C21CC4">
      <w:pPr>
        <w:spacing w:line="360" w:lineRule="auto"/>
        <w:ind w:left="720" w:hanging="360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6. Абсолютная погрешность</w:t>
      </w:r>
      <w:r w:rsidRPr="00C21CC4">
        <w:rPr>
          <w:sz w:val="28"/>
          <w:szCs w:val="28"/>
          <w:lang w:eastAsia="ru-RU"/>
        </w:rPr>
        <w:t xml:space="preserve"> измерений: </w:t>
      </w:r>
    </w:p>
    <w:p w:rsidR="00AF7743" w:rsidRPr="00C21CC4" w:rsidRDefault="00AF7743" w:rsidP="00C21CC4">
      <w:pPr>
        <w:spacing w:line="360" w:lineRule="auto"/>
        <w:ind w:left="720" w:hanging="360"/>
        <w:jc w:val="left"/>
        <w:rPr>
          <w:sz w:val="28"/>
          <w:szCs w:val="28"/>
          <w:lang w:eastAsia="ru-RU"/>
        </w:rPr>
      </w:pPr>
      <w:r w:rsidRPr="002555C6">
        <w:rPr>
          <w:rFonts w:eastAsia="Times New Roman"/>
          <w:position w:val="-26"/>
          <w:sz w:val="28"/>
          <w:szCs w:val="28"/>
          <w:lang w:eastAsia="ru-RU"/>
        </w:rPr>
        <w:object w:dxaOrig="3280" w:dyaOrig="760">
          <v:shape id="_x0000_i1051" type="#_x0000_t75" style="width:123pt;height:29.25pt" o:ole="">
            <v:imagedata r:id="rId59" o:title=""/>
          </v:shape>
          <o:OLEObject Type="Embed" ProgID="Equation.3" ShapeID="_x0000_i1051" DrawAspect="Content" ObjectID="_1590348022" r:id="rId60"/>
        </w:object>
      </w:r>
    </w:p>
    <w:p w:rsidR="00AF7743" w:rsidRPr="00C21CC4" w:rsidRDefault="00AF7743" w:rsidP="00C21CC4">
      <w:pPr>
        <w:spacing w:line="360" w:lineRule="auto"/>
        <w:ind w:left="360" w:firstLine="0"/>
        <w:jc w:val="left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7. Относительная погрешность: </w:t>
      </w:r>
      <w:r w:rsidRPr="002555C6">
        <w:rPr>
          <w:rFonts w:eastAsia="Times New Roman"/>
          <w:position w:val="-18"/>
          <w:sz w:val="28"/>
          <w:szCs w:val="28"/>
          <w:lang w:eastAsia="ru-RU"/>
        </w:rPr>
        <w:object w:dxaOrig="2400" w:dyaOrig="560">
          <v:shape id="_x0000_i1052" type="#_x0000_t75" style="width:85.5pt;height:20.25pt" o:ole="">
            <v:imagedata r:id="rId61" o:title=""/>
          </v:shape>
          <o:OLEObject Type="Embed" ProgID="Equation.3" ShapeID="_x0000_i1052" DrawAspect="Content" ObjectID="_1590348023" r:id="rId62"/>
        </w:object>
      </w:r>
      <w:r w:rsidRPr="00C21CC4">
        <w:rPr>
          <w:sz w:val="28"/>
          <w:szCs w:val="28"/>
          <w:lang w:eastAsia="ru-RU"/>
        </w:rPr>
        <w:t>=</w:t>
      </w:r>
    </w:p>
    <w:p w:rsidR="00AF7743" w:rsidRPr="00C21CC4" w:rsidRDefault="00AF7743" w:rsidP="00C21CC4">
      <w:pPr>
        <w:spacing w:line="360" w:lineRule="auto"/>
        <w:ind w:left="360" w:firstLine="0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8</w:t>
      </w:r>
      <w:r w:rsidRPr="00C21CC4">
        <w:rPr>
          <w:sz w:val="28"/>
          <w:szCs w:val="28"/>
          <w:lang w:eastAsia="ru-RU"/>
        </w:rPr>
        <w:t xml:space="preserve">. Ответ: </w:t>
      </w:r>
    </w:p>
    <w:p w:rsidR="00AF7743" w:rsidRDefault="00AF7743" w:rsidP="00C21CC4">
      <w:pPr>
        <w:widowControl w:val="0"/>
        <w:spacing w:line="360" w:lineRule="auto"/>
        <w:ind w:left="709" w:firstLine="709"/>
        <w:jc w:val="left"/>
        <w:outlineLvl w:val="0"/>
        <w:rPr>
          <w:position w:val="-56"/>
          <w:sz w:val="18"/>
          <w:szCs w:val="18"/>
          <w:lang w:eastAsia="ru-RU"/>
        </w:rPr>
      </w:pPr>
      <w:r w:rsidRPr="00C21CC4">
        <w:rPr>
          <w:rFonts w:eastAsia="Times New Roman"/>
          <w:position w:val="-56"/>
          <w:sz w:val="18"/>
          <w:szCs w:val="18"/>
          <w:lang w:eastAsia="ru-RU"/>
        </w:rPr>
        <w:object w:dxaOrig="2160" w:dyaOrig="1260">
          <v:shape id="_x0000_i1053" type="#_x0000_t75" style="width:122.25pt;height:1in" o:ole="">
            <v:imagedata r:id="rId63" o:title=""/>
          </v:shape>
          <o:OLEObject Type="Embed" ProgID="Equation.3" ShapeID="_x0000_i1053" DrawAspect="Content" ObjectID="_1590348024" r:id="rId64"/>
        </w:object>
      </w:r>
    </w:p>
    <w:p w:rsidR="00AF7743" w:rsidRPr="00C21CC4" w:rsidRDefault="00AF7743" w:rsidP="00C21CC4">
      <w:pPr>
        <w:widowControl w:val="0"/>
        <w:numPr>
          <w:ilvl w:val="0"/>
          <w:numId w:val="3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Среднее значение величины </w:t>
      </w:r>
      <w:r w:rsidRPr="00C21CC4">
        <w:rPr>
          <w:i/>
          <w:iCs/>
          <w:sz w:val="28"/>
          <w:szCs w:val="28"/>
          <w:lang w:val="en-US" w:eastAsia="ru-RU"/>
        </w:rPr>
        <w:t>b</w:t>
      </w:r>
      <w:r w:rsidRPr="00C21CC4">
        <w:rPr>
          <w:sz w:val="28"/>
          <w:szCs w:val="28"/>
          <w:lang w:eastAsia="ru-RU"/>
        </w:rPr>
        <w:t xml:space="preserve">: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2140" w:dyaOrig="740">
          <v:shape id="_x0000_i1054" type="#_x0000_t75" style="width:105pt;height:36.75pt" o:ole="">
            <v:imagedata r:id="rId65" o:title=""/>
          </v:shape>
          <o:OLEObject Type="Embed" ProgID="Equation.3" ShapeID="_x0000_i1054" DrawAspect="Content" ObjectID="_1590348025" r:id="rId66"/>
        </w:object>
      </w:r>
      <w:r w:rsidRPr="00C21CC4">
        <w:rPr>
          <w:sz w:val="28"/>
          <w:szCs w:val="28"/>
          <w:lang w:eastAsia="ru-RU"/>
        </w:rPr>
        <w:t xml:space="preserve">  </w:t>
      </w:r>
    </w:p>
    <w:p w:rsidR="00AF7743" w:rsidRPr="00C21CC4" w:rsidRDefault="00AF7743" w:rsidP="008E4D66">
      <w:pPr>
        <w:widowControl w:val="0"/>
        <w:numPr>
          <w:ilvl w:val="0"/>
          <w:numId w:val="3"/>
        </w:numPr>
        <w:spacing w:line="360" w:lineRule="auto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Отклонения результатов</w:t>
      </w:r>
      <w:r w:rsidRPr="00C21CC4">
        <w:rPr>
          <w:sz w:val="28"/>
          <w:szCs w:val="28"/>
          <w:lang w:eastAsia="ru-RU"/>
        </w:rPr>
        <w:t xml:space="preserve"> отдельных измерений</w:t>
      </w:r>
      <w:r>
        <w:rPr>
          <w:sz w:val="28"/>
          <w:szCs w:val="28"/>
          <w:lang w:eastAsia="ru-RU"/>
        </w:rPr>
        <w:t xml:space="preserve"> от среднего</w:t>
      </w:r>
      <w:r w:rsidRPr="00C21CC4">
        <w:rPr>
          <w:sz w:val="28"/>
          <w:szCs w:val="28"/>
          <w:lang w:eastAsia="ru-RU"/>
        </w:rPr>
        <w:t>: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1820" w:dyaOrig="460">
          <v:shape id="_x0000_i1055" type="#_x0000_t75" style="width:89.25pt;height:22.5pt" o:ole="">
            <v:imagedata r:id="rId67" o:title=""/>
          </v:shape>
          <o:OLEObject Type="Embed" ProgID="Equation.3" ShapeID="_x0000_i1055" DrawAspect="Content" ObjectID="_1590348026" r:id="rId68"/>
        </w:object>
      </w:r>
      <w:r w:rsidRPr="00C21CC4">
        <w:rPr>
          <w:sz w:val="28"/>
          <w:szCs w:val="28"/>
          <w:lang w:eastAsia="ru-RU"/>
        </w:rPr>
        <w:t xml:space="preserve">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1860" w:dyaOrig="460">
          <v:shape id="_x0000_i1056" type="#_x0000_t75" style="width:93pt;height:22.5pt" o:ole="">
            <v:imagedata r:id="rId69" o:title=""/>
          </v:shape>
          <o:OLEObject Type="Embed" ProgID="Equation.3" ShapeID="_x0000_i1056" DrawAspect="Content" ObjectID="_1590348027" r:id="rId70"/>
        </w:objec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1860" w:dyaOrig="460">
          <v:shape id="_x0000_i1057" type="#_x0000_t75" style="width:93pt;height:22.5pt" o:ole="">
            <v:imagedata r:id="rId71" o:title=""/>
          </v:shape>
          <o:OLEObject Type="Embed" ProgID="Equation.3" ShapeID="_x0000_i1057" DrawAspect="Content" ObjectID="_1590348028" r:id="rId72"/>
        </w:object>
      </w:r>
    </w:p>
    <w:p w:rsidR="00AF7743" w:rsidRPr="00C21CC4" w:rsidRDefault="00AF7743" w:rsidP="00C21CC4">
      <w:pPr>
        <w:widowControl w:val="0"/>
        <w:numPr>
          <w:ilvl w:val="0"/>
          <w:numId w:val="3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Средняя квадратичная погрешность:   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2520" w:dyaOrig="780">
          <v:shape id="_x0000_i1058" type="#_x0000_t75" style="width:126pt;height:39pt" o:ole="">
            <v:imagedata r:id="rId73" o:title=""/>
          </v:shape>
          <o:OLEObject Type="Embed" ProgID="Equation.3" ShapeID="_x0000_i1058" DrawAspect="Content" ObjectID="_1590348029" r:id="rId74"/>
        </w:object>
      </w:r>
    </w:p>
    <w:p w:rsidR="00AF7743" w:rsidRPr="00C21CC4" w:rsidRDefault="00AF7743" w:rsidP="00C21CC4">
      <w:pPr>
        <w:widowControl w:val="0"/>
        <w:numPr>
          <w:ilvl w:val="0"/>
          <w:numId w:val="3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>Случайная погрешность</w:t>
      </w:r>
      <w:r>
        <w:rPr>
          <w:sz w:val="28"/>
          <w:szCs w:val="28"/>
          <w:lang w:eastAsia="ru-RU"/>
        </w:rPr>
        <w:t xml:space="preserve"> при  </w:t>
      </w:r>
      <w:r w:rsidRPr="00C21CC4">
        <w:rPr>
          <w:sz w:val="28"/>
          <w:szCs w:val="28"/>
          <w:lang w:eastAsia="ru-RU"/>
        </w:rPr>
        <w:t xml:space="preserve"> </w:t>
      </w:r>
      <w:r w:rsidRPr="00C21CC4"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eastAsia="ru-RU"/>
        </w:rPr>
        <w:t xml:space="preserve"> </w:t>
      </w:r>
      <w:r w:rsidRPr="00C21CC4">
        <w:rPr>
          <w:sz w:val="28"/>
          <w:szCs w:val="28"/>
          <w:lang w:eastAsia="ru-RU"/>
        </w:rPr>
        <w:t>=</w:t>
      </w:r>
      <w:r w:rsidRPr="00C21CC4">
        <w:rPr>
          <w:sz w:val="28"/>
          <w:szCs w:val="28"/>
          <w:lang w:eastAsia="ru-RU"/>
        </w:rPr>
        <w:tab/>
      </w:r>
      <w:r w:rsidRPr="00C21CC4">
        <w:rPr>
          <w:sz w:val="28"/>
          <w:szCs w:val="28"/>
          <w:lang w:eastAsia="ru-RU"/>
        </w:rPr>
        <w:tab/>
      </w:r>
      <w:r w:rsidRPr="00C21CC4">
        <w:rPr>
          <w:i/>
          <w:iCs/>
          <w:sz w:val="28"/>
          <w:szCs w:val="28"/>
          <w:lang w:eastAsia="ru-RU"/>
        </w:rPr>
        <w:t>α</w:t>
      </w:r>
      <w:r>
        <w:rPr>
          <w:i/>
          <w:iCs/>
          <w:sz w:val="28"/>
          <w:szCs w:val="28"/>
          <w:lang w:eastAsia="ru-RU"/>
        </w:rPr>
        <w:t xml:space="preserve"> </w:t>
      </w:r>
      <w:r w:rsidRPr="00C21CC4">
        <w:rPr>
          <w:sz w:val="28"/>
          <w:szCs w:val="28"/>
          <w:lang w:eastAsia="ru-RU"/>
        </w:rPr>
        <w:t xml:space="preserve">= </w:t>
      </w:r>
      <w:r w:rsidRPr="00C21CC4">
        <w:rPr>
          <w:sz w:val="28"/>
          <w:szCs w:val="28"/>
          <w:lang w:eastAsia="ru-RU"/>
        </w:rPr>
        <w:tab/>
      </w:r>
      <w:r w:rsidRPr="002555C6">
        <w:rPr>
          <w:sz w:val="28"/>
          <w:szCs w:val="28"/>
          <w:lang w:eastAsia="ru-RU"/>
        </w:rPr>
        <w:tab/>
      </w:r>
      <w:r w:rsidRPr="002555C6">
        <w:rPr>
          <w:rFonts w:eastAsia="Times New Roman"/>
          <w:position w:val="-16"/>
          <w:sz w:val="28"/>
          <w:szCs w:val="28"/>
          <w:lang w:eastAsia="ru-RU"/>
        </w:rPr>
        <w:object w:dxaOrig="520" w:dyaOrig="520">
          <v:shape id="_x0000_i1059" type="#_x0000_t75" style="width:19.5pt;height:18.75pt" o:ole="">
            <v:imagedata r:id="rId75" o:title=""/>
          </v:shape>
          <o:OLEObject Type="Embed" ProgID="Equation.3" ShapeID="_x0000_i1059" DrawAspect="Content" ObjectID="_1590348030" r:id="rId76"/>
        </w:object>
      </w:r>
      <w:r w:rsidRPr="00C21CC4">
        <w:rPr>
          <w:sz w:val="28"/>
          <w:szCs w:val="28"/>
          <w:lang w:eastAsia="ru-RU"/>
        </w:rPr>
        <w:t>= 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2555C6">
        <w:rPr>
          <w:rFonts w:eastAsia="Times New Roman"/>
          <w:position w:val="-22"/>
          <w:sz w:val="28"/>
          <w:szCs w:val="28"/>
          <w:lang w:eastAsia="ru-RU"/>
        </w:rPr>
        <w:object w:dxaOrig="2560" w:dyaOrig="580">
          <v:shape id="_x0000_i1060" type="#_x0000_t75" style="width:96pt;height:21.75pt" o:ole="">
            <v:imagedata r:id="rId77" o:title=""/>
          </v:shape>
          <o:OLEObject Type="Embed" ProgID="Equation.3" ShapeID="_x0000_i1060" DrawAspect="Content" ObjectID="_1590348031" r:id="rId78"/>
        </w:objec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5. Приборная погрешность </w:t>
      </w:r>
      <w:r w:rsidRPr="002555C6">
        <w:rPr>
          <w:rFonts w:eastAsia="Times New Roman"/>
          <w:position w:val="-22"/>
          <w:sz w:val="28"/>
          <w:szCs w:val="28"/>
          <w:lang w:eastAsia="ru-RU"/>
        </w:rPr>
        <w:object w:dxaOrig="1160" w:dyaOrig="580">
          <v:shape id="_x0000_i1061" type="#_x0000_t75" style="width:39.75pt;height:20.25pt" o:ole="">
            <v:imagedata r:id="rId79" o:title=""/>
          </v:shape>
          <o:OLEObject Type="Embed" ProgID="Equation.3" ShapeID="_x0000_i1061" DrawAspect="Content" ObjectID="_1590348032" r:id="rId80"/>
        </w:objec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6. Абсолютная погрешность</w:t>
      </w:r>
      <w:r w:rsidRPr="00C21CC4">
        <w:rPr>
          <w:sz w:val="28"/>
          <w:szCs w:val="28"/>
          <w:lang w:eastAsia="ru-RU"/>
        </w:rPr>
        <w:t xml:space="preserve"> измерений: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val="en-US"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1980" w:dyaOrig="480">
          <v:shape id="_x0000_i1062" type="#_x0000_t75" style="width:126pt;height:30pt" o:ole="">
            <v:imagedata r:id="rId81" o:title=""/>
          </v:shape>
          <o:OLEObject Type="Embed" ProgID="Equation.3" ShapeID="_x0000_i1062" DrawAspect="Content" ObjectID="_1590348033" r:id="rId82"/>
        </w:object>
      </w:r>
    </w:p>
    <w:p w:rsidR="00AF7743" w:rsidRPr="002555C6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7. Относительная погрешность: </w:t>
      </w:r>
      <w:r>
        <w:rPr>
          <w:sz w:val="28"/>
          <w:szCs w:val="28"/>
          <w:lang w:eastAsia="ru-RU"/>
        </w:rPr>
        <w:t xml:space="preserve">   </w:t>
      </w:r>
      <w:r w:rsidRPr="002555C6">
        <w:rPr>
          <w:rFonts w:eastAsia="Times New Roman"/>
          <w:position w:val="-18"/>
          <w:sz w:val="28"/>
          <w:szCs w:val="28"/>
          <w:lang w:eastAsia="ru-RU"/>
        </w:rPr>
        <w:object w:dxaOrig="2920" w:dyaOrig="560">
          <v:shape id="_x0000_i1063" type="#_x0000_t75" style="width:108pt;height:21pt" o:ole="">
            <v:imagedata r:id="rId83" o:title=""/>
          </v:shape>
          <o:OLEObject Type="Embed" ProgID="Equation.3" ShapeID="_x0000_i1063" DrawAspect="Content" ObjectID="_1590348034" r:id="rId84"/>
        </w:objec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8</w:t>
      </w:r>
      <w:r w:rsidRPr="00C21CC4">
        <w:rPr>
          <w:sz w:val="28"/>
          <w:szCs w:val="28"/>
          <w:lang w:eastAsia="ru-RU"/>
        </w:rPr>
        <w:t xml:space="preserve">. Ответ: </w:t>
      </w:r>
    </w:p>
    <w:p w:rsidR="00AF7743" w:rsidRPr="00C21CC4" w:rsidRDefault="00AF7743" w:rsidP="00C21CC4">
      <w:pPr>
        <w:widowControl w:val="0"/>
        <w:spacing w:line="360" w:lineRule="auto"/>
        <w:ind w:left="1560"/>
        <w:jc w:val="left"/>
        <w:outlineLvl w:val="0"/>
        <w:rPr>
          <w:b/>
          <w:bCs/>
          <w:i/>
          <w:iCs/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2200" w:dyaOrig="1260">
          <v:shape id="_x0000_i1064" type="#_x0000_t75" style="width:114.75pt;height:67.5pt" o:ole="">
            <v:imagedata r:id="rId85" o:title=""/>
          </v:shape>
          <o:OLEObject Type="Embed" ProgID="Equation.3" ShapeID="_x0000_i1064" DrawAspect="Content" ObjectID="_1590348035" r:id="rId86"/>
        </w:object>
      </w:r>
    </w:p>
    <w:p w:rsidR="00AF7743" w:rsidRPr="00C21CC4" w:rsidRDefault="00AF7743" w:rsidP="00C21CC4">
      <w:pPr>
        <w:widowControl w:val="0"/>
        <w:numPr>
          <w:ilvl w:val="0"/>
          <w:numId w:val="5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Среднее значение величины </w:t>
      </w:r>
      <w:r w:rsidRPr="00C21CC4">
        <w:rPr>
          <w:i/>
          <w:iCs/>
          <w:sz w:val="28"/>
          <w:szCs w:val="28"/>
          <w:lang w:val="en-US" w:eastAsia="ru-RU"/>
        </w:rPr>
        <w:t>h</w:t>
      </w:r>
      <w:r w:rsidRPr="00C21CC4">
        <w:rPr>
          <w:sz w:val="28"/>
          <w:szCs w:val="28"/>
          <w:lang w:eastAsia="ru-RU"/>
        </w:rPr>
        <w:t xml:space="preserve">: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2100" w:dyaOrig="720">
          <v:shape id="_x0000_i1065" type="#_x0000_t75" style="width:105pt;height:36pt" o:ole="">
            <v:imagedata r:id="rId87" o:title=""/>
          </v:shape>
          <o:OLEObject Type="Embed" ProgID="Equation.3" ShapeID="_x0000_i1065" DrawAspect="Content" ObjectID="_1590348036" r:id="rId88"/>
        </w:object>
      </w:r>
      <w:r w:rsidRPr="00C21CC4">
        <w:rPr>
          <w:sz w:val="28"/>
          <w:szCs w:val="28"/>
          <w:lang w:eastAsia="ru-RU"/>
        </w:rPr>
        <w:t xml:space="preserve">  </w:t>
      </w:r>
    </w:p>
    <w:p w:rsidR="00AF7743" w:rsidRPr="00C21CC4" w:rsidRDefault="00AF7743" w:rsidP="008E4D66">
      <w:pPr>
        <w:widowControl w:val="0"/>
        <w:numPr>
          <w:ilvl w:val="0"/>
          <w:numId w:val="5"/>
        </w:numPr>
        <w:spacing w:line="360" w:lineRule="auto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Отклонения результатов</w:t>
      </w:r>
      <w:r w:rsidRPr="00C21CC4">
        <w:rPr>
          <w:sz w:val="28"/>
          <w:szCs w:val="28"/>
          <w:lang w:eastAsia="ru-RU"/>
        </w:rPr>
        <w:t xml:space="preserve"> отдельных измерений</w:t>
      </w:r>
      <w:r>
        <w:rPr>
          <w:sz w:val="28"/>
          <w:szCs w:val="28"/>
          <w:lang w:eastAsia="ru-RU"/>
        </w:rPr>
        <w:t xml:space="preserve"> от среднего</w:t>
      </w:r>
      <w:r w:rsidRPr="00C21CC4">
        <w:rPr>
          <w:sz w:val="28"/>
          <w:szCs w:val="28"/>
          <w:lang w:eastAsia="ru-RU"/>
        </w:rPr>
        <w:t>: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1780" w:dyaOrig="460">
          <v:shape id="_x0000_i1066" type="#_x0000_t75" style="width:85.5pt;height:22.5pt" o:ole="">
            <v:imagedata r:id="rId89" o:title=""/>
          </v:shape>
          <o:OLEObject Type="Embed" ProgID="Equation.3" ShapeID="_x0000_i1066" DrawAspect="Content" ObjectID="_1590348037" r:id="rId90"/>
        </w:object>
      </w:r>
      <w:r w:rsidRPr="00C21CC4">
        <w:rPr>
          <w:sz w:val="28"/>
          <w:szCs w:val="28"/>
          <w:lang w:eastAsia="ru-RU"/>
        </w:rPr>
        <w:t xml:space="preserve">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1840" w:dyaOrig="460">
          <v:shape id="_x0000_i1067" type="#_x0000_t75" style="width:89.25pt;height:22.5pt" o:ole="">
            <v:imagedata r:id="rId91" o:title=""/>
          </v:shape>
          <o:OLEObject Type="Embed" ProgID="Equation.3" ShapeID="_x0000_i1067" DrawAspect="Content" ObjectID="_1590348038" r:id="rId92"/>
        </w:objec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rFonts w:eastAsia="Times New Roman"/>
          <w:sz w:val="28"/>
          <w:szCs w:val="28"/>
          <w:lang w:eastAsia="ru-RU"/>
        </w:rPr>
        <w:object w:dxaOrig="1820" w:dyaOrig="460">
          <v:shape id="_x0000_i1068" type="#_x0000_t75" style="width:89.25pt;height:22.5pt" o:ole="">
            <v:imagedata r:id="rId93" o:title=""/>
          </v:shape>
          <o:OLEObject Type="Embed" ProgID="Equation.3" ShapeID="_x0000_i1068" DrawAspect="Content" ObjectID="_1590348039" r:id="rId94"/>
        </w:object>
      </w:r>
    </w:p>
    <w:p w:rsidR="00AF7743" w:rsidRPr="00C21CC4" w:rsidRDefault="00AF7743" w:rsidP="00C21CC4">
      <w:pPr>
        <w:widowControl w:val="0"/>
        <w:numPr>
          <w:ilvl w:val="0"/>
          <w:numId w:val="5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Средняя квадратичная погрешность:   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2555C6">
        <w:rPr>
          <w:rFonts w:eastAsia="Times New Roman"/>
          <w:position w:val="-46"/>
          <w:sz w:val="28"/>
          <w:szCs w:val="28"/>
          <w:lang w:eastAsia="ru-RU"/>
        </w:rPr>
        <w:object w:dxaOrig="4160" w:dyaOrig="1219">
          <v:shape id="_x0000_i1069" type="#_x0000_t75" style="width:147.75pt;height:43.5pt" o:ole="">
            <v:imagedata r:id="rId95" o:title=""/>
          </v:shape>
          <o:OLEObject Type="Embed" ProgID="Equation.3" ShapeID="_x0000_i1069" DrawAspect="Content" ObjectID="_1590348040" r:id="rId96"/>
        </w:object>
      </w:r>
    </w:p>
    <w:p w:rsidR="00AF7743" w:rsidRPr="00C21CC4" w:rsidRDefault="00AF7743" w:rsidP="00C21CC4">
      <w:pPr>
        <w:widowControl w:val="0"/>
        <w:numPr>
          <w:ilvl w:val="0"/>
          <w:numId w:val="5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>Случайная погрешност</w:t>
      </w:r>
      <w:r>
        <w:rPr>
          <w:sz w:val="28"/>
          <w:szCs w:val="28"/>
          <w:lang w:eastAsia="ru-RU"/>
        </w:rPr>
        <w:t xml:space="preserve">ь при  </w:t>
      </w:r>
      <w:r w:rsidRPr="002555C6">
        <w:rPr>
          <w:sz w:val="28"/>
          <w:szCs w:val="28"/>
          <w:lang w:eastAsia="ru-RU"/>
        </w:rPr>
        <w:t xml:space="preserve"> </w:t>
      </w:r>
      <w:r w:rsidRPr="00C21CC4">
        <w:rPr>
          <w:i/>
          <w:iCs/>
          <w:sz w:val="28"/>
          <w:szCs w:val="28"/>
          <w:lang w:val="en-US" w:eastAsia="ru-RU"/>
        </w:rPr>
        <w:t>n</w:t>
      </w:r>
      <w:r>
        <w:rPr>
          <w:i/>
          <w:iCs/>
          <w:sz w:val="28"/>
          <w:szCs w:val="28"/>
          <w:lang w:eastAsia="ru-RU"/>
        </w:rPr>
        <w:t xml:space="preserve"> </w:t>
      </w:r>
      <w:r w:rsidRPr="00C21CC4">
        <w:rPr>
          <w:sz w:val="28"/>
          <w:szCs w:val="28"/>
          <w:lang w:eastAsia="ru-RU"/>
        </w:rPr>
        <w:t>=</w:t>
      </w:r>
      <w:r w:rsidRPr="00C21CC4">
        <w:rPr>
          <w:sz w:val="28"/>
          <w:szCs w:val="28"/>
          <w:lang w:eastAsia="ru-RU"/>
        </w:rPr>
        <w:tab/>
      </w:r>
      <w:r w:rsidRPr="00C21CC4">
        <w:rPr>
          <w:sz w:val="28"/>
          <w:szCs w:val="28"/>
          <w:lang w:eastAsia="ru-RU"/>
        </w:rPr>
        <w:tab/>
      </w:r>
      <w:r w:rsidRPr="00C21CC4">
        <w:rPr>
          <w:sz w:val="28"/>
          <w:szCs w:val="28"/>
          <w:lang w:eastAsia="ru-RU"/>
        </w:rPr>
        <w:tab/>
      </w:r>
      <w:r w:rsidRPr="00C21CC4">
        <w:rPr>
          <w:i/>
          <w:iCs/>
          <w:sz w:val="28"/>
          <w:szCs w:val="28"/>
          <w:lang w:eastAsia="ru-RU"/>
        </w:rPr>
        <w:t>α</w:t>
      </w:r>
      <w:r>
        <w:rPr>
          <w:i/>
          <w:iCs/>
          <w:sz w:val="28"/>
          <w:szCs w:val="28"/>
          <w:lang w:eastAsia="ru-RU"/>
        </w:rPr>
        <w:t xml:space="preserve"> </w:t>
      </w:r>
      <w:r w:rsidRPr="00C21CC4">
        <w:rPr>
          <w:sz w:val="28"/>
          <w:szCs w:val="28"/>
          <w:lang w:eastAsia="ru-RU"/>
        </w:rPr>
        <w:t xml:space="preserve">= </w:t>
      </w:r>
      <w:r w:rsidRPr="00C21CC4">
        <w:rPr>
          <w:sz w:val="28"/>
          <w:szCs w:val="28"/>
          <w:lang w:eastAsia="ru-RU"/>
        </w:rPr>
        <w:tab/>
      </w:r>
      <w:r w:rsidRPr="002555C6">
        <w:rPr>
          <w:sz w:val="28"/>
          <w:szCs w:val="28"/>
          <w:lang w:eastAsia="ru-RU"/>
        </w:rPr>
        <w:tab/>
      </w:r>
      <w:r w:rsidRPr="00C21CC4">
        <w:rPr>
          <w:sz w:val="28"/>
          <w:szCs w:val="28"/>
          <w:lang w:eastAsia="ru-RU"/>
        </w:rPr>
        <w:t xml:space="preserve"> </w:t>
      </w:r>
      <w:r w:rsidRPr="002555C6">
        <w:rPr>
          <w:rFonts w:eastAsia="Times New Roman"/>
          <w:position w:val="-16"/>
          <w:sz w:val="28"/>
          <w:szCs w:val="28"/>
          <w:lang w:eastAsia="ru-RU"/>
        </w:rPr>
        <w:object w:dxaOrig="520" w:dyaOrig="520">
          <v:shape id="_x0000_i1070" type="#_x0000_t75" style="width:26.25pt;height:25.5pt" o:ole="">
            <v:imagedata r:id="rId97" o:title=""/>
          </v:shape>
          <o:OLEObject Type="Embed" ProgID="Equation.3" ShapeID="_x0000_i1070" DrawAspect="Content" ObjectID="_1590348041" r:id="rId98"/>
        </w:object>
      </w:r>
      <w:r w:rsidRPr="00C21CC4">
        <w:rPr>
          <w:sz w:val="28"/>
          <w:szCs w:val="28"/>
          <w:lang w:eastAsia="ru-RU"/>
        </w:rPr>
        <w:t>= 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2555C6">
        <w:rPr>
          <w:rFonts w:eastAsia="Times New Roman"/>
          <w:position w:val="-22"/>
          <w:sz w:val="28"/>
          <w:szCs w:val="28"/>
          <w:lang w:eastAsia="ru-RU"/>
        </w:rPr>
        <w:object w:dxaOrig="2439" w:dyaOrig="580">
          <v:shape id="_x0000_i1071" type="#_x0000_t75" style="width:89.25pt;height:21.75pt" o:ole="">
            <v:imagedata r:id="rId99" o:title=""/>
          </v:shape>
          <o:OLEObject Type="Embed" ProgID="Equation.3" ShapeID="_x0000_i1071" DrawAspect="Content" ObjectID="_1590348042" r:id="rId100"/>
        </w:objec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5. Приборная погрешность </w:t>
      </w:r>
      <w:r w:rsidRPr="002555C6">
        <w:rPr>
          <w:rFonts w:eastAsia="Times New Roman"/>
          <w:position w:val="-22"/>
          <w:sz w:val="28"/>
          <w:szCs w:val="28"/>
          <w:lang w:eastAsia="ru-RU"/>
        </w:rPr>
        <w:object w:dxaOrig="1180" w:dyaOrig="580">
          <v:shape id="_x0000_i1072" type="#_x0000_t75" style="width:45pt;height:21.75pt" o:ole="">
            <v:imagedata r:id="rId101" o:title=""/>
          </v:shape>
          <o:OLEObject Type="Embed" ProgID="Equation.3" ShapeID="_x0000_i1072" DrawAspect="Content" ObjectID="_1590348043" r:id="rId102"/>
        </w:object>
      </w:r>
    </w:p>
    <w:p w:rsidR="00AF7743" w:rsidRPr="002555C6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6. Абсолютная погрешность</w:t>
      </w:r>
      <w:r w:rsidRPr="00C21CC4">
        <w:rPr>
          <w:sz w:val="28"/>
          <w:szCs w:val="28"/>
          <w:lang w:eastAsia="ru-RU"/>
        </w:rPr>
        <w:t xml:space="preserve"> измерений: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2555C6">
        <w:rPr>
          <w:rFonts w:eastAsia="Times New Roman"/>
          <w:position w:val="-26"/>
          <w:sz w:val="28"/>
          <w:szCs w:val="28"/>
          <w:lang w:eastAsia="ru-RU"/>
        </w:rPr>
        <w:object w:dxaOrig="3500" w:dyaOrig="760">
          <v:shape id="_x0000_i1073" type="#_x0000_t75" style="width:115.5pt;height:25.5pt" o:ole="">
            <v:imagedata r:id="rId103" o:title=""/>
          </v:shape>
          <o:OLEObject Type="Embed" ProgID="Equation.3" ShapeID="_x0000_i1073" DrawAspect="Content" ObjectID="_1590348044" r:id="rId104"/>
        </w:objec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7. Относительная погрешность: </w:t>
      </w:r>
      <w:r>
        <w:rPr>
          <w:sz w:val="28"/>
          <w:szCs w:val="28"/>
          <w:lang w:eastAsia="ru-RU"/>
        </w:rPr>
        <w:t xml:space="preserve">  </w:t>
      </w:r>
      <w:r w:rsidRPr="002555C6">
        <w:rPr>
          <w:rFonts w:eastAsia="Times New Roman"/>
          <w:position w:val="-18"/>
          <w:sz w:val="28"/>
          <w:szCs w:val="28"/>
          <w:lang w:eastAsia="ru-RU"/>
        </w:rPr>
        <w:object w:dxaOrig="2920" w:dyaOrig="560">
          <v:shape id="_x0000_i1074" type="#_x0000_t75" style="width:109.5pt;height:21pt" o:ole="">
            <v:imagedata r:id="rId105" o:title=""/>
          </v:shape>
          <o:OLEObject Type="Embed" ProgID="Equation.3" ShapeID="_x0000_i1074" DrawAspect="Content" ObjectID="_1590348045" r:id="rId106"/>
        </w:object>
      </w:r>
    </w:p>
    <w:p w:rsidR="00AF7743" w:rsidRPr="00C21CC4" w:rsidRDefault="00AF7743" w:rsidP="00C21CC4">
      <w:pPr>
        <w:widowControl w:val="0"/>
        <w:tabs>
          <w:tab w:val="num" w:pos="426"/>
        </w:tabs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8. Ответ: </w:t>
      </w: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                        </w:t>
      </w:r>
      <w:r w:rsidRPr="00C21CC4">
        <w:rPr>
          <w:rFonts w:eastAsia="Times New Roman"/>
          <w:sz w:val="28"/>
          <w:szCs w:val="28"/>
          <w:lang w:eastAsia="ru-RU"/>
        </w:rPr>
        <w:object w:dxaOrig="2220" w:dyaOrig="1260">
          <v:shape id="_x0000_i1075" type="#_x0000_t75" style="width:115.5pt;height:66.75pt" o:ole="">
            <v:imagedata r:id="rId107" o:title=""/>
          </v:shape>
          <o:OLEObject Type="Embed" ProgID="Equation.3" ShapeID="_x0000_i1075" DrawAspect="Content" ObjectID="_1590348046" r:id="rId108"/>
        </w:object>
      </w:r>
    </w:p>
    <w:p w:rsidR="00AF7743" w:rsidRPr="00C21CC4" w:rsidRDefault="00AF7743" w:rsidP="00C21CC4">
      <w:pPr>
        <w:widowControl w:val="0"/>
        <w:numPr>
          <w:ilvl w:val="0"/>
          <w:numId w:val="6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>Нахождение плотности материала</w:t>
      </w:r>
      <w:r w:rsidRPr="00C21CC4">
        <w:rPr>
          <w:sz w:val="28"/>
          <w:szCs w:val="28"/>
          <w:lang w:val="en-US" w:eastAsia="ru-RU"/>
        </w:rPr>
        <w:t xml:space="preserve"> </w:t>
      </w:r>
      <w:r w:rsidRPr="00C21CC4">
        <w:rPr>
          <w:sz w:val="28"/>
          <w:szCs w:val="28"/>
          <w:lang w:eastAsia="ru-RU"/>
        </w:rPr>
        <w:t>пластинки</w:t>
      </w:r>
    </w:p>
    <w:p w:rsidR="00AF7743" w:rsidRPr="00C21CC4" w:rsidRDefault="00AF7743" w:rsidP="002555C6">
      <w:pPr>
        <w:widowControl w:val="0"/>
        <w:spacing w:line="360" w:lineRule="auto"/>
        <w:ind w:firstLine="142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 xml:space="preserve">        </w:t>
      </w:r>
      <w:r w:rsidRPr="00C21CC4">
        <w:rPr>
          <w:sz w:val="28"/>
          <w:szCs w:val="28"/>
          <w:lang w:eastAsia="ru-RU"/>
        </w:rPr>
        <w:fldChar w:fldCharType="begin"/>
      </w:r>
      <w:r w:rsidRPr="00C21CC4">
        <w:rPr>
          <w:sz w:val="28"/>
          <w:szCs w:val="28"/>
          <w:lang w:eastAsia="ru-RU"/>
        </w:rPr>
        <w:instrText xml:space="preserve"> QUOTE </w:instrText>
      </w:r>
      <w:r w:rsidRPr="00B91E50">
        <w:rPr>
          <w:noProof/>
          <w:sz w:val="28"/>
          <w:szCs w:val="28"/>
          <w:lang w:eastAsia="ru-RU"/>
        </w:rPr>
        <w:pict>
          <v:shape id="Рисунок 24" o:spid="_x0000_i1076" type="#_x0000_t75" style="width:95.25pt;height:29.25pt;visibility:visible">
            <v:imagedata r:id="rId109" o:title="" chromakey="white"/>
          </v:shape>
        </w:pict>
      </w:r>
      <w:r w:rsidRPr="00C21CC4">
        <w:rPr>
          <w:sz w:val="28"/>
          <w:szCs w:val="28"/>
          <w:lang w:eastAsia="ru-RU"/>
        </w:rPr>
        <w:instrText xml:space="preserve"> </w:instrText>
      </w:r>
      <w:r w:rsidRPr="00C21CC4">
        <w:rPr>
          <w:sz w:val="28"/>
          <w:szCs w:val="28"/>
          <w:lang w:eastAsia="ru-RU"/>
        </w:rPr>
        <w:fldChar w:fldCharType="end"/>
      </w:r>
      <w:r w:rsidRPr="00C21CC4">
        <w:rPr>
          <w:sz w:val="28"/>
          <w:szCs w:val="28"/>
          <w:lang w:eastAsia="ru-RU"/>
        </w:rPr>
        <w:t xml:space="preserve">  </w:t>
      </w:r>
      <w:r w:rsidRPr="00C21CC4">
        <w:rPr>
          <w:rFonts w:eastAsia="Times New Roman"/>
          <w:sz w:val="28"/>
          <w:szCs w:val="28"/>
          <w:lang w:eastAsia="ru-RU"/>
        </w:rPr>
        <w:object w:dxaOrig="1800" w:dyaOrig="700">
          <v:shape id="_x0000_i1077" type="#_x0000_t75" style="width:111pt;height:42.75pt" o:ole="">
            <v:imagedata r:id="rId110" o:title=""/>
          </v:shape>
          <o:OLEObject Type="Embed" ProgID="Equation.3" ShapeID="_x0000_i1077" DrawAspect="Content" ObjectID="_1590348047" r:id="rId111"/>
        </w:object>
      </w:r>
      <w:r w:rsidRPr="00C21CC4">
        <w:rPr>
          <w:sz w:val="28"/>
          <w:szCs w:val="28"/>
          <w:lang w:eastAsia="ru-RU"/>
        </w:rPr>
        <w:t xml:space="preserve">   </w:t>
      </w:r>
    </w:p>
    <w:p w:rsidR="00AF7743" w:rsidRPr="00C21CC4" w:rsidRDefault="00AF7743" w:rsidP="00C21CC4">
      <w:pPr>
        <w:widowControl w:val="0"/>
        <w:numPr>
          <w:ilvl w:val="0"/>
          <w:numId w:val="6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>Относительная погрешность определения плотности материала</w:t>
      </w:r>
    </w:p>
    <w:p w:rsidR="00AF7743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2555C6">
        <w:rPr>
          <w:rFonts w:eastAsia="Times New Roman"/>
          <w:position w:val="-52"/>
          <w:sz w:val="28"/>
          <w:szCs w:val="28"/>
          <w:lang w:val="en-US" w:eastAsia="ru-RU"/>
        </w:rPr>
        <w:object w:dxaOrig="7600" w:dyaOrig="1380">
          <v:shape id="_x0000_i1078" type="#_x0000_t75" style="width:323.25pt;height:57pt" o:ole="">
            <v:imagedata r:id="rId112" o:title=""/>
          </v:shape>
          <o:OLEObject Type="Embed" ProgID="Equation.3" ShapeID="_x0000_i1078" DrawAspect="Content" ObjectID="_1590348048" r:id="rId113"/>
        </w:object>
      </w:r>
    </w:p>
    <w:p w:rsidR="00AF7743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</w:p>
    <w:p w:rsidR="00AF7743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eastAsia="ru-RU"/>
        </w:rPr>
      </w:pPr>
    </w:p>
    <w:p w:rsidR="00AF7743" w:rsidRPr="00C21CC4" w:rsidRDefault="00AF7743" w:rsidP="00C21CC4">
      <w:pPr>
        <w:widowControl w:val="0"/>
        <w:spacing w:line="360" w:lineRule="auto"/>
        <w:jc w:val="left"/>
        <w:outlineLvl w:val="0"/>
        <w:rPr>
          <w:sz w:val="28"/>
          <w:szCs w:val="28"/>
          <w:lang w:val="en-US" w:eastAsia="ru-RU"/>
        </w:rPr>
      </w:pPr>
    </w:p>
    <w:p w:rsidR="00AF7743" w:rsidRPr="00C21CC4" w:rsidRDefault="00AF7743" w:rsidP="00C21CC4">
      <w:pPr>
        <w:widowControl w:val="0"/>
        <w:numPr>
          <w:ilvl w:val="0"/>
          <w:numId w:val="6"/>
        </w:numPr>
        <w:spacing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t>Абсолютная погрешность определения плотности материала</w:t>
      </w:r>
    </w:p>
    <w:p w:rsidR="00AF7743" w:rsidRPr="00C21CC4" w:rsidRDefault="00AF7743" w:rsidP="002555C6">
      <w:pPr>
        <w:widowControl w:val="0"/>
        <w:spacing w:before="240" w:after="120" w:line="360" w:lineRule="auto"/>
        <w:jc w:val="left"/>
        <w:outlineLvl w:val="0"/>
        <w:rPr>
          <w:sz w:val="28"/>
          <w:szCs w:val="28"/>
          <w:lang w:eastAsia="ru-RU"/>
        </w:rPr>
      </w:pPr>
      <w:r w:rsidRPr="00C21CC4">
        <w:rPr>
          <w:sz w:val="28"/>
          <w:szCs w:val="28"/>
          <w:lang w:eastAsia="ru-RU"/>
        </w:rPr>
        <w:fldChar w:fldCharType="begin"/>
      </w:r>
      <w:r w:rsidRPr="00C21CC4">
        <w:rPr>
          <w:sz w:val="28"/>
          <w:szCs w:val="28"/>
          <w:lang w:eastAsia="ru-RU"/>
        </w:rPr>
        <w:instrText xml:space="preserve"> QUOTE </w:instrText>
      </w:r>
      <w:r w:rsidRPr="00B91E50">
        <w:rPr>
          <w:noProof/>
          <w:sz w:val="28"/>
          <w:szCs w:val="28"/>
          <w:lang w:eastAsia="ru-RU"/>
        </w:rPr>
        <w:pict>
          <v:shape id="Рисунок 22" o:spid="_x0000_i1079" type="#_x0000_t75" style="width:80.25pt;height:27pt;visibility:visible">
            <v:imagedata r:id="rId114" o:title="" chromakey="white"/>
          </v:shape>
        </w:pict>
      </w:r>
      <w:r w:rsidRPr="00C21CC4">
        <w:rPr>
          <w:sz w:val="28"/>
          <w:szCs w:val="28"/>
          <w:lang w:eastAsia="ru-RU"/>
        </w:rPr>
        <w:instrText xml:space="preserve"> </w:instrText>
      </w:r>
      <w:r w:rsidRPr="00C21CC4">
        <w:rPr>
          <w:sz w:val="28"/>
          <w:szCs w:val="28"/>
          <w:lang w:eastAsia="ru-RU"/>
        </w:rPr>
        <w:fldChar w:fldCharType="end"/>
      </w:r>
      <w:r w:rsidRPr="00C21CC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  </w:t>
      </w:r>
      <w:r w:rsidRPr="002555C6">
        <w:rPr>
          <w:rFonts w:eastAsia="Times New Roman"/>
          <w:position w:val="-20"/>
          <w:sz w:val="28"/>
          <w:szCs w:val="28"/>
          <w:lang w:eastAsia="ru-RU"/>
        </w:rPr>
        <w:object w:dxaOrig="3540" w:dyaOrig="580">
          <v:shape id="_x0000_i1080" type="#_x0000_t75" style="width:131.25pt;height:21.75pt" o:ole="">
            <v:imagedata r:id="rId115" o:title=""/>
          </v:shape>
          <o:OLEObject Type="Embed" ProgID="Equation.3" ShapeID="_x0000_i1080" DrawAspect="Content" ObjectID="_1590348049" r:id="rId116"/>
        </w:object>
      </w:r>
    </w:p>
    <w:p w:rsidR="00AF7743" w:rsidRDefault="00AF7743" w:rsidP="0056617A">
      <w:pPr>
        <w:widowControl w:val="0"/>
        <w:numPr>
          <w:ilvl w:val="0"/>
          <w:numId w:val="6"/>
        </w:numPr>
        <w:spacing w:line="360" w:lineRule="auto"/>
        <w:ind w:left="993" w:firstLine="0"/>
        <w:jc w:val="left"/>
        <w:outlineLvl w:val="0"/>
        <w:rPr>
          <w:sz w:val="28"/>
          <w:szCs w:val="28"/>
          <w:lang w:eastAsia="ru-RU"/>
        </w:rPr>
      </w:pPr>
      <w:r w:rsidRPr="002555C6">
        <w:rPr>
          <w:sz w:val="28"/>
          <w:szCs w:val="28"/>
          <w:lang w:eastAsia="ru-RU"/>
        </w:rPr>
        <w:t xml:space="preserve">Ответ:   </w:t>
      </w:r>
      <w:r>
        <w:rPr>
          <w:sz w:val="28"/>
          <w:szCs w:val="28"/>
          <w:lang w:eastAsia="ru-RU"/>
        </w:rPr>
        <w:t xml:space="preserve">    </w:t>
      </w:r>
    </w:p>
    <w:p w:rsidR="00AF7743" w:rsidRPr="002555C6" w:rsidRDefault="00AF7743" w:rsidP="0056617A">
      <w:pPr>
        <w:widowControl w:val="0"/>
        <w:spacing w:line="360" w:lineRule="auto"/>
        <w:ind w:left="1353" w:firstLine="0"/>
        <w:jc w:val="left"/>
        <w:outlineLvl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</w:t>
      </w:r>
      <w:r w:rsidRPr="002555C6">
        <w:rPr>
          <w:rFonts w:eastAsia="Times New Roman"/>
          <w:position w:val="-78"/>
          <w:sz w:val="28"/>
          <w:szCs w:val="28"/>
          <w:lang w:eastAsia="ru-RU"/>
        </w:rPr>
        <w:object w:dxaOrig="3140" w:dyaOrig="1760">
          <v:shape id="_x0000_i1081" type="#_x0000_t75" style="width:120.75pt;height:69pt" o:ole="">
            <v:imagedata r:id="rId117" o:title=""/>
          </v:shape>
          <o:OLEObject Type="Embed" ProgID="Equation.3" ShapeID="_x0000_i1081" DrawAspect="Content" ObjectID="_1590348050" r:id="rId118"/>
        </w:object>
      </w:r>
      <w:r w:rsidRPr="002555C6">
        <w:rPr>
          <w:sz w:val="28"/>
          <w:szCs w:val="28"/>
          <w:lang w:eastAsia="ru-RU"/>
        </w:rPr>
        <w:t xml:space="preserve">                  </w:t>
      </w:r>
      <w:bookmarkStart w:id="0" w:name="_GoBack"/>
      <w:bookmarkEnd w:id="0"/>
      <w:r w:rsidRPr="002555C6">
        <w:rPr>
          <w:sz w:val="28"/>
          <w:szCs w:val="28"/>
          <w:lang w:eastAsia="ru-RU"/>
        </w:rPr>
        <w:fldChar w:fldCharType="begin"/>
      </w:r>
      <w:r w:rsidRPr="002555C6">
        <w:rPr>
          <w:sz w:val="28"/>
          <w:szCs w:val="28"/>
          <w:lang w:eastAsia="ru-RU"/>
        </w:rPr>
        <w:instrText xml:space="preserve"> QUOTE </w:instrText>
      </w:r>
      <w:r w:rsidRPr="00B91E50">
        <w:rPr>
          <w:noProof/>
          <w:sz w:val="28"/>
          <w:szCs w:val="28"/>
          <w:lang w:eastAsia="ru-RU"/>
        </w:rPr>
        <w:pict>
          <v:shape id="Рисунок 18" o:spid="_x0000_i1082" type="#_x0000_t75" style="width:105pt;height:37.5pt;visibility:visible">
            <v:imagedata r:id="rId119" o:title="" chromakey="white"/>
          </v:shape>
        </w:pict>
      </w:r>
      <w:r w:rsidRPr="002555C6">
        <w:rPr>
          <w:sz w:val="28"/>
          <w:szCs w:val="28"/>
          <w:lang w:eastAsia="ru-RU"/>
        </w:rPr>
        <w:instrText xml:space="preserve"> </w:instrText>
      </w:r>
      <w:r w:rsidRPr="002555C6">
        <w:rPr>
          <w:sz w:val="28"/>
          <w:szCs w:val="28"/>
          <w:lang w:eastAsia="ru-RU"/>
        </w:rPr>
        <w:fldChar w:fldCharType="end"/>
      </w:r>
    </w:p>
    <w:p w:rsidR="00AF7743" w:rsidRDefault="00AF7743" w:rsidP="00C21CC4">
      <w:pPr>
        <w:spacing w:line="360" w:lineRule="auto"/>
      </w:pPr>
    </w:p>
    <w:sectPr w:rsidR="00AF7743" w:rsidSect="00965164">
      <w:headerReference w:type="default" r:id="rId120"/>
      <w:pgSz w:w="12240" w:h="15840"/>
      <w:pgMar w:top="1134" w:right="851" w:bottom="1134" w:left="964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43" w:rsidRDefault="00AF7743" w:rsidP="00C21CC4">
      <w:r>
        <w:separator/>
      </w:r>
    </w:p>
  </w:endnote>
  <w:endnote w:type="continuationSeparator" w:id="0">
    <w:p w:rsidR="00AF7743" w:rsidRDefault="00AF7743" w:rsidP="00C21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43" w:rsidRDefault="00AF7743" w:rsidP="00C21CC4">
      <w:r>
        <w:separator/>
      </w:r>
    </w:p>
  </w:footnote>
  <w:footnote w:type="continuationSeparator" w:id="0">
    <w:p w:rsidR="00AF7743" w:rsidRDefault="00AF7743" w:rsidP="00C21C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743" w:rsidRDefault="00AF7743">
    <w:pPr>
      <w:pStyle w:val="Header"/>
      <w:jc w:val="right"/>
    </w:pPr>
    <w:fldSimple w:instr="PAGE   \* MERGEFORMAT">
      <w:r>
        <w:rPr>
          <w:noProof/>
        </w:rPr>
        <w:t>1</w:t>
      </w:r>
    </w:fldSimple>
  </w:p>
  <w:p w:rsidR="00AF7743" w:rsidRDefault="00AF77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5213"/>
    <w:multiLevelType w:val="hybridMultilevel"/>
    <w:tmpl w:val="5B3EEDB4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99525F"/>
    <w:multiLevelType w:val="hybridMultilevel"/>
    <w:tmpl w:val="70E8ED92"/>
    <w:lvl w:ilvl="0" w:tplc="5568FC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69715BD"/>
    <w:multiLevelType w:val="hybridMultilevel"/>
    <w:tmpl w:val="2B0248E8"/>
    <w:lvl w:ilvl="0" w:tplc="9C82B5B4">
      <w:start w:val="8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532E546E"/>
    <w:multiLevelType w:val="hybridMultilevel"/>
    <w:tmpl w:val="80CC9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9617D6"/>
    <w:multiLevelType w:val="hybridMultilevel"/>
    <w:tmpl w:val="24486024"/>
    <w:lvl w:ilvl="0" w:tplc="A1387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DF22273"/>
    <w:multiLevelType w:val="hybridMultilevel"/>
    <w:tmpl w:val="BBC62A16"/>
    <w:lvl w:ilvl="0" w:tplc="A1387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1CC4"/>
    <w:rsid w:val="000061DD"/>
    <w:rsid w:val="00012E55"/>
    <w:rsid w:val="00017223"/>
    <w:rsid w:val="0001774A"/>
    <w:rsid w:val="00023DCD"/>
    <w:rsid w:val="000313DE"/>
    <w:rsid w:val="000361E6"/>
    <w:rsid w:val="00036A25"/>
    <w:rsid w:val="00040AA0"/>
    <w:rsid w:val="00041BDC"/>
    <w:rsid w:val="00041E1E"/>
    <w:rsid w:val="00047847"/>
    <w:rsid w:val="00057B6E"/>
    <w:rsid w:val="00066AA5"/>
    <w:rsid w:val="00067B09"/>
    <w:rsid w:val="00070C8B"/>
    <w:rsid w:val="0007280B"/>
    <w:rsid w:val="000758C9"/>
    <w:rsid w:val="00082B23"/>
    <w:rsid w:val="000870FB"/>
    <w:rsid w:val="000941F8"/>
    <w:rsid w:val="0009534F"/>
    <w:rsid w:val="00095EA1"/>
    <w:rsid w:val="000A6B34"/>
    <w:rsid w:val="000B31BE"/>
    <w:rsid w:val="000B432D"/>
    <w:rsid w:val="000C0708"/>
    <w:rsid w:val="000D077C"/>
    <w:rsid w:val="000D43A5"/>
    <w:rsid w:val="000E1F78"/>
    <w:rsid w:val="000F207E"/>
    <w:rsid w:val="000F3D39"/>
    <w:rsid w:val="000F4755"/>
    <w:rsid w:val="000F70E4"/>
    <w:rsid w:val="00102E1A"/>
    <w:rsid w:val="00103EDB"/>
    <w:rsid w:val="0011599B"/>
    <w:rsid w:val="00115CEB"/>
    <w:rsid w:val="00123074"/>
    <w:rsid w:val="00125BBF"/>
    <w:rsid w:val="001266F2"/>
    <w:rsid w:val="0012707B"/>
    <w:rsid w:val="00127746"/>
    <w:rsid w:val="00127AD6"/>
    <w:rsid w:val="00131086"/>
    <w:rsid w:val="0014174C"/>
    <w:rsid w:val="0014624B"/>
    <w:rsid w:val="00150BD6"/>
    <w:rsid w:val="00151CE6"/>
    <w:rsid w:val="00152FC4"/>
    <w:rsid w:val="001572E1"/>
    <w:rsid w:val="00172669"/>
    <w:rsid w:val="00175828"/>
    <w:rsid w:val="001758F0"/>
    <w:rsid w:val="00194949"/>
    <w:rsid w:val="00195355"/>
    <w:rsid w:val="001969A2"/>
    <w:rsid w:val="001A0257"/>
    <w:rsid w:val="001A408D"/>
    <w:rsid w:val="001B31AC"/>
    <w:rsid w:val="001C61F1"/>
    <w:rsid w:val="001C7E3C"/>
    <w:rsid w:val="001D76F6"/>
    <w:rsid w:val="001F29EE"/>
    <w:rsid w:val="001F4A43"/>
    <w:rsid w:val="001F703E"/>
    <w:rsid w:val="00200777"/>
    <w:rsid w:val="00202359"/>
    <w:rsid w:val="00202596"/>
    <w:rsid w:val="002032FF"/>
    <w:rsid w:val="00203ED1"/>
    <w:rsid w:val="002132E0"/>
    <w:rsid w:val="0022263D"/>
    <w:rsid w:val="0022609F"/>
    <w:rsid w:val="00236696"/>
    <w:rsid w:val="002373B6"/>
    <w:rsid w:val="002375CD"/>
    <w:rsid w:val="00240018"/>
    <w:rsid w:val="0025037B"/>
    <w:rsid w:val="0025436B"/>
    <w:rsid w:val="002555C6"/>
    <w:rsid w:val="00266A70"/>
    <w:rsid w:val="002705CB"/>
    <w:rsid w:val="00274C75"/>
    <w:rsid w:val="002763B3"/>
    <w:rsid w:val="00277E5B"/>
    <w:rsid w:val="002849AC"/>
    <w:rsid w:val="002B3D15"/>
    <w:rsid w:val="002B4046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3923"/>
    <w:rsid w:val="003962A7"/>
    <w:rsid w:val="003A00E9"/>
    <w:rsid w:val="003A05CA"/>
    <w:rsid w:val="003A2797"/>
    <w:rsid w:val="003A7172"/>
    <w:rsid w:val="003B079A"/>
    <w:rsid w:val="003B4310"/>
    <w:rsid w:val="003B4A65"/>
    <w:rsid w:val="003B5C3C"/>
    <w:rsid w:val="003C07FC"/>
    <w:rsid w:val="003C200E"/>
    <w:rsid w:val="003E3D37"/>
    <w:rsid w:val="003E7902"/>
    <w:rsid w:val="00400BEB"/>
    <w:rsid w:val="00401D3F"/>
    <w:rsid w:val="00405DDF"/>
    <w:rsid w:val="00410FBE"/>
    <w:rsid w:val="00412D13"/>
    <w:rsid w:val="00420D7C"/>
    <w:rsid w:val="004227E0"/>
    <w:rsid w:val="0042318E"/>
    <w:rsid w:val="00425DE8"/>
    <w:rsid w:val="00432309"/>
    <w:rsid w:val="00432635"/>
    <w:rsid w:val="004363FF"/>
    <w:rsid w:val="004437F8"/>
    <w:rsid w:val="00446B87"/>
    <w:rsid w:val="00447F36"/>
    <w:rsid w:val="00455AAB"/>
    <w:rsid w:val="0046366D"/>
    <w:rsid w:val="00464336"/>
    <w:rsid w:val="0047027A"/>
    <w:rsid w:val="00473C41"/>
    <w:rsid w:val="004775D0"/>
    <w:rsid w:val="00480525"/>
    <w:rsid w:val="0048216C"/>
    <w:rsid w:val="00485D2C"/>
    <w:rsid w:val="00491897"/>
    <w:rsid w:val="004A518D"/>
    <w:rsid w:val="004A7471"/>
    <w:rsid w:val="004A76F3"/>
    <w:rsid w:val="004A7776"/>
    <w:rsid w:val="004B005B"/>
    <w:rsid w:val="004B6041"/>
    <w:rsid w:val="004C560E"/>
    <w:rsid w:val="004C74D7"/>
    <w:rsid w:val="004C75EA"/>
    <w:rsid w:val="004E026A"/>
    <w:rsid w:val="004E034B"/>
    <w:rsid w:val="004E0F5B"/>
    <w:rsid w:val="004F1138"/>
    <w:rsid w:val="004F2AEF"/>
    <w:rsid w:val="004F5BE6"/>
    <w:rsid w:val="0050255F"/>
    <w:rsid w:val="0050633D"/>
    <w:rsid w:val="0051193C"/>
    <w:rsid w:val="005126FA"/>
    <w:rsid w:val="00513736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6617A"/>
    <w:rsid w:val="00570F27"/>
    <w:rsid w:val="005726F3"/>
    <w:rsid w:val="005733BE"/>
    <w:rsid w:val="005746F1"/>
    <w:rsid w:val="00581FB5"/>
    <w:rsid w:val="00583634"/>
    <w:rsid w:val="00585904"/>
    <w:rsid w:val="00586FBA"/>
    <w:rsid w:val="00591197"/>
    <w:rsid w:val="00592FD0"/>
    <w:rsid w:val="00593564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D7F"/>
    <w:rsid w:val="00604CE4"/>
    <w:rsid w:val="00605B66"/>
    <w:rsid w:val="00607F0E"/>
    <w:rsid w:val="00624868"/>
    <w:rsid w:val="0063339F"/>
    <w:rsid w:val="00634EB9"/>
    <w:rsid w:val="00642022"/>
    <w:rsid w:val="006427A8"/>
    <w:rsid w:val="00642E1F"/>
    <w:rsid w:val="00652E73"/>
    <w:rsid w:val="00655B84"/>
    <w:rsid w:val="006605E0"/>
    <w:rsid w:val="00661125"/>
    <w:rsid w:val="00661379"/>
    <w:rsid w:val="0066203D"/>
    <w:rsid w:val="006653D1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14DE"/>
    <w:rsid w:val="00716013"/>
    <w:rsid w:val="00716435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7F08"/>
    <w:rsid w:val="00781B4F"/>
    <w:rsid w:val="0079075B"/>
    <w:rsid w:val="0079388B"/>
    <w:rsid w:val="007A32C6"/>
    <w:rsid w:val="007A4E8D"/>
    <w:rsid w:val="007A60C2"/>
    <w:rsid w:val="007B11D4"/>
    <w:rsid w:val="007B7A32"/>
    <w:rsid w:val="007C000E"/>
    <w:rsid w:val="007C36D1"/>
    <w:rsid w:val="007D194B"/>
    <w:rsid w:val="007D28C3"/>
    <w:rsid w:val="007D4E0B"/>
    <w:rsid w:val="007E016F"/>
    <w:rsid w:val="007E3860"/>
    <w:rsid w:val="007E3A51"/>
    <w:rsid w:val="007E5A75"/>
    <w:rsid w:val="007F623E"/>
    <w:rsid w:val="0080019A"/>
    <w:rsid w:val="0080260B"/>
    <w:rsid w:val="008044F6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2B63"/>
    <w:rsid w:val="00844431"/>
    <w:rsid w:val="0084632C"/>
    <w:rsid w:val="0085599D"/>
    <w:rsid w:val="008613CC"/>
    <w:rsid w:val="00861F66"/>
    <w:rsid w:val="00862AB6"/>
    <w:rsid w:val="00870FB9"/>
    <w:rsid w:val="00882B19"/>
    <w:rsid w:val="008866A3"/>
    <w:rsid w:val="0088687D"/>
    <w:rsid w:val="00895672"/>
    <w:rsid w:val="00895F8D"/>
    <w:rsid w:val="008A0209"/>
    <w:rsid w:val="008A713D"/>
    <w:rsid w:val="008B72CE"/>
    <w:rsid w:val="008C116B"/>
    <w:rsid w:val="008C2C03"/>
    <w:rsid w:val="008C49E4"/>
    <w:rsid w:val="008C4B36"/>
    <w:rsid w:val="008D2113"/>
    <w:rsid w:val="008E4D66"/>
    <w:rsid w:val="008F2CC8"/>
    <w:rsid w:val="008F5C52"/>
    <w:rsid w:val="00903730"/>
    <w:rsid w:val="00912BA2"/>
    <w:rsid w:val="009236C0"/>
    <w:rsid w:val="00924B53"/>
    <w:rsid w:val="00925746"/>
    <w:rsid w:val="00931398"/>
    <w:rsid w:val="009453D6"/>
    <w:rsid w:val="00945DC6"/>
    <w:rsid w:val="00946970"/>
    <w:rsid w:val="0095570F"/>
    <w:rsid w:val="00960B55"/>
    <w:rsid w:val="009645AA"/>
    <w:rsid w:val="00965164"/>
    <w:rsid w:val="00966940"/>
    <w:rsid w:val="00967AEA"/>
    <w:rsid w:val="00970930"/>
    <w:rsid w:val="009834F4"/>
    <w:rsid w:val="00986F8E"/>
    <w:rsid w:val="00987539"/>
    <w:rsid w:val="009911A2"/>
    <w:rsid w:val="009A04C6"/>
    <w:rsid w:val="009A1685"/>
    <w:rsid w:val="009A46C8"/>
    <w:rsid w:val="009B240E"/>
    <w:rsid w:val="009B3FE1"/>
    <w:rsid w:val="009B53A7"/>
    <w:rsid w:val="009C57BF"/>
    <w:rsid w:val="009D1430"/>
    <w:rsid w:val="009D16EC"/>
    <w:rsid w:val="009D198A"/>
    <w:rsid w:val="009D7857"/>
    <w:rsid w:val="009E0074"/>
    <w:rsid w:val="009E1F33"/>
    <w:rsid w:val="009E66B4"/>
    <w:rsid w:val="00A01233"/>
    <w:rsid w:val="00A06EAC"/>
    <w:rsid w:val="00A06EB8"/>
    <w:rsid w:val="00A16CF9"/>
    <w:rsid w:val="00A17782"/>
    <w:rsid w:val="00A20C5E"/>
    <w:rsid w:val="00A218D0"/>
    <w:rsid w:val="00A24DDE"/>
    <w:rsid w:val="00A4175A"/>
    <w:rsid w:val="00A41D3A"/>
    <w:rsid w:val="00A4433A"/>
    <w:rsid w:val="00A503E1"/>
    <w:rsid w:val="00A52C70"/>
    <w:rsid w:val="00A53AD3"/>
    <w:rsid w:val="00A5707F"/>
    <w:rsid w:val="00A576AC"/>
    <w:rsid w:val="00A6279D"/>
    <w:rsid w:val="00A63D82"/>
    <w:rsid w:val="00A64CF6"/>
    <w:rsid w:val="00A74819"/>
    <w:rsid w:val="00A77515"/>
    <w:rsid w:val="00A84804"/>
    <w:rsid w:val="00A86273"/>
    <w:rsid w:val="00A959DD"/>
    <w:rsid w:val="00A97EC2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AF7743"/>
    <w:rsid w:val="00B00FCC"/>
    <w:rsid w:val="00B01474"/>
    <w:rsid w:val="00B16DD0"/>
    <w:rsid w:val="00B22310"/>
    <w:rsid w:val="00B2540F"/>
    <w:rsid w:val="00B30458"/>
    <w:rsid w:val="00B320C0"/>
    <w:rsid w:val="00B35859"/>
    <w:rsid w:val="00B37C2C"/>
    <w:rsid w:val="00B37E8E"/>
    <w:rsid w:val="00B40D75"/>
    <w:rsid w:val="00B45111"/>
    <w:rsid w:val="00B46685"/>
    <w:rsid w:val="00B466DD"/>
    <w:rsid w:val="00B52318"/>
    <w:rsid w:val="00B52CCB"/>
    <w:rsid w:val="00B53C35"/>
    <w:rsid w:val="00B607DB"/>
    <w:rsid w:val="00B73C6F"/>
    <w:rsid w:val="00B81579"/>
    <w:rsid w:val="00B91066"/>
    <w:rsid w:val="00B91E50"/>
    <w:rsid w:val="00B97699"/>
    <w:rsid w:val="00BA75AC"/>
    <w:rsid w:val="00BB03E4"/>
    <w:rsid w:val="00BC10F2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1CC4"/>
    <w:rsid w:val="00C226BD"/>
    <w:rsid w:val="00C25AE5"/>
    <w:rsid w:val="00C353EE"/>
    <w:rsid w:val="00C44D11"/>
    <w:rsid w:val="00C56A21"/>
    <w:rsid w:val="00C62AC9"/>
    <w:rsid w:val="00C66D51"/>
    <w:rsid w:val="00C80D09"/>
    <w:rsid w:val="00C85AC6"/>
    <w:rsid w:val="00C85D29"/>
    <w:rsid w:val="00C8600E"/>
    <w:rsid w:val="00C86AE1"/>
    <w:rsid w:val="00CA251A"/>
    <w:rsid w:val="00CB3A75"/>
    <w:rsid w:val="00CB4C4C"/>
    <w:rsid w:val="00CB4F6C"/>
    <w:rsid w:val="00CB5E7E"/>
    <w:rsid w:val="00CB6C31"/>
    <w:rsid w:val="00CC4050"/>
    <w:rsid w:val="00CD302C"/>
    <w:rsid w:val="00CD31C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6971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B14F6"/>
    <w:rsid w:val="00DB265A"/>
    <w:rsid w:val="00DB448C"/>
    <w:rsid w:val="00DB67B2"/>
    <w:rsid w:val="00DC7A00"/>
    <w:rsid w:val="00DC7B78"/>
    <w:rsid w:val="00DD41DA"/>
    <w:rsid w:val="00DD6F4B"/>
    <w:rsid w:val="00DD7AD4"/>
    <w:rsid w:val="00DE1FE3"/>
    <w:rsid w:val="00DE318B"/>
    <w:rsid w:val="00DE539F"/>
    <w:rsid w:val="00DF05AD"/>
    <w:rsid w:val="00DF1037"/>
    <w:rsid w:val="00DF2F05"/>
    <w:rsid w:val="00DF7140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5C19"/>
    <w:rsid w:val="00E612E6"/>
    <w:rsid w:val="00E62AC0"/>
    <w:rsid w:val="00E640DF"/>
    <w:rsid w:val="00E65998"/>
    <w:rsid w:val="00E74254"/>
    <w:rsid w:val="00E93E0F"/>
    <w:rsid w:val="00E97020"/>
    <w:rsid w:val="00E97194"/>
    <w:rsid w:val="00EB05F5"/>
    <w:rsid w:val="00EC4A8B"/>
    <w:rsid w:val="00EC4A94"/>
    <w:rsid w:val="00EC4F9E"/>
    <w:rsid w:val="00EC6141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14535"/>
    <w:rsid w:val="00F148A3"/>
    <w:rsid w:val="00F22CBE"/>
    <w:rsid w:val="00F3088A"/>
    <w:rsid w:val="00F33618"/>
    <w:rsid w:val="00F3682B"/>
    <w:rsid w:val="00F45440"/>
    <w:rsid w:val="00F540D6"/>
    <w:rsid w:val="00F55961"/>
    <w:rsid w:val="00F55B2B"/>
    <w:rsid w:val="00F56124"/>
    <w:rsid w:val="00F56766"/>
    <w:rsid w:val="00F57C69"/>
    <w:rsid w:val="00F60781"/>
    <w:rsid w:val="00F635BF"/>
    <w:rsid w:val="00F64A8F"/>
    <w:rsid w:val="00F70066"/>
    <w:rsid w:val="00F776AC"/>
    <w:rsid w:val="00F90F27"/>
    <w:rsid w:val="00F9166C"/>
    <w:rsid w:val="00F95B97"/>
    <w:rsid w:val="00FA2F4D"/>
    <w:rsid w:val="00FA5778"/>
    <w:rsid w:val="00FA5E0B"/>
    <w:rsid w:val="00FB462B"/>
    <w:rsid w:val="00FB4FEF"/>
    <w:rsid w:val="00FC46EE"/>
    <w:rsid w:val="00FC5F48"/>
    <w:rsid w:val="00FD0E55"/>
    <w:rsid w:val="00FE5463"/>
    <w:rsid w:val="00FF0952"/>
    <w:rsid w:val="00FF3AEF"/>
    <w:rsid w:val="00FF4588"/>
    <w:rsid w:val="00F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DA"/>
    <w:pPr>
      <w:ind w:firstLine="567"/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21C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21CC4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rsid w:val="00C21CC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1CC4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C21CC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1CC4"/>
    <w:rPr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image" Target="media/image55.png"/><Relationship Id="rId119" Type="http://schemas.openxmlformats.org/officeDocument/2006/relationships/image" Target="media/image58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5</Pages>
  <Words>493</Words>
  <Characters>2816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Customer</cp:lastModifiedBy>
  <cp:revision>4</cp:revision>
  <dcterms:created xsi:type="dcterms:W3CDTF">2018-01-28T12:28:00Z</dcterms:created>
  <dcterms:modified xsi:type="dcterms:W3CDTF">2018-06-12T16:33:00Z</dcterms:modified>
</cp:coreProperties>
</file>