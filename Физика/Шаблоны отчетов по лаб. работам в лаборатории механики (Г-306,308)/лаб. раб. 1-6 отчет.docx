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69A" w:rsidRPr="001204C0" w:rsidRDefault="00D2769A" w:rsidP="00DF08E3">
      <w:pPr>
        <w:jc w:val="center"/>
        <w:rPr>
          <w:sz w:val="32"/>
          <w:szCs w:val="32"/>
        </w:rPr>
      </w:pPr>
      <w:r w:rsidRPr="001204C0">
        <w:rPr>
          <w:sz w:val="32"/>
          <w:szCs w:val="32"/>
        </w:rPr>
        <w:t>Омский государственный технический университет</w:t>
      </w:r>
    </w:p>
    <w:p w:rsidR="00D2769A" w:rsidRPr="001204C0" w:rsidRDefault="00D2769A" w:rsidP="00DF08E3">
      <w:pPr>
        <w:jc w:val="center"/>
        <w:rPr>
          <w:sz w:val="32"/>
          <w:szCs w:val="32"/>
        </w:rPr>
      </w:pPr>
      <w:r w:rsidRPr="001204C0">
        <w:rPr>
          <w:sz w:val="32"/>
          <w:szCs w:val="32"/>
        </w:rPr>
        <w:t>Кафедра физики</w:t>
      </w:r>
    </w:p>
    <w:p w:rsidR="00D2769A" w:rsidRDefault="00D2769A" w:rsidP="00DF08E3">
      <w:pPr>
        <w:jc w:val="center"/>
        <w:rPr>
          <w:sz w:val="28"/>
          <w:szCs w:val="28"/>
        </w:rPr>
      </w:pPr>
    </w:p>
    <w:p w:rsidR="00D2769A" w:rsidRDefault="00D2769A" w:rsidP="00DF08E3">
      <w:pPr>
        <w:jc w:val="center"/>
        <w:rPr>
          <w:sz w:val="28"/>
          <w:szCs w:val="28"/>
        </w:rPr>
      </w:pPr>
    </w:p>
    <w:p w:rsidR="00D2769A" w:rsidRDefault="00D2769A" w:rsidP="00DF08E3">
      <w:pPr>
        <w:jc w:val="center"/>
        <w:rPr>
          <w:sz w:val="28"/>
          <w:szCs w:val="28"/>
        </w:rPr>
      </w:pPr>
    </w:p>
    <w:p w:rsidR="00D2769A" w:rsidRDefault="00D2769A" w:rsidP="00DF08E3">
      <w:pPr>
        <w:jc w:val="center"/>
        <w:rPr>
          <w:sz w:val="28"/>
          <w:szCs w:val="28"/>
        </w:rPr>
      </w:pPr>
    </w:p>
    <w:p w:rsidR="00D2769A" w:rsidRDefault="00D2769A" w:rsidP="00DF08E3">
      <w:pPr>
        <w:jc w:val="center"/>
        <w:rPr>
          <w:sz w:val="28"/>
          <w:szCs w:val="28"/>
        </w:rPr>
      </w:pPr>
    </w:p>
    <w:p w:rsidR="00D2769A" w:rsidRDefault="00D2769A" w:rsidP="00DF08E3">
      <w:pPr>
        <w:jc w:val="center"/>
        <w:rPr>
          <w:sz w:val="28"/>
          <w:szCs w:val="28"/>
        </w:rPr>
      </w:pPr>
    </w:p>
    <w:p w:rsidR="00D2769A" w:rsidRDefault="00D2769A" w:rsidP="00DF08E3">
      <w:pPr>
        <w:jc w:val="center"/>
        <w:rPr>
          <w:sz w:val="28"/>
          <w:szCs w:val="28"/>
        </w:rPr>
      </w:pPr>
    </w:p>
    <w:p w:rsidR="00D2769A" w:rsidRDefault="00D2769A" w:rsidP="00DF08E3">
      <w:pPr>
        <w:jc w:val="center"/>
        <w:rPr>
          <w:sz w:val="28"/>
          <w:szCs w:val="28"/>
        </w:rPr>
      </w:pPr>
    </w:p>
    <w:p w:rsidR="00D2769A" w:rsidRDefault="00D2769A" w:rsidP="00DF08E3">
      <w:pPr>
        <w:jc w:val="center"/>
        <w:rPr>
          <w:sz w:val="28"/>
          <w:szCs w:val="28"/>
        </w:rPr>
      </w:pPr>
    </w:p>
    <w:p w:rsidR="00D2769A" w:rsidRDefault="00D2769A" w:rsidP="00DF08E3">
      <w:pPr>
        <w:jc w:val="center"/>
        <w:rPr>
          <w:sz w:val="28"/>
          <w:szCs w:val="28"/>
        </w:rPr>
      </w:pPr>
    </w:p>
    <w:p w:rsidR="00D2769A" w:rsidRPr="001204C0" w:rsidRDefault="00D2769A" w:rsidP="00DF08E3">
      <w:pPr>
        <w:jc w:val="center"/>
        <w:rPr>
          <w:sz w:val="56"/>
          <w:szCs w:val="56"/>
        </w:rPr>
      </w:pPr>
      <w:r w:rsidRPr="001204C0">
        <w:rPr>
          <w:sz w:val="56"/>
          <w:szCs w:val="56"/>
        </w:rPr>
        <w:t xml:space="preserve">Отчёт </w:t>
      </w:r>
    </w:p>
    <w:p w:rsidR="00D2769A" w:rsidRDefault="00D2769A" w:rsidP="00DF08E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№1-6 </w:t>
      </w:r>
    </w:p>
    <w:p w:rsidR="00D2769A" w:rsidRPr="00F11D50" w:rsidRDefault="00D2769A" w:rsidP="00DF08E3">
      <w:pPr>
        <w:jc w:val="center"/>
        <w:rPr>
          <w:sz w:val="32"/>
          <w:szCs w:val="32"/>
        </w:rPr>
      </w:pPr>
    </w:p>
    <w:p w:rsidR="00D2769A" w:rsidRPr="00DF08E3" w:rsidRDefault="00D2769A" w:rsidP="00DF08E3">
      <w:pPr>
        <w:jc w:val="center"/>
        <w:rPr>
          <w:b/>
          <w:bCs/>
          <w:sz w:val="36"/>
          <w:szCs w:val="36"/>
        </w:rPr>
      </w:pPr>
      <w:r w:rsidRPr="00DF08E3">
        <w:rPr>
          <w:b/>
          <w:bCs/>
          <w:sz w:val="36"/>
          <w:szCs w:val="36"/>
        </w:rPr>
        <w:t>ОПРЕДЕЛЕНИЕ  КОЭФФИЦИЕНТА  ТРЕНИЯ  СКОЛЬЖЕНИЯ  МЕТОДОМ  НАКЛОННОГО  МАЯТНИКА</w:t>
      </w:r>
    </w:p>
    <w:p w:rsidR="00D2769A" w:rsidRPr="00B25A02" w:rsidRDefault="00D2769A" w:rsidP="00DF08E3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</w:p>
    <w:p w:rsidR="00D2769A" w:rsidRPr="00B25A02" w:rsidRDefault="00D2769A" w:rsidP="00DF08E3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</w:p>
    <w:p w:rsidR="00D2769A" w:rsidRPr="00B25A02" w:rsidRDefault="00D2769A" w:rsidP="00DF08E3">
      <w:pPr>
        <w:spacing w:after="200" w:line="276" w:lineRule="auto"/>
        <w:ind w:left="360" w:firstLine="0"/>
        <w:jc w:val="both"/>
        <w:rPr>
          <w:sz w:val="28"/>
          <w:szCs w:val="28"/>
          <w:lang w:eastAsia="ru-RU"/>
        </w:rPr>
      </w:pPr>
    </w:p>
    <w:p w:rsidR="00D2769A" w:rsidRDefault="00D2769A" w:rsidP="00DF08E3">
      <w:pPr>
        <w:jc w:val="both"/>
      </w:pPr>
    </w:p>
    <w:p w:rsidR="00D2769A" w:rsidRDefault="00D2769A" w:rsidP="00DF08E3">
      <w:pPr>
        <w:jc w:val="both"/>
      </w:pPr>
    </w:p>
    <w:p w:rsidR="00D2769A" w:rsidRPr="00E939D5" w:rsidRDefault="00D2769A" w:rsidP="00DF08E3"/>
    <w:p w:rsidR="00D2769A" w:rsidRPr="00E939D5" w:rsidRDefault="00D2769A" w:rsidP="00DF08E3">
      <w:pPr>
        <w:jc w:val="right"/>
      </w:pPr>
    </w:p>
    <w:p w:rsidR="00D2769A" w:rsidRDefault="00D2769A" w:rsidP="00DF08E3">
      <w:pPr>
        <w:jc w:val="both"/>
      </w:pPr>
      <w:r>
        <w:t xml:space="preserve">                                                                                     </w:t>
      </w:r>
      <w:r w:rsidRPr="00E939D5">
        <w:t>Выполнил(а):</w:t>
      </w:r>
    </w:p>
    <w:p w:rsidR="00D2769A" w:rsidRPr="00E939D5" w:rsidRDefault="00D2769A" w:rsidP="00DF08E3">
      <w:pPr>
        <w:jc w:val="right"/>
      </w:pPr>
      <w:r w:rsidRPr="00E939D5">
        <w:t>студент</w:t>
      </w:r>
      <w:r>
        <w:t>(ка)</w:t>
      </w:r>
      <w:r w:rsidRPr="00E939D5">
        <w:t xml:space="preserve">  группы _____________________</w:t>
      </w:r>
    </w:p>
    <w:p w:rsidR="00D2769A" w:rsidRDefault="00D2769A" w:rsidP="00DF08E3">
      <w:pPr>
        <w:jc w:val="right"/>
      </w:pPr>
    </w:p>
    <w:p w:rsidR="00D2769A" w:rsidRPr="00E939D5" w:rsidRDefault="00D2769A" w:rsidP="00DF08E3">
      <w:pPr>
        <w:jc w:val="right"/>
      </w:pPr>
      <w:r w:rsidRPr="00E939D5">
        <w:t>____________________________________</w:t>
      </w:r>
    </w:p>
    <w:p w:rsidR="00D2769A" w:rsidRPr="00E939D5" w:rsidRDefault="00D2769A" w:rsidP="00DF08E3">
      <w:pPr>
        <w:jc w:val="right"/>
      </w:pPr>
    </w:p>
    <w:p w:rsidR="00D2769A" w:rsidRPr="00E939D5" w:rsidRDefault="00D2769A" w:rsidP="00DF08E3">
      <w:pPr>
        <w:jc w:val="right"/>
      </w:pPr>
      <w:r>
        <w:t xml:space="preserve">                                                                          </w:t>
      </w:r>
      <w:r w:rsidRPr="00E939D5">
        <w:t>Проверил(а): ____________________________</w:t>
      </w:r>
    </w:p>
    <w:p w:rsidR="00D2769A" w:rsidRDefault="00D2769A" w:rsidP="00DF08E3">
      <w:pPr>
        <w:jc w:val="right"/>
      </w:pPr>
    </w:p>
    <w:p w:rsidR="00D2769A" w:rsidRPr="00E939D5" w:rsidRDefault="00D2769A" w:rsidP="00DF08E3">
      <w:pPr>
        <w:jc w:val="right"/>
      </w:pPr>
      <w:r w:rsidRPr="00E939D5">
        <w:t>____________________________________</w:t>
      </w:r>
    </w:p>
    <w:p w:rsidR="00D2769A" w:rsidRPr="00E939D5" w:rsidRDefault="00D2769A" w:rsidP="00DF08E3">
      <w:pPr>
        <w:jc w:val="right"/>
      </w:pPr>
    </w:p>
    <w:p w:rsidR="00D2769A" w:rsidRPr="00E939D5" w:rsidRDefault="00D2769A" w:rsidP="00DF08E3">
      <w:pPr>
        <w:jc w:val="right"/>
      </w:pPr>
      <w:r w:rsidRPr="00E939D5">
        <w:t>Дата сдачи отчета:_____________________</w:t>
      </w:r>
    </w:p>
    <w:p w:rsidR="00D2769A" w:rsidRDefault="00D2769A" w:rsidP="00DF08E3">
      <w:pPr>
        <w:jc w:val="both"/>
      </w:pPr>
    </w:p>
    <w:p w:rsidR="00D2769A" w:rsidRPr="001D71C3" w:rsidRDefault="00D2769A" w:rsidP="00DF08E3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D2769A" w:rsidRPr="001D71C3" w:rsidRDefault="00D2769A" w:rsidP="00DF08E3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D2769A" w:rsidRPr="0000328C" w:rsidRDefault="00D2769A" w:rsidP="001D71C3">
      <w:pPr>
        <w:widowControl w:val="0"/>
        <w:autoSpaceDE w:val="0"/>
        <w:autoSpaceDN w:val="0"/>
        <w:ind w:left="2228" w:right="2223" w:firstLine="0"/>
        <w:jc w:val="center"/>
        <w:outlineLvl w:val="4"/>
        <w:rPr>
          <w:b/>
          <w:bCs/>
          <w:sz w:val="28"/>
          <w:szCs w:val="28"/>
          <w:lang w:eastAsia="ru-RU"/>
        </w:rPr>
      </w:pPr>
      <w:r w:rsidRPr="0000328C">
        <w:rPr>
          <w:b/>
          <w:bCs/>
          <w:sz w:val="28"/>
          <w:szCs w:val="28"/>
          <w:lang w:eastAsia="ru-RU"/>
        </w:rPr>
        <w:t>Лабораторная работа 1-6</w:t>
      </w:r>
    </w:p>
    <w:p w:rsidR="00D2769A" w:rsidRPr="00B25A02" w:rsidRDefault="00D2769A" w:rsidP="001D71C3">
      <w:pPr>
        <w:spacing w:after="200" w:line="264" w:lineRule="auto"/>
        <w:ind w:left="11" w:firstLine="0"/>
        <w:jc w:val="center"/>
        <w:rPr>
          <w:b/>
          <w:bCs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ОПРЕДЕЛЕНИЕ КОЭФФИЦИЕНТА ТРЕНИЯ СКОЛЬЖЕНИЯ МЕТОДОМ НАКЛОННОГО МАЯТНИКА</w:t>
      </w:r>
    </w:p>
    <w:p w:rsidR="00D2769A" w:rsidRPr="00B25A02" w:rsidRDefault="00D2769A" w:rsidP="00DF08E3">
      <w:pPr>
        <w:spacing w:before="112"/>
        <w:ind w:left="686" w:firstLine="0"/>
        <w:rPr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Цель работы</w:t>
      </w:r>
      <w:r w:rsidRPr="00B25A02">
        <w:rPr>
          <w:sz w:val="28"/>
          <w:szCs w:val="28"/>
          <w:lang w:eastAsia="ru-RU"/>
        </w:rPr>
        <w:t>: определение коэффициента трения скольжения.</w:t>
      </w:r>
    </w:p>
    <w:p w:rsidR="00D2769A" w:rsidRPr="00B25A02" w:rsidRDefault="00D2769A" w:rsidP="00DF08E3">
      <w:pPr>
        <w:spacing w:before="37" w:after="200" w:line="264" w:lineRule="auto"/>
        <w:ind w:left="120" w:firstLine="566"/>
        <w:rPr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Приборы и принадлежности</w:t>
      </w:r>
      <w:r w:rsidRPr="00B25A02">
        <w:rPr>
          <w:sz w:val="28"/>
          <w:szCs w:val="28"/>
          <w:lang w:eastAsia="ru-RU"/>
        </w:rPr>
        <w:t>: лабораторная установка «Маятник наклонный».</w:t>
      </w:r>
    </w:p>
    <w:p w:rsidR="00D2769A" w:rsidRPr="00B25A02" w:rsidRDefault="00D2769A" w:rsidP="00DF08E3">
      <w:pPr>
        <w:spacing w:before="37" w:after="200" w:line="264" w:lineRule="auto"/>
        <w:ind w:left="120" w:firstLine="566"/>
        <w:jc w:val="center"/>
        <w:rPr>
          <w:b/>
          <w:bCs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Краткая теория</w:t>
      </w:r>
    </w:p>
    <w:p w:rsidR="00D2769A" w:rsidRPr="00B25A02" w:rsidRDefault="00D2769A" w:rsidP="001D71C3">
      <w:pPr>
        <w:spacing w:before="1" w:line="271" w:lineRule="auto"/>
        <w:ind w:right="-5" w:firstLine="566"/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16" o:spid="_x0000_s1026" style="position:absolute;left:0;text-align:left;margin-left:5.8pt;margin-top:-2.75pt;width:94.5pt;height:102.55pt;z-index:251657216" coordorigin="978,-1188" coordsize="15396,195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294" o:spid="_x0000_s1027" type="#_x0000_t75" alt="þÿ" style="position:absolute;left:978;top:-1188;width:15396;height:14548;visibility:visible">
              <v:imagedata r:id="rId6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978;top:13581;width:15097;height:4820;visibility:visible" stroked="f">
              <v:textbox>
                <w:txbxContent>
                  <w:p w:rsidR="00D2769A" w:rsidRDefault="00D2769A" w:rsidP="00DF08E3">
                    <w:pPr>
                      <w:ind w:firstLine="0"/>
                    </w:pPr>
                    <w:r>
                      <w:rPr>
                        <w:sz w:val="28"/>
                        <w:szCs w:val="28"/>
                        <w:lang w:val="en-US" w:eastAsia="ru-RU"/>
                      </w:rPr>
                      <w:t xml:space="preserve">   </w:t>
                    </w:r>
                    <w:r w:rsidRPr="00B25A02">
                      <w:rPr>
                        <w:sz w:val="28"/>
                        <w:szCs w:val="28"/>
                        <w:lang w:eastAsia="ru-RU"/>
                      </w:rPr>
                      <w:t xml:space="preserve">Рис. 6.1             </w:t>
                    </w:r>
                  </w:p>
                </w:txbxContent>
              </v:textbox>
            </v:shape>
            <w10:wrap type="square"/>
            <w10:anchorlock/>
          </v:group>
        </w:pict>
      </w:r>
      <w:r w:rsidRPr="00B25A02">
        <w:rPr>
          <w:sz w:val="28"/>
          <w:szCs w:val="28"/>
          <w:lang w:eastAsia="ru-RU"/>
        </w:rPr>
        <w:t>Сила  трения   скольжения   приложена   в области контакта тел и направлена …………………</w:t>
      </w:r>
      <w:r>
        <w:rPr>
          <w:sz w:val="28"/>
          <w:szCs w:val="28"/>
          <w:lang w:eastAsia="ru-RU"/>
        </w:rPr>
        <w:t>………….</w:t>
      </w:r>
      <w:r w:rsidRPr="00B25A02">
        <w:rPr>
          <w:sz w:val="28"/>
          <w:szCs w:val="28"/>
          <w:lang w:eastAsia="ru-RU"/>
        </w:rPr>
        <w:t>…………….</w:t>
      </w:r>
      <w:r>
        <w:rPr>
          <w:sz w:val="28"/>
          <w:szCs w:val="28"/>
          <w:lang w:eastAsia="ru-RU"/>
        </w:rPr>
        <w:t xml:space="preserve"> </w:t>
      </w:r>
      <w:r w:rsidRPr="00B25A02">
        <w:rPr>
          <w:sz w:val="28"/>
          <w:szCs w:val="28"/>
          <w:lang w:eastAsia="ru-RU"/>
        </w:rPr>
        <w:t>к   поверхности   соприкосновения  в сторону, …………</w:t>
      </w:r>
      <w:r w:rsidRPr="00DF08E3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</w:t>
      </w:r>
      <w:r w:rsidRPr="00B25A02">
        <w:rPr>
          <w:sz w:val="28"/>
          <w:szCs w:val="28"/>
          <w:lang w:eastAsia="ru-RU"/>
        </w:rPr>
        <w:t xml:space="preserve">……………… скорости относительного движения </w:t>
      </w:r>
      <w:r w:rsidRPr="00B25A02">
        <w:rPr>
          <w:i/>
          <w:iCs/>
          <w:sz w:val="28"/>
          <w:szCs w:val="28"/>
          <w:lang w:eastAsia="ru-RU"/>
        </w:rPr>
        <w:t xml:space="preserve">V </w:t>
      </w:r>
      <w:r w:rsidRPr="00B25A02">
        <w:rPr>
          <w:sz w:val="28"/>
          <w:szCs w:val="28"/>
          <w:lang w:eastAsia="ru-RU"/>
        </w:rPr>
        <w:t>(рис.6.1).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Численное значение силы трения скольжения </w:t>
      </w:r>
      <w:r w:rsidRPr="00485BD1">
        <w:rPr>
          <w:sz w:val="28"/>
          <w:szCs w:val="28"/>
          <w:lang w:eastAsia="ru-RU"/>
        </w:rPr>
        <w:t>находят по закону</w:t>
      </w:r>
      <w:r>
        <w:rPr>
          <w:sz w:val="28"/>
          <w:szCs w:val="28"/>
          <w:lang w:eastAsia="ru-RU"/>
        </w:rPr>
        <w:t xml:space="preserve"> ……………………………………………………………….. :</w:t>
      </w:r>
      <w:r w:rsidRPr="00B25A02">
        <w:rPr>
          <w:sz w:val="28"/>
          <w:szCs w:val="28"/>
          <w:lang w:eastAsia="ru-RU"/>
        </w:rPr>
        <w:t xml:space="preserve"> 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right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                                                                           (6.1)</w:t>
      </w:r>
    </w:p>
    <w:p w:rsidR="00D2769A" w:rsidRPr="00B25A02" w:rsidRDefault="00D2769A" w:rsidP="00DF08E3">
      <w:pPr>
        <w:spacing w:before="1" w:line="360" w:lineRule="auto"/>
        <w:ind w:right="-5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в которо</w:t>
      </w:r>
      <w:r>
        <w:rPr>
          <w:sz w:val="28"/>
          <w:szCs w:val="28"/>
          <w:lang w:eastAsia="ru-RU"/>
        </w:rPr>
        <w:t>м</w:t>
      </w:r>
      <w:r w:rsidRPr="00B25A02">
        <w:rPr>
          <w:sz w:val="28"/>
          <w:szCs w:val="28"/>
          <w:lang w:eastAsia="ru-RU"/>
        </w:rPr>
        <w:t xml:space="preserve">  μ -</w:t>
      </w:r>
      <w:r>
        <w:rPr>
          <w:sz w:val="28"/>
          <w:szCs w:val="28"/>
          <w:lang w:eastAsia="ru-RU"/>
        </w:rPr>
        <w:t xml:space="preserve"> </w:t>
      </w:r>
      <w:r w:rsidRPr="00B25A02">
        <w:rPr>
          <w:sz w:val="28"/>
          <w:szCs w:val="28"/>
          <w:lang w:eastAsia="ru-RU"/>
        </w:rPr>
        <w:t>……………………………………………</w:t>
      </w:r>
      <w:r w:rsidRPr="00DF08E3">
        <w:rPr>
          <w:sz w:val="28"/>
          <w:szCs w:val="28"/>
          <w:lang w:eastAsia="ru-RU"/>
        </w:rPr>
        <w:t>……………………………………</w:t>
      </w:r>
    </w:p>
    <w:p w:rsidR="00D2769A" w:rsidRPr="00B25A02" w:rsidRDefault="00D2769A" w:rsidP="001D71C3">
      <w:pPr>
        <w:spacing w:before="1" w:line="360" w:lineRule="auto"/>
        <w:ind w:right="-5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N</w:t>
      </w:r>
      <w:r w:rsidRPr="00B25A02">
        <w:rPr>
          <w:sz w:val="28"/>
          <w:szCs w:val="28"/>
          <w:lang w:eastAsia="ru-RU"/>
        </w:rPr>
        <w:t xml:space="preserve"> - …………………………</w:t>
      </w:r>
      <w:r>
        <w:rPr>
          <w:sz w:val="28"/>
          <w:szCs w:val="28"/>
          <w:lang w:eastAsia="ru-RU"/>
        </w:rPr>
        <w:t>…….</w:t>
      </w:r>
      <w:r w:rsidRPr="00B25A02">
        <w:rPr>
          <w:sz w:val="28"/>
          <w:szCs w:val="28"/>
          <w:lang w:eastAsia="ru-RU"/>
        </w:rPr>
        <w:t>……………</w:t>
      </w:r>
      <w:r w:rsidRPr="00DF08E3">
        <w:rPr>
          <w:sz w:val="28"/>
          <w:szCs w:val="28"/>
          <w:lang w:eastAsia="ru-RU"/>
        </w:rPr>
        <w:t>……</w:t>
      </w:r>
      <w:r w:rsidRPr="00B25A02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…………………………………..</w:t>
      </w:r>
    </w:p>
    <w:p w:rsidR="00D2769A" w:rsidRPr="00B25A02" w:rsidRDefault="00D2769A" w:rsidP="001D71C3">
      <w:pPr>
        <w:spacing w:before="1" w:line="360" w:lineRule="auto"/>
        <w:ind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Коэффициент трени</w:t>
      </w:r>
      <w:r>
        <w:rPr>
          <w:sz w:val="28"/>
          <w:szCs w:val="28"/>
          <w:lang w:eastAsia="ru-RU"/>
        </w:rPr>
        <w:t>я зависит от………………………</w:t>
      </w:r>
      <w:r w:rsidRPr="00DF08E3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……………………….</w:t>
      </w:r>
    </w:p>
    <w:p w:rsidR="00D2769A" w:rsidRPr="00B25A02" w:rsidRDefault="00D2769A" w:rsidP="00DF08E3">
      <w:pPr>
        <w:spacing w:before="1" w:line="360" w:lineRule="auto"/>
        <w:ind w:right="-5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…………………………………………………………</w:t>
      </w:r>
      <w:r w:rsidRPr="00DF08E3">
        <w:rPr>
          <w:sz w:val="28"/>
          <w:szCs w:val="28"/>
          <w:lang w:eastAsia="ru-RU"/>
        </w:rPr>
        <w:t>…………</w:t>
      </w:r>
      <w:r w:rsidRPr="00B25A02">
        <w:rPr>
          <w:sz w:val="28"/>
          <w:szCs w:val="28"/>
          <w:lang w:eastAsia="ru-RU"/>
        </w:rPr>
        <w:t>…………………………</w:t>
      </w:r>
    </w:p>
    <w:p w:rsidR="00D2769A" w:rsidRDefault="00D2769A" w:rsidP="00DF08E3">
      <w:pPr>
        <w:spacing w:before="1" w:line="360" w:lineRule="auto"/>
        <w:ind w:right="-5" w:firstLine="0"/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Рисунок 1" o:spid="_x0000_s1029" type="#_x0000_t75" style="position:absolute;left:0;text-align:left;margin-left:-1.5pt;margin-top:24.65pt;width:185.25pt;height:183.05pt;z-index:251656192;visibility:visible">
            <v:imagedata r:id="rId7" o:title=""/>
            <w10:wrap type="square"/>
            <w10:anchorlock/>
          </v:shape>
        </w:pict>
      </w:r>
      <w:r w:rsidRPr="00B25A02">
        <w:rPr>
          <w:sz w:val="28"/>
          <w:szCs w:val="28"/>
          <w:lang w:eastAsia="ru-RU"/>
        </w:rPr>
        <w:t>………………………………</w:t>
      </w:r>
      <w:r w:rsidRPr="00DF08E3">
        <w:rPr>
          <w:sz w:val="28"/>
          <w:szCs w:val="28"/>
          <w:lang w:eastAsia="ru-RU"/>
        </w:rPr>
        <w:t>…………</w:t>
      </w:r>
      <w:r w:rsidRPr="00B25A02">
        <w:rPr>
          <w:sz w:val="28"/>
          <w:szCs w:val="28"/>
          <w:lang w:eastAsia="ru-RU"/>
        </w:rPr>
        <w:t>……………………………………………………</w:t>
      </w:r>
    </w:p>
    <w:p w:rsidR="00D2769A" w:rsidRPr="00B25A02" w:rsidRDefault="00D2769A" w:rsidP="001D71C3">
      <w:pPr>
        <w:spacing w:before="1" w:line="271" w:lineRule="auto"/>
        <w:ind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В данной лабораторной работе коэффициент трения скольжения определяется методом …………………………………………………………..…</w:t>
      </w:r>
      <w:r>
        <w:rPr>
          <w:sz w:val="28"/>
          <w:szCs w:val="28"/>
          <w:lang w:eastAsia="ru-RU"/>
        </w:rPr>
        <w:t>……</w:t>
      </w:r>
      <w:r w:rsidRPr="00DF08E3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………...</w:t>
      </w:r>
      <w:r w:rsidRPr="00B25A02">
        <w:rPr>
          <w:sz w:val="28"/>
          <w:szCs w:val="28"/>
          <w:lang w:eastAsia="ru-RU"/>
        </w:rPr>
        <w:t>…</w:t>
      </w:r>
      <w:r>
        <w:rPr>
          <w:sz w:val="28"/>
          <w:szCs w:val="28"/>
          <w:lang w:eastAsia="ru-RU"/>
        </w:rPr>
        <w:t xml:space="preserve"> </w:t>
      </w:r>
      <w:r w:rsidRPr="00B25A02">
        <w:rPr>
          <w:sz w:val="28"/>
          <w:szCs w:val="28"/>
          <w:lang w:eastAsia="ru-RU"/>
        </w:rPr>
        <w:t>(Рис. 6.3)</w:t>
      </w:r>
      <w:r>
        <w:rPr>
          <w:sz w:val="28"/>
          <w:szCs w:val="28"/>
          <w:lang w:eastAsia="ru-RU"/>
        </w:rPr>
        <w:t>.</w:t>
      </w:r>
    </w:p>
    <w:p w:rsidR="00D2769A" w:rsidRPr="00B25A02" w:rsidRDefault="00D2769A" w:rsidP="00DF08E3">
      <w:pPr>
        <w:spacing w:before="1" w:line="360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При отклонении маятника от положения равновесия он совершает </w:t>
      </w:r>
      <w:r>
        <w:rPr>
          <w:sz w:val="28"/>
          <w:szCs w:val="28"/>
          <w:lang w:eastAsia="ru-RU"/>
        </w:rPr>
        <w:t>………………….</w:t>
      </w:r>
      <w:r w:rsidRPr="00B25A02">
        <w:rPr>
          <w:sz w:val="28"/>
          <w:szCs w:val="28"/>
          <w:lang w:eastAsia="ru-RU"/>
        </w:rPr>
        <w:t xml:space="preserve"> колебания. При этом энергия маятника</w:t>
      </w:r>
      <w:r>
        <w:rPr>
          <w:sz w:val="28"/>
          <w:szCs w:val="28"/>
          <w:lang w:eastAsia="ru-RU"/>
        </w:rPr>
        <w:t xml:space="preserve"> ………………..….. за </w:t>
      </w:r>
      <w:r w:rsidRPr="00B25A02">
        <w:rPr>
          <w:sz w:val="28"/>
          <w:szCs w:val="28"/>
          <w:lang w:eastAsia="ru-RU"/>
        </w:rPr>
        <w:t>счет</w:t>
      </w:r>
      <w:r>
        <w:rPr>
          <w:sz w:val="28"/>
          <w:szCs w:val="28"/>
          <w:lang w:eastAsia="ru-RU"/>
        </w:rPr>
        <w:t xml:space="preserve"> действия ………………</w:t>
      </w:r>
      <w:r w:rsidRPr="00DF08E3">
        <w:rPr>
          <w:sz w:val="28"/>
          <w:szCs w:val="28"/>
          <w:lang w:eastAsia="ru-RU"/>
        </w:rPr>
        <w:t>…………</w:t>
      </w:r>
      <w:r>
        <w:rPr>
          <w:sz w:val="28"/>
          <w:szCs w:val="28"/>
          <w:lang w:eastAsia="ru-RU"/>
        </w:rPr>
        <w:t>………………..……</w:t>
      </w:r>
    </w:p>
    <w:p w:rsidR="00D2769A" w:rsidRPr="00B25A02" w:rsidRDefault="00D2769A" w:rsidP="00DF08E3">
      <w:pPr>
        <w:spacing w:before="1" w:line="360" w:lineRule="auto"/>
        <w:ind w:left="120" w:right="-5" w:firstLine="566"/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Надпись 2" o:spid="_x0000_s1030" type="#_x0000_t202" style="position:absolute;left:0;text-align:left;margin-left:-188.05pt;margin-top:11.35pt;width:100.85pt;height:21.6pt;z-index:251658240;visibility:visible" stroked="f">
            <v:textbox>
              <w:txbxContent>
                <w:p w:rsidR="00D2769A" w:rsidRDefault="00D2769A" w:rsidP="001D71C3">
                  <w:pPr>
                    <w:ind w:firstLine="0"/>
                  </w:pPr>
                  <w:r w:rsidRPr="00B25A02">
                    <w:rPr>
                      <w:sz w:val="28"/>
                      <w:szCs w:val="28"/>
                      <w:lang w:eastAsia="ru-RU"/>
                    </w:rPr>
                    <w:t>Рис. 6.3</w:t>
                  </w:r>
                </w:p>
              </w:txbxContent>
            </v:textbox>
            <w10:wrap type="square"/>
            <w10:anchorlock/>
          </v:shape>
        </w:pict>
      </w:r>
      <w:r w:rsidRPr="00B25A02">
        <w:rPr>
          <w:sz w:val="28"/>
          <w:szCs w:val="28"/>
          <w:lang w:eastAsia="ru-RU"/>
        </w:rPr>
        <w:t>Этот процесс описывается формулой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right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                                              (6.2)</w:t>
      </w:r>
    </w:p>
    <w:p w:rsidR="00D2769A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в которой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∆Е</w:t>
      </w:r>
      <w:r w:rsidRPr="00B25A02">
        <w:rPr>
          <w:sz w:val="28"/>
          <w:szCs w:val="28"/>
          <w:vertAlign w:val="subscript"/>
          <w:lang w:eastAsia="ru-RU"/>
        </w:rPr>
        <w:t>р</w:t>
      </w:r>
      <w:r w:rsidRPr="00B25A02">
        <w:rPr>
          <w:sz w:val="28"/>
          <w:szCs w:val="28"/>
          <w:lang w:eastAsia="ru-RU"/>
        </w:rPr>
        <w:t xml:space="preserve"> -</w:t>
      </w:r>
      <w:r>
        <w:rPr>
          <w:sz w:val="28"/>
          <w:szCs w:val="28"/>
          <w:lang w:eastAsia="ru-RU"/>
        </w:rPr>
        <w:t xml:space="preserve"> </w:t>
      </w:r>
      <w:r w:rsidRPr="00B25A02">
        <w:rPr>
          <w:sz w:val="28"/>
          <w:szCs w:val="28"/>
          <w:lang w:eastAsia="ru-RU"/>
        </w:rPr>
        <w:t>……………………………………</w:t>
      </w:r>
      <w:r w:rsidRPr="00DF08E3">
        <w:rPr>
          <w:sz w:val="28"/>
          <w:szCs w:val="28"/>
          <w:lang w:eastAsia="ru-RU"/>
        </w:rPr>
        <w:t>……</w:t>
      </w:r>
      <w:r w:rsidRPr="00B25A02">
        <w:rPr>
          <w:sz w:val="28"/>
          <w:szCs w:val="28"/>
          <w:lang w:eastAsia="ru-RU"/>
        </w:rPr>
        <w:t>.……………………………………….</w:t>
      </w:r>
    </w:p>
    <w:p w:rsidR="00D2769A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А - ………………………</w:t>
      </w:r>
      <w:r w:rsidRPr="00DF08E3">
        <w:rPr>
          <w:sz w:val="28"/>
          <w:szCs w:val="28"/>
          <w:lang w:eastAsia="ru-RU"/>
        </w:rPr>
        <w:t>……</w:t>
      </w:r>
      <w:r w:rsidRPr="00B25A02">
        <w:rPr>
          <w:sz w:val="28"/>
          <w:szCs w:val="28"/>
          <w:lang w:eastAsia="ru-RU"/>
        </w:rPr>
        <w:t>………….....………………………………………….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Из данной формулы после математических преобразований получ</w:t>
      </w:r>
      <w:r>
        <w:rPr>
          <w:sz w:val="28"/>
          <w:szCs w:val="28"/>
          <w:lang w:eastAsia="ru-RU"/>
        </w:rPr>
        <w:t>аем</w:t>
      </w:r>
      <w:r w:rsidRPr="00B25A02">
        <w:rPr>
          <w:sz w:val="28"/>
          <w:szCs w:val="28"/>
          <w:lang w:eastAsia="ru-RU"/>
        </w:rPr>
        <w:t xml:space="preserve"> выражение для нахождения коэффициента трения скольжения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</w:p>
    <w:p w:rsidR="00D2769A" w:rsidRPr="00B25A02" w:rsidRDefault="00D2769A" w:rsidP="00DF08E3">
      <w:pPr>
        <w:spacing w:before="1" w:line="271" w:lineRule="auto"/>
        <w:ind w:left="120" w:right="-5" w:firstLine="566"/>
        <w:jc w:val="right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                                                                                                    (6.11)</w:t>
      </w:r>
    </w:p>
    <w:p w:rsidR="00D2769A" w:rsidRPr="00B25A02" w:rsidRDefault="00D2769A" w:rsidP="00DF08E3">
      <w:pPr>
        <w:spacing w:before="1" w:line="360" w:lineRule="auto"/>
        <w:ind w:right="-5" w:firstLine="0"/>
        <w:jc w:val="both"/>
        <w:rPr>
          <w:sz w:val="28"/>
          <w:szCs w:val="28"/>
          <w:lang w:eastAsia="ru-RU"/>
        </w:rPr>
      </w:pPr>
      <w:r w:rsidRPr="00DA4D20">
        <w:rPr>
          <w:sz w:val="28"/>
          <w:szCs w:val="28"/>
          <w:lang w:eastAsia="ru-RU"/>
        </w:rPr>
        <w:t>в котором</w:t>
      </w:r>
      <w:r w:rsidRPr="00B25A02">
        <w:rPr>
          <w:sz w:val="28"/>
          <w:szCs w:val="28"/>
          <w:lang w:eastAsia="ru-RU"/>
        </w:rPr>
        <w:t xml:space="preserve"> μ</w:t>
      </w:r>
      <w:r>
        <w:rPr>
          <w:sz w:val="28"/>
          <w:szCs w:val="28"/>
          <w:lang w:eastAsia="ru-RU"/>
        </w:rPr>
        <w:t xml:space="preserve"> - …………</w:t>
      </w:r>
      <w:r w:rsidRPr="00DF08E3">
        <w:rPr>
          <w:sz w:val="28"/>
          <w:szCs w:val="28"/>
          <w:lang w:eastAsia="ru-RU"/>
        </w:rPr>
        <w:t>…………</w:t>
      </w:r>
      <w:r>
        <w:rPr>
          <w:sz w:val="28"/>
          <w:szCs w:val="28"/>
          <w:lang w:eastAsia="ru-RU"/>
        </w:rPr>
        <w:t>……………………………………………………………</w:t>
      </w:r>
    </w:p>
    <w:p w:rsidR="00D2769A" w:rsidRPr="00B25A02" w:rsidRDefault="00D2769A" w:rsidP="00DF08E3">
      <w:pPr>
        <w:spacing w:before="1" w:line="360" w:lineRule="auto"/>
        <w:ind w:right="-5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φ</w:t>
      </w:r>
      <w:r w:rsidRPr="00B25A02">
        <w:rPr>
          <w:sz w:val="28"/>
          <w:szCs w:val="28"/>
          <w:vertAlign w:val="subscript"/>
          <w:lang w:eastAsia="ru-RU"/>
        </w:rPr>
        <w:t>0</w:t>
      </w:r>
      <w:r w:rsidRPr="00B25A02">
        <w:rPr>
          <w:sz w:val="28"/>
          <w:szCs w:val="28"/>
          <w:lang w:eastAsia="ru-RU"/>
        </w:rPr>
        <w:t xml:space="preserve"> -</w:t>
      </w:r>
      <w:r>
        <w:rPr>
          <w:sz w:val="28"/>
          <w:szCs w:val="28"/>
          <w:lang w:eastAsia="ru-RU"/>
        </w:rPr>
        <w:t xml:space="preserve"> ………………</w:t>
      </w:r>
      <w:r w:rsidRPr="00DF08E3">
        <w:rPr>
          <w:sz w:val="28"/>
          <w:szCs w:val="28"/>
          <w:lang w:eastAsia="ru-RU"/>
        </w:rPr>
        <w:t>…………</w:t>
      </w:r>
      <w:r>
        <w:rPr>
          <w:sz w:val="28"/>
          <w:szCs w:val="28"/>
          <w:lang w:eastAsia="ru-RU"/>
        </w:rPr>
        <w:t>…………………………………………………………………</w:t>
      </w:r>
    </w:p>
    <w:p w:rsidR="00D2769A" w:rsidRDefault="00D2769A" w:rsidP="00DF08E3">
      <w:pPr>
        <w:spacing w:before="1" w:line="360" w:lineRule="auto"/>
        <w:ind w:right="-5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φ</w:t>
      </w:r>
      <w:r w:rsidRPr="00B25A02">
        <w:rPr>
          <w:sz w:val="28"/>
          <w:szCs w:val="28"/>
          <w:vertAlign w:val="subscript"/>
          <w:lang w:val="en-US" w:eastAsia="ru-RU"/>
        </w:rPr>
        <w:t>n</w:t>
      </w:r>
      <w:r w:rsidRPr="00B25A02">
        <w:rPr>
          <w:sz w:val="28"/>
          <w:szCs w:val="28"/>
          <w:lang w:eastAsia="ru-RU"/>
        </w:rPr>
        <w:t xml:space="preserve"> - </w:t>
      </w:r>
      <w:r>
        <w:rPr>
          <w:sz w:val="28"/>
          <w:szCs w:val="28"/>
          <w:lang w:eastAsia="ru-RU"/>
        </w:rPr>
        <w:t>……………………………………</w:t>
      </w:r>
      <w:r w:rsidRPr="00DF08E3">
        <w:rPr>
          <w:sz w:val="28"/>
          <w:szCs w:val="28"/>
          <w:lang w:eastAsia="ru-RU"/>
        </w:rPr>
        <w:t>…………</w:t>
      </w:r>
      <w:r>
        <w:rPr>
          <w:sz w:val="28"/>
          <w:szCs w:val="28"/>
          <w:lang w:eastAsia="ru-RU"/>
        </w:rPr>
        <w:t>……………………………………………</w:t>
      </w:r>
    </w:p>
    <w:p w:rsidR="00D2769A" w:rsidRPr="00B25A02" w:rsidRDefault="00D2769A" w:rsidP="00DF08E3">
      <w:pPr>
        <w:spacing w:before="1" w:line="360" w:lineRule="auto"/>
        <w:ind w:right="-5" w:firstLine="0"/>
        <w:jc w:val="both"/>
        <w:rPr>
          <w:sz w:val="28"/>
          <w:szCs w:val="28"/>
          <w:lang w:eastAsia="ru-RU"/>
        </w:rPr>
      </w:pPr>
      <w:r w:rsidRPr="00F51A05">
        <w:rPr>
          <w:sz w:val="28"/>
          <w:szCs w:val="28"/>
          <w:lang w:eastAsia="ru-RU"/>
        </w:rPr>
        <w:t>……………………………………………………………………………………</w:t>
      </w:r>
      <w:r>
        <w:rPr>
          <w:sz w:val="28"/>
          <w:szCs w:val="28"/>
          <w:lang w:eastAsia="ru-RU"/>
        </w:rPr>
        <w:t>…………..</w:t>
      </w:r>
    </w:p>
    <w:p w:rsidR="00D2769A" w:rsidRPr="00B25A02" w:rsidRDefault="00D2769A" w:rsidP="00DF08E3">
      <w:pPr>
        <w:spacing w:before="1" w:line="360" w:lineRule="auto"/>
        <w:ind w:right="-5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n</w:t>
      </w:r>
      <w:r w:rsidRPr="00B25A02">
        <w:rPr>
          <w:sz w:val="28"/>
          <w:szCs w:val="28"/>
          <w:lang w:eastAsia="ru-RU"/>
        </w:rPr>
        <w:t xml:space="preserve"> - </w:t>
      </w:r>
      <w:r>
        <w:rPr>
          <w:sz w:val="28"/>
          <w:szCs w:val="28"/>
          <w:lang w:eastAsia="ru-RU"/>
        </w:rPr>
        <w:t>…………………………………</w:t>
      </w:r>
      <w:r w:rsidRPr="00DF08E3">
        <w:rPr>
          <w:sz w:val="28"/>
          <w:szCs w:val="28"/>
          <w:lang w:eastAsia="ru-RU"/>
        </w:rPr>
        <w:t>…………</w:t>
      </w:r>
      <w:r>
        <w:rPr>
          <w:sz w:val="28"/>
          <w:szCs w:val="28"/>
          <w:lang w:eastAsia="ru-RU"/>
        </w:rPr>
        <w:t>………………………………………………..</w:t>
      </w:r>
    </w:p>
    <w:p w:rsidR="00D2769A" w:rsidRPr="00B25A02" w:rsidRDefault="00D2769A" w:rsidP="00DF08E3">
      <w:pPr>
        <w:spacing w:before="1" w:line="360" w:lineRule="auto"/>
        <w:ind w:right="-5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γ - …</w:t>
      </w:r>
      <w:r>
        <w:rPr>
          <w:sz w:val="28"/>
          <w:szCs w:val="28"/>
          <w:lang w:eastAsia="ru-RU"/>
        </w:rPr>
        <w:t>…………………………</w:t>
      </w:r>
      <w:r w:rsidRPr="00DF08E3">
        <w:rPr>
          <w:sz w:val="28"/>
          <w:szCs w:val="28"/>
          <w:lang w:eastAsia="ru-RU"/>
        </w:rPr>
        <w:t>…………</w:t>
      </w:r>
      <w:r>
        <w:rPr>
          <w:sz w:val="28"/>
          <w:szCs w:val="28"/>
          <w:lang w:eastAsia="ru-RU"/>
        </w:rPr>
        <w:t>……………………………………………………...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center"/>
        <w:rPr>
          <w:b/>
          <w:bCs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Экспериментальная  часть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center"/>
        <w:rPr>
          <w:b/>
          <w:bCs/>
          <w:sz w:val="28"/>
          <w:szCs w:val="28"/>
          <w:lang w:eastAsia="ru-RU"/>
        </w:rPr>
      </w:pP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В ходе выполнения работы необходимо, отклонив маятник на угол φ</w:t>
      </w:r>
      <w:r w:rsidRPr="00B25A02">
        <w:rPr>
          <w:sz w:val="28"/>
          <w:szCs w:val="28"/>
          <w:vertAlign w:val="subscript"/>
          <w:lang w:eastAsia="ru-RU"/>
        </w:rPr>
        <w:t>0</w:t>
      </w:r>
      <w:r w:rsidRPr="00B25A02">
        <w:rPr>
          <w:sz w:val="28"/>
          <w:szCs w:val="28"/>
          <w:lang w:eastAsia="ru-RU"/>
        </w:rPr>
        <w:t xml:space="preserve"> =10</w:t>
      </w:r>
      <w:r w:rsidRPr="00B25A02">
        <w:rPr>
          <w:sz w:val="28"/>
          <w:szCs w:val="28"/>
          <w:vertAlign w:val="superscript"/>
          <w:lang w:eastAsia="ru-RU"/>
        </w:rPr>
        <w:t>о</w:t>
      </w:r>
      <w:r w:rsidRPr="00B25A02">
        <w:rPr>
          <w:sz w:val="28"/>
          <w:szCs w:val="28"/>
          <w:lang w:eastAsia="ru-RU"/>
        </w:rPr>
        <w:t xml:space="preserve"> и отпустив его, измерить угол отклонения φ</w:t>
      </w:r>
      <w:r w:rsidRPr="00B25A02">
        <w:rPr>
          <w:sz w:val="28"/>
          <w:szCs w:val="28"/>
          <w:vertAlign w:val="subscript"/>
          <w:lang w:val="en-US" w:eastAsia="ru-RU"/>
        </w:rPr>
        <w:t>n</w:t>
      </w:r>
      <w:r w:rsidRPr="00B25A02">
        <w:rPr>
          <w:sz w:val="28"/>
          <w:szCs w:val="28"/>
          <w:lang w:eastAsia="ru-RU"/>
        </w:rPr>
        <w:t xml:space="preserve"> после трех (</w:t>
      </w:r>
      <w:r w:rsidRPr="00B25A02">
        <w:rPr>
          <w:sz w:val="28"/>
          <w:szCs w:val="28"/>
          <w:lang w:val="en-US" w:eastAsia="ru-RU"/>
        </w:rPr>
        <w:t>n</w:t>
      </w:r>
      <w:r w:rsidRPr="00B25A02">
        <w:rPr>
          <w:sz w:val="28"/>
          <w:szCs w:val="28"/>
          <w:lang w:eastAsia="ru-RU"/>
        </w:rPr>
        <w:t>=3) полных колебаний. Измерения провести 4 раза, отклоняя маятник поочередно в разные стороны. Затем провести такие же измерения для начальных углов 9</w:t>
      </w:r>
      <w:r w:rsidRPr="00B25A02">
        <w:rPr>
          <w:sz w:val="28"/>
          <w:szCs w:val="28"/>
          <w:vertAlign w:val="superscript"/>
          <w:lang w:eastAsia="ru-RU"/>
        </w:rPr>
        <w:t>о</w:t>
      </w:r>
      <w:r w:rsidRPr="00B25A02">
        <w:rPr>
          <w:sz w:val="28"/>
          <w:szCs w:val="28"/>
          <w:lang w:eastAsia="ru-RU"/>
        </w:rPr>
        <w:t xml:space="preserve"> и 8</w:t>
      </w:r>
      <w:r w:rsidRPr="00B25A02">
        <w:rPr>
          <w:sz w:val="28"/>
          <w:szCs w:val="28"/>
          <w:vertAlign w:val="superscript"/>
          <w:lang w:eastAsia="ru-RU"/>
        </w:rPr>
        <w:t>о</w:t>
      </w:r>
      <w:r w:rsidRPr="00B25A02">
        <w:rPr>
          <w:sz w:val="28"/>
          <w:szCs w:val="28"/>
          <w:lang w:eastAsia="ru-RU"/>
        </w:rPr>
        <w:t>. Результаты измерений занести в табл. 6.1.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right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Таблица 6.1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567"/>
        <w:gridCol w:w="910"/>
        <w:gridCol w:w="910"/>
        <w:gridCol w:w="906"/>
        <w:gridCol w:w="911"/>
        <w:gridCol w:w="907"/>
        <w:gridCol w:w="915"/>
        <w:gridCol w:w="898"/>
        <w:gridCol w:w="909"/>
        <w:gridCol w:w="904"/>
        <w:gridCol w:w="901"/>
      </w:tblGrid>
      <w:tr w:rsidR="00D2769A" w:rsidRPr="000A51F1">
        <w:trPr>
          <w:jc w:val="center"/>
        </w:trPr>
        <w:tc>
          <w:tcPr>
            <w:tcW w:w="567" w:type="dxa"/>
          </w:tcPr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DA4D20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910" w:type="dxa"/>
          </w:tcPr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γ</w:t>
            </w:r>
            <w:r w:rsidRPr="00DA4D20">
              <w:rPr>
                <w:sz w:val="28"/>
                <w:szCs w:val="28"/>
                <w:lang w:val="en-US" w:eastAsia="ru-RU"/>
              </w:rPr>
              <w:t>,</w:t>
            </w:r>
          </w:p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910" w:type="dxa"/>
          </w:tcPr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φ</w:t>
            </w:r>
            <w:r w:rsidRPr="00DA4D20">
              <w:rPr>
                <w:sz w:val="28"/>
                <w:szCs w:val="28"/>
                <w:vertAlign w:val="subscript"/>
                <w:lang w:eastAsia="ru-RU"/>
              </w:rPr>
              <w:t>0</w:t>
            </w:r>
            <w:r w:rsidRPr="00DA4D20">
              <w:rPr>
                <w:sz w:val="28"/>
                <w:szCs w:val="28"/>
                <w:lang w:eastAsia="ru-RU"/>
              </w:rPr>
              <w:t>,</w:t>
            </w:r>
          </w:p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906" w:type="dxa"/>
          </w:tcPr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φ</w:t>
            </w:r>
            <w:r w:rsidRPr="00DA4D20">
              <w:rPr>
                <w:sz w:val="28"/>
                <w:szCs w:val="28"/>
                <w:vertAlign w:val="subscript"/>
                <w:lang w:eastAsia="ru-RU"/>
              </w:rPr>
              <w:t>0</w:t>
            </w:r>
            <w:r w:rsidRPr="00DA4D20">
              <w:rPr>
                <w:sz w:val="28"/>
                <w:szCs w:val="28"/>
                <w:lang w:eastAsia="ru-RU"/>
              </w:rPr>
              <w:t>,</w:t>
            </w:r>
          </w:p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рад</w:t>
            </w:r>
          </w:p>
        </w:tc>
        <w:tc>
          <w:tcPr>
            <w:tcW w:w="911" w:type="dxa"/>
          </w:tcPr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φ</w:t>
            </w:r>
            <w:r w:rsidRPr="00DA4D20">
              <w:rPr>
                <w:sz w:val="28"/>
                <w:szCs w:val="28"/>
                <w:vertAlign w:val="subscript"/>
                <w:lang w:val="en-US" w:eastAsia="ru-RU"/>
              </w:rPr>
              <w:t>n</w:t>
            </w:r>
            <w:r w:rsidRPr="00DA4D20">
              <w:rPr>
                <w:sz w:val="28"/>
                <w:szCs w:val="28"/>
                <w:lang w:eastAsia="ru-RU"/>
              </w:rPr>
              <w:t>,</w:t>
            </w:r>
          </w:p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907" w:type="dxa"/>
          </w:tcPr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φ</w:t>
            </w:r>
            <w:r w:rsidRPr="00DA4D20">
              <w:rPr>
                <w:sz w:val="28"/>
                <w:szCs w:val="28"/>
                <w:vertAlign w:val="subscript"/>
                <w:lang w:val="en-US" w:eastAsia="ru-RU"/>
              </w:rPr>
              <w:t>n</w:t>
            </w:r>
            <w:r w:rsidRPr="00DA4D20">
              <w:rPr>
                <w:sz w:val="28"/>
                <w:szCs w:val="28"/>
                <w:lang w:eastAsia="ru-RU"/>
              </w:rPr>
              <w:t>,</w:t>
            </w:r>
          </w:p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рад</w:t>
            </w:r>
          </w:p>
        </w:tc>
        <w:tc>
          <w:tcPr>
            <w:tcW w:w="915" w:type="dxa"/>
          </w:tcPr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val="en-US" w:eastAsia="ru-RU"/>
              </w:rPr>
              <w:t>&lt;φ</w:t>
            </w:r>
            <w:r w:rsidRPr="00DA4D20">
              <w:rPr>
                <w:sz w:val="28"/>
                <w:szCs w:val="28"/>
                <w:vertAlign w:val="subscript"/>
                <w:lang w:val="en-US" w:eastAsia="ru-RU"/>
              </w:rPr>
              <w:t>n</w:t>
            </w:r>
            <w:r w:rsidRPr="00DA4D20">
              <w:rPr>
                <w:sz w:val="28"/>
                <w:szCs w:val="28"/>
                <w:lang w:val="en-US" w:eastAsia="ru-RU"/>
              </w:rPr>
              <w:t>&gt;</w:t>
            </w:r>
            <w:r w:rsidRPr="00DA4D20">
              <w:rPr>
                <w:sz w:val="28"/>
                <w:szCs w:val="28"/>
                <w:lang w:eastAsia="ru-RU"/>
              </w:rPr>
              <w:t>,</w:t>
            </w:r>
          </w:p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рад</w:t>
            </w:r>
          </w:p>
        </w:tc>
        <w:tc>
          <w:tcPr>
            <w:tcW w:w="898" w:type="dxa"/>
          </w:tcPr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μ</w:t>
            </w:r>
          </w:p>
        </w:tc>
        <w:tc>
          <w:tcPr>
            <w:tcW w:w="909" w:type="dxa"/>
          </w:tcPr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DA4D20">
              <w:rPr>
                <w:sz w:val="28"/>
                <w:szCs w:val="28"/>
                <w:lang w:val="en-US" w:eastAsia="ru-RU"/>
              </w:rPr>
              <w:t>&lt;μ&gt;</w:t>
            </w:r>
          </w:p>
        </w:tc>
        <w:tc>
          <w:tcPr>
            <w:tcW w:w="904" w:type="dxa"/>
          </w:tcPr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∆μ</w:t>
            </w:r>
          </w:p>
        </w:tc>
        <w:tc>
          <w:tcPr>
            <w:tcW w:w="901" w:type="dxa"/>
          </w:tcPr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ε,</w:t>
            </w:r>
          </w:p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%</w:t>
            </w:r>
          </w:p>
        </w:tc>
      </w:tr>
      <w:tr w:rsidR="00D2769A" w:rsidRPr="000A51F1">
        <w:trPr>
          <w:trHeight w:hRule="exact" w:val="284"/>
          <w:jc w:val="center"/>
        </w:trPr>
        <w:tc>
          <w:tcPr>
            <w:tcW w:w="567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10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10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06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1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898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9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4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</w:tr>
      <w:tr w:rsidR="00D2769A" w:rsidRPr="000A51F1">
        <w:trPr>
          <w:trHeight w:hRule="exact" w:val="284"/>
          <w:jc w:val="center"/>
        </w:trPr>
        <w:tc>
          <w:tcPr>
            <w:tcW w:w="567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6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1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898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9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4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</w:tr>
      <w:tr w:rsidR="00D2769A" w:rsidRPr="000A51F1">
        <w:trPr>
          <w:trHeight w:hRule="exact" w:val="284"/>
          <w:jc w:val="center"/>
        </w:trPr>
        <w:tc>
          <w:tcPr>
            <w:tcW w:w="567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6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1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898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9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4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</w:tr>
      <w:tr w:rsidR="00D2769A" w:rsidRPr="000A51F1">
        <w:trPr>
          <w:trHeight w:hRule="exact" w:val="284"/>
          <w:jc w:val="center"/>
        </w:trPr>
        <w:tc>
          <w:tcPr>
            <w:tcW w:w="567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6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1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898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9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4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</w:tr>
      <w:tr w:rsidR="00D2769A" w:rsidRPr="000A51F1">
        <w:trPr>
          <w:trHeight w:hRule="exact" w:val="284"/>
          <w:jc w:val="center"/>
        </w:trPr>
        <w:tc>
          <w:tcPr>
            <w:tcW w:w="567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06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1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898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9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4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</w:tr>
      <w:tr w:rsidR="00D2769A" w:rsidRPr="000A51F1">
        <w:trPr>
          <w:trHeight w:hRule="exact" w:val="284"/>
          <w:jc w:val="center"/>
        </w:trPr>
        <w:tc>
          <w:tcPr>
            <w:tcW w:w="567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6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1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898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9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4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</w:tr>
      <w:tr w:rsidR="00D2769A" w:rsidRPr="000A51F1">
        <w:trPr>
          <w:trHeight w:hRule="exact" w:val="284"/>
          <w:jc w:val="center"/>
        </w:trPr>
        <w:tc>
          <w:tcPr>
            <w:tcW w:w="567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6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1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898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9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4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</w:tr>
      <w:tr w:rsidR="00D2769A" w:rsidRPr="000A51F1">
        <w:trPr>
          <w:trHeight w:hRule="exact" w:val="284"/>
          <w:jc w:val="center"/>
        </w:trPr>
        <w:tc>
          <w:tcPr>
            <w:tcW w:w="567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6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1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898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9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4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</w:tr>
      <w:tr w:rsidR="00D2769A" w:rsidRPr="000A51F1">
        <w:trPr>
          <w:trHeight w:hRule="exact" w:val="284"/>
          <w:jc w:val="center"/>
        </w:trPr>
        <w:tc>
          <w:tcPr>
            <w:tcW w:w="567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jc w:val="center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  <w:p w:rsidR="00D2769A" w:rsidRPr="00DA4D20" w:rsidRDefault="00D2769A" w:rsidP="000D384D">
            <w:pPr>
              <w:spacing w:before="1" w:line="271" w:lineRule="auto"/>
              <w:ind w:right="-5" w:firstLine="0"/>
              <w:jc w:val="center"/>
              <w:rPr>
                <w:sz w:val="28"/>
                <w:szCs w:val="28"/>
                <w:lang w:eastAsia="ru-RU"/>
              </w:rPr>
            </w:pPr>
            <w:r w:rsidRPr="00DA4D20"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06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1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898" w:type="dxa"/>
            <w:vMerge w:val="restart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9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4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</w:tr>
      <w:tr w:rsidR="00D2769A" w:rsidRPr="000A51F1">
        <w:trPr>
          <w:trHeight w:hRule="exact" w:val="284"/>
          <w:jc w:val="center"/>
        </w:trPr>
        <w:tc>
          <w:tcPr>
            <w:tcW w:w="567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6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1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898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9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4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</w:tr>
      <w:tr w:rsidR="00D2769A" w:rsidRPr="000A51F1">
        <w:trPr>
          <w:trHeight w:hRule="exact" w:val="284"/>
          <w:jc w:val="center"/>
        </w:trPr>
        <w:tc>
          <w:tcPr>
            <w:tcW w:w="567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6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1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898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9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4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</w:tr>
      <w:tr w:rsidR="00D2769A" w:rsidRPr="000A51F1">
        <w:trPr>
          <w:trHeight w:hRule="exact" w:val="284"/>
          <w:jc w:val="center"/>
        </w:trPr>
        <w:tc>
          <w:tcPr>
            <w:tcW w:w="567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0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6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1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15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898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9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4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  <w:tc>
          <w:tcPr>
            <w:tcW w:w="901" w:type="dxa"/>
            <w:vMerge/>
          </w:tcPr>
          <w:p w:rsidR="00D2769A" w:rsidRPr="000A51F1" w:rsidRDefault="00D2769A" w:rsidP="000D384D">
            <w:pPr>
              <w:spacing w:before="1" w:line="271" w:lineRule="auto"/>
              <w:ind w:right="-5" w:firstLine="0"/>
              <w:rPr>
                <w:rFonts w:ascii="Calibri" w:hAnsi="Calibri" w:cs="Calibri"/>
                <w:sz w:val="28"/>
                <w:szCs w:val="28"/>
                <w:lang w:eastAsia="ru-RU"/>
              </w:rPr>
            </w:pPr>
          </w:p>
        </w:tc>
      </w:tr>
    </w:tbl>
    <w:p w:rsidR="00D2769A" w:rsidRPr="00B25A02" w:rsidRDefault="00D2769A" w:rsidP="00DF08E3">
      <w:pPr>
        <w:spacing w:before="1" w:line="360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Цена наименьшего деления шкалы углов_____________________________</w:t>
      </w:r>
    </w:p>
    <w:p w:rsidR="00D2769A" w:rsidRPr="00B25A02" w:rsidRDefault="00D2769A" w:rsidP="00F51A05">
      <w:pPr>
        <w:spacing w:after="200" w:line="360" w:lineRule="auto"/>
        <w:ind w:firstLine="0"/>
        <w:jc w:val="center"/>
        <w:rPr>
          <w:i/>
          <w:iCs/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Студент(ка) гр._______________________________________(</w:t>
      </w:r>
      <w:r w:rsidRPr="00B25A02">
        <w:rPr>
          <w:i/>
          <w:iCs/>
          <w:sz w:val="28"/>
          <w:szCs w:val="28"/>
          <w:lang w:eastAsia="ru-RU"/>
        </w:rPr>
        <w:t>указать ФИО)</w:t>
      </w:r>
    </w:p>
    <w:p w:rsidR="00D2769A" w:rsidRPr="00B25A02" w:rsidRDefault="00D2769A" w:rsidP="00F51A05">
      <w:pPr>
        <w:spacing w:after="200" w:line="360" w:lineRule="auto"/>
        <w:ind w:firstLine="0"/>
        <w:jc w:val="center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Дата выполнения</w:t>
      </w:r>
      <w:r>
        <w:rPr>
          <w:sz w:val="28"/>
          <w:szCs w:val="28"/>
          <w:lang w:eastAsia="ru-RU"/>
        </w:rPr>
        <w:t xml:space="preserve"> </w:t>
      </w:r>
      <w:r w:rsidRPr="00B25A02">
        <w:rPr>
          <w:sz w:val="28"/>
          <w:szCs w:val="28"/>
          <w:lang w:eastAsia="ru-RU"/>
        </w:rPr>
        <w:t>____________</w:t>
      </w:r>
      <w:r>
        <w:rPr>
          <w:sz w:val="28"/>
          <w:szCs w:val="28"/>
          <w:lang w:eastAsia="ru-RU"/>
        </w:rPr>
        <w:t xml:space="preserve"> </w:t>
      </w:r>
      <w:r w:rsidRPr="00B25A02">
        <w:rPr>
          <w:sz w:val="28"/>
          <w:szCs w:val="28"/>
          <w:lang w:eastAsia="ru-RU"/>
        </w:rPr>
        <w:t>П</w:t>
      </w:r>
      <w:r>
        <w:rPr>
          <w:sz w:val="28"/>
          <w:szCs w:val="28"/>
          <w:lang w:eastAsia="ru-RU"/>
        </w:rPr>
        <w:t>одпись п</w:t>
      </w:r>
      <w:r w:rsidRPr="00B25A02">
        <w:rPr>
          <w:sz w:val="28"/>
          <w:szCs w:val="28"/>
          <w:lang w:eastAsia="ru-RU"/>
        </w:rPr>
        <w:t>реподавател</w:t>
      </w:r>
      <w:r>
        <w:rPr>
          <w:sz w:val="28"/>
          <w:szCs w:val="28"/>
          <w:lang w:eastAsia="ru-RU"/>
        </w:rPr>
        <w:t xml:space="preserve">я </w:t>
      </w:r>
      <w:r w:rsidRPr="00B25A02">
        <w:rPr>
          <w:sz w:val="28"/>
          <w:szCs w:val="28"/>
          <w:lang w:eastAsia="ru-RU"/>
        </w:rPr>
        <w:t>________________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center"/>
        <w:rPr>
          <w:b/>
          <w:bCs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Обработка результатов измерений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center"/>
        <w:rPr>
          <w:b/>
          <w:bCs/>
          <w:sz w:val="28"/>
          <w:szCs w:val="28"/>
          <w:lang w:eastAsia="ru-RU"/>
        </w:rPr>
      </w:pP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1. Найти среднее значение угла &lt;φ</w:t>
      </w:r>
      <w:r w:rsidRPr="00B25A02">
        <w:rPr>
          <w:sz w:val="28"/>
          <w:szCs w:val="28"/>
          <w:vertAlign w:val="subscript"/>
          <w:lang w:val="en-US" w:eastAsia="ru-RU"/>
        </w:rPr>
        <w:t>n</w:t>
      </w:r>
      <w:r w:rsidRPr="00B25A02">
        <w:rPr>
          <w:sz w:val="28"/>
          <w:szCs w:val="28"/>
          <w:lang w:eastAsia="ru-RU"/>
        </w:rPr>
        <w:t>&gt; (в радианах) для каждого начального угла φ</w:t>
      </w:r>
      <w:r w:rsidRPr="00B25A02">
        <w:rPr>
          <w:sz w:val="28"/>
          <w:szCs w:val="28"/>
          <w:vertAlign w:val="subscript"/>
          <w:lang w:eastAsia="ru-RU"/>
        </w:rPr>
        <w:t>0</w:t>
      </w:r>
      <w:r w:rsidRPr="00B25A02">
        <w:rPr>
          <w:sz w:val="28"/>
          <w:szCs w:val="28"/>
          <w:lang w:eastAsia="ru-RU"/>
        </w:rPr>
        <w:t>.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&lt;</w:t>
      </w:r>
      <w:r w:rsidRPr="00B25A02">
        <w:rPr>
          <w:sz w:val="28"/>
          <w:szCs w:val="28"/>
          <w:lang w:val="en-US" w:eastAsia="ru-RU"/>
        </w:rPr>
        <w:t>φ</w:t>
      </w:r>
      <w:r w:rsidRPr="00B25A02">
        <w:rPr>
          <w:sz w:val="28"/>
          <w:szCs w:val="28"/>
          <w:vertAlign w:val="subscript"/>
          <w:lang w:val="en-US" w:eastAsia="ru-RU"/>
        </w:rPr>
        <w:t>n</w:t>
      </w:r>
      <w:r w:rsidRPr="00B25A02">
        <w:rPr>
          <w:sz w:val="28"/>
          <w:szCs w:val="28"/>
          <w:lang w:eastAsia="ru-RU"/>
        </w:rPr>
        <w:t>&gt;</w:t>
      </w:r>
      <w:r w:rsidRPr="00B25A02">
        <w:rPr>
          <w:sz w:val="28"/>
          <w:szCs w:val="28"/>
          <w:vertAlign w:val="subscript"/>
          <w:lang w:eastAsia="ru-RU"/>
        </w:rPr>
        <w:t>1</w:t>
      </w:r>
      <w:r w:rsidRPr="00B25A02">
        <w:rPr>
          <w:sz w:val="28"/>
          <w:szCs w:val="28"/>
          <w:lang w:eastAsia="ru-RU"/>
        </w:rPr>
        <w:t xml:space="preserve"> =  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&lt;</w:t>
      </w:r>
      <w:r w:rsidRPr="00B25A02">
        <w:rPr>
          <w:sz w:val="28"/>
          <w:szCs w:val="28"/>
          <w:lang w:val="en-US" w:eastAsia="ru-RU"/>
        </w:rPr>
        <w:t>φ</w:t>
      </w:r>
      <w:r w:rsidRPr="00B25A02">
        <w:rPr>
          <w:sz w:val="28"/>
          <w:szCs w:val="28"/>
          <w:vertAlign w:val="subscript"/>
          <w:lang w:val="en-US" w:eastAsia="ru-RU"/>
        </w:rPr>
        <w:t>n</w:t>
      </w:r>
      <w:r w:rsidRPr="00B25A02">
        <w:rPr>
          <w:sz w:val="28"/>
          <w:szCs w:val="28"/>
          <w:lang w:eastAsia="ru-RU"/>
        </w:rPr>
        <w:t>&gt;</w:t>
      </w:r>
      <w:r w:rsidRPr="00B25A02">
        <w:rPr>
          <w:sz w:val="28"/>
          <w:szCs w:val="28"/>
          <w:vertAlign w:val="subscript"/>
          <w:lang w:eastAsia="ru-RU"/>
        </w:rPr>
        <w:t>2</w:t>
      </w:r>
      <w:r w:rsidRPr="00B25A02">
        <w:rPr>
          <w:sz w:val="28"/>
          <w:szCs w:val="28"/>
          <w:lang w:eastAsia="ru-RU"/>
        </w:rPr>
        <w:t xml:space="preserve"> = 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&lt;</w:t>
      </w:r>
      <w:r w:rsidRPr="00B25A02">
        <w:rPr>
          <w:sz w:val="28"/>
          <w:szCs w:val="28"/>
          <w:lang w:val="en-US" w:eastAsia="ru-RU"/>
        </w:rPr>
        <w:t>φ</w:t>
      </w:r>
      <w:r w:rsidRPr="00B25A02">
        <w:rPr>
          <w:sz w:val="28"/>
          <w:szCs w:val="28"/>
          <w:vertAlign w:val="subscript"/>
          <w:lang w:val="en-US" w:eastAsia="ru-RU"/>
        </w:rPr>
        <w:t>n</w:t>
      </w:r>
      <w:r w:rsidRPr="00B25A02">
        <w:rPr>
          <w:sz w:val="28"/>
          <w:szCs w:val="28"/>
          <w:lang w:eastAsia="ru-RU"/>
        </w:rPr>
        <w:t>&gt;</w:t>
      </w:r>
      <w:r w:rsidRPr="00B25A02">
        <w:rPr>
          <w:sz w:val="28"/>
          <w:szCs w:val="28"/>
          <w:vertAlign w:val="subscript"/>
          <w:lang w:eastAsia="ru-RU"/>
        </w:rPr>
        <w:t>3</w:t>
      </w:r>
      <w:r w:rsidRPr="00B25A02">
        <w:rPr>
          <w:sz w:val="28"/>
          <w:szCs w:val="28"/>
          <w:lang w:eastAsia="ru-RU"/>
        </w:rPr>
        <w:t xml:space="preserve"> =  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2. Вычислить коэффициент трения μ по формуле 6.11 для каждого начального угла φ</w:t>
      </w:r>
      <w:r w:rsidRPr="00B25A02">
        <w:rPr>
          <w:sz w:val="28"/>
          <w:szCs w:val="28"/>
          <w:vertAlign w:val="subscript"/>
          <w:lang w:eastAsia="ru-RU"/>
        </w:rPr>
        <w:t>0</w:t>
      </w:r>
      <w:r w:rsidRPr="00B25A02">
        <w:rPr>
          <w:sz w:val="28"/>
          <w:szCs w:val="28"/>
          <w:lang w:eastAsia="ru-RU"/>
        </w:rPr>
        <w:t>.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μ</w:t>
      </w:r>
      <w:r w:rsidRPr="00B25A02">
        <w:rPr>
          <w:sz w:val="28"/>
          <w:szCs w:val="28"/>
          <w:vertAlign w:val="subscript"/>
          <w:lang w:eastAsia="ru-RU"/>
        </w:rPr>
        <w:t>1</w:t>
      </w:r>
      <w:r w:rsidRPr="00B25A02">
        <w:rPr>
          <w:sz w:val="28"/>
          <w:szCs w:val="28"/>
          <w:lang w:eastAsia="ru-RU"/>
        </w:rPr>
        <w:t xml:space="preserve"> =   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μ</w:t>
      </w:r>
      <w:r w:rsidRPr="00B25A02">
        <w:rPr>
          <w:sz w:val="28"/>
          <w:szCs w:val="28"/>
          <w:vertAlign w:val="subscript"/>
          <w:lang w:eastAsia="ru-RU"/>
        </w:rPr>
        <w:t>2</w:t>
      </w:r>
      <w:r w:rsidRPr="00B25A02">
        <w:rPr>
          <w:sz w:val="28"/>
          <w:szCs w:val="28"/>
          <w:lang w:eastAsia="ru-RU"/>
        </w:rPr>
        <w:t xml:space="preserve"> =  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μ</w:t>
      </w:r>
      <w:r w:rsidRPr="00B25A02">
        <w:rPr>
          <w:sz w:val="28"/>
          <w:szCs w:val="28"/>
          <w:vertAlign w:val="subscript"/>
          <w:lang w:eastAsia="ru-RU"/>
        </w:rPr>
        <w:t>3</w:t>
      </w:r>
      <w:r w:rsidRPr="00B25A02">
        <w:rPr>
          <w:sz w:val="28"/>
          <w:szCs w:val="28"/>
          <w:lang w:eastAsia="ru-RU"/>
        </w:rPr>
        <w:t xml:space="preserve"> =  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3. Найти среднее значение коэффициента трения &lt;</w:t>
      </w:r>
      <w:r w:rsidRPr="00B25A02">
        <w:rPr>
          <w:sz w:val="28"/>
          <w:szCs w:val="28"/>
          <w:lang w:val="en-US" w:eastAsia="ru-RU"/>
        </w:rPr>
        <w:t>μ</w:t>
      </w:r>
      <w:r w:rsidRPr="00B25A02">
        <w:rPr>
          <w:sz w:val="28"/>
          <w:szCs w:val="28"/>
          <w:lang w:eastAsia="ru-RU"/>
        </w:rPr>
        <w:t>&gt;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&lt;</w:t>
      </w:r>
      <w:r w:rsidRPr="00B25A02">
        <w:rPr>
          <w:sz w:val="28"/>
          <w:szCs w:val="28"/>
          <w:lang w:val="en-US" w:eastAsia="ru-RU"/>
        </w:rPr>
        <w:t>μ</w:t>
      </w:r>
      <w:r w:rsidRPr="00B25A02">
        <w:rPr>
          <w:sz w:val="28"/>
          <w:szCs w:val="28"/>
          <w:lang w:eastAsia="ru-RU"/>
        </w:rPr>
        <w:t xml:space="preserve">&gt; =  </w:t>
      </w:r>
    </w:p>
    <w:p w:rsidR="00D2769A" w:rsidRPr="00B25A02" w:rsidRDefault="00D2769A" w:rsidP="00DF08E3">
      <w:pPr>
        <w:spacing w:before="1" w:line="271" w:lineRule="auto"/>
        <w:ind w:left="120" w:right="-5" w:firstLine="566"/>
        <w:jc w:val="both"/>
        <w:rPr>
          <w:sz w:val="28"/>
          <w:szCs w:val="28"/>
          <w:lang w:eastAsia="ru-RU"/>
        </w:rPr>
      </w:pPr>
    </w:p>
    <w:p w:rsidR="00D2769A" w:rsidRPr="00B25A02" w:rsidRDefault="00D2769A" w:rsidP="00DF08E3">
      <w:pPr>
        <w:spacing w:after="200" w:line="276" w:lineRule="auto"/>
        <w:ind w:left="360" w:firstLine="36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4. Найти отклонения результатов каждого измерения от среднего</w:t>
      </w:r>
    </w:p>
    <w:p w:rsidR="00D2769A" w:rsidRPr="00B25A02" w:rsidRDefault="00D2769A" w:rsidP="00DF08E3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Δ</w:t>
      </w:r>
      <w:r w:rsidRPr="00B25A02">
        <w:rPr>
          <w:sz w:val="28"/>
          <w:szCs w:val="28"/>
          <w:lang w:val="en-US" w:eastAsia="ru-RU"/>
        </w:rPr>
        <w:t>μ</w:t>
      </w:r>
      <w:r w:rsidRPr="00B25A02">
        <w:rPr>
          <w:sz w:val="28"/>
          <w:szCs w:val="28"/>
          <w:vertAlign w:val="subscript"/>
          <w:lang w:eastAsia="ru-RU"/>
        </w:rPr>
        <w:t>1</w:t>
      </w:r>
      <w:r w:rsidRPr="00B25A02">
        <w:rPr>
          <w:sz w:val="28"/>
          <w:szCs w:val="28"/>
          <w:lang w:eastAsia="ru-RU"/>
        </w:rPr>
        <w:t xml:space="preserve"> =</w:t>
      </w:r>
    </w:p>
    <w:p w:rsidR="00D2769A" w:rsidRPr="00B25A02" w:rsidRDefault="00D2769A" w:rsidP="00DF08E3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Δμ</w:t>
      </w:r>
      <w:r w:rsidRPr="00B25A02">
        <w:rPr>
          <w:sz w:val="28"/>
          <w:szCs w:val="28"/>
          <w:vertAlign w:val="subscript"/>
          <w:lang w:eastAsia="ru-RU"/>
        </w:rPr>
        <w:t>2</w:t>
      </w:r>
      <w:r w:rsidRPr="00B25A02">
        <w:rPr>
          <w:sz w:val="28"/>
          <w:szCs w:val="28"/>
          <w:lang w:eastAsia="ru-RU"/>
        </w:rPr>
        <w:t xml:space="preserve"> =</w:t>
      </w:r>
    </w:p>
    <w:p w:rsidR="00D2769A" w:rsidRPr="00B25A02" w:rsidRDefault="00D2769A" w:rsidP="00DF08E3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val="en-US" w:eastAsia="ru-RU"/>
        </w:rPr>
        <w:t>Δμ</w:t>
      </w:r>
      <w:r w:rsidRPr="00B25A02">
        <w:rPr>
          <w:sz w:val="28"/>
          <w:szCs w:val="28"/>
          <w:vertAlign w:val="subscript"/>
          <w:lang w:eastAsia="ru-RU"/>
        </w:rPr>
        <w:t>3</w:t>
      </w:r>
      <w:r w:rsidRPr="00B25A02">
        <w:rPr>
          <w:sz w:val="28"/>
          <w:szCs w:val="28"/>
          <w:lang w:eastAsia="ru-RU"/>
        </w:rPr>
        <w:t xml:space="preserve"> =</w:t>
      </w:r>
    </w:p>
    <w:p w:rsidR="00D2769A" w:rsidRPr="00B25A02" w:rsidRDefault="00D2769A" w:rsidP="00DF08E3">
      <w:pPr>
        <w:spacing w:after="200" w:line="276" w:lineRule="auto"/>
        <w:ind w:left="540" w:firstLine="18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5. Найти среднюю квадратичную погрешность</w:t>
      </w:r>
    </w:p>
    <w:p w:rsidR="00D2769A" w:rsidRPr="007E20E4" w:rsidRDefault="00D2769A" w:rsidP="007E20E4">
      <w:pPr>
        <w:spacing w:after="200" w:line="276" w:lineRule="auto"/>
        <w:ind w:left="720" w:firstLine="0"/>
        <w:jc w:val="both"/>
        <w:rPr>
          <w:rFonts w:ascii="Calibri" w:hAnsi="Calibri" w:cs="Calibri"/>
          <w:position w:val="-32"/>
          <w:sz w:val="22"/>
          <w:szCs w:val="22"/>
          <w:lang w:eastAsia="ru-RU"/>
        </w:rPr>
      </w:pPr>
      <w:r w:rsidRPr="00B25A02">
        <w:rPr>
          <w:rFonts w:ascii="Calibri" w:eastAsia="Times New Roman" w:hAnsi="Calibri"/>
          <w:position w:val="-32"/>
          <w:sz w:val="22"/>
          <w:szCs w:val="22"/>
          <w:lang w:eastAsia="ru-RU"/>
        </w:rPr>
        <w:object w:dxaOrig="2020" w:dyaOrig="1100">
          <v:shape id="_x0000_i1025" type="#_x0000_t75" style="width:107.25pt;height:58.5pt" o:ole="">
            <v:imagedata r:id="rId8" o:title=""/>
          </v:shape>
          <o:OLEObject Type="Embed" ProgID="Equation.3" ShapeID="_x0000_i1025" DrawAspect="Content" ObjectID="_1590348472" r:id="rId9"/>
        </w:object>
      </w:r>
    </w:p>
    <w:p w:rsidR="00D2769A" w:rsidRDefault="00D2769A" w:rsidP="007E20E4">
      <w:pPr>
        <w:spacing w:after="200" w:line="276" w:lineRule="auto"/>
        <w:ind w:left="180" w:firstLine="54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6. Задать надежность α (0,9 или 0,95) и в таблице найти коэффициент Стьюдент</w:t>
      </w:r>
      <w:r>
        <w:rPr>
          <w:sz w:val="28"/>
          <w:szCs w:val="28"/>
          <w:lang w:eastAsia="ru-RU"/>
        </w:rPr>
        <w:t>а</w:t>
      </w:r>
    </w:p>
    <w:p w:rsidR="00D2769A" w:rsidRPr="00B25A02" w:rsidRDefault="00D2769A" w:rsidP="007E20E4">
      <w:pPr>
        <w:spacing w:after="200" w:line="276" w:lineRule="auto"/>
        <w:ind w:left="180" w:firstLine="54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 </w:t>
      </w:r>
      <w:r>
        <w:rPr>
          <w:sz w:val="28"/>
          <w:szCs w:val="28"/>
          <w:lang w:eastAsia="ru-RU"/>
        </w:rPr>
        <w:t xml:space="preserve">    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val="en-US" w:eastAsia="ru-RU"/>
        </w:rPr>
        <w:t>α</w:t>
      </w:r>
      <w:r w:rsidRPr="00B25A02">
        <w:rPr>
          <w:sz w:val="28"/>
          <w:szCs w:val="28"/>
          <w:lang w:eastAsia="ru-RU"/>
        </w:rPr>
        <w:t xml:space="preserve"> = </w:t>
      </w:r>
      <w:r>
        <w:rPr>
          <w:sz w:val="28"/>
          <w:szCs w:val="28"/>
          <w:lang w:eastAsia="ru-RU"/>
        </w:rPr>
        <w:t xml:space="preserve">           при  α =</w:t>
      </w:r>
    </w:p>
    <w:p w:rsidR="00D2769A" w:rsidRPr="00B25A02" w:rsidRDefault="00D2769A" w:rsidP="00DF08E3">
      <w:pPr>
        <w:spacing w:after="200" w:line="276" w:lineRule="auto"/>
        <w:ind w:left="540" w:firstLine="18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7. Найти абсолютную погрешность измерения коэффициента трения </w:t>
      </w:r>
    </w:p>
    <w:p w:rsidR="00D2769A" w:rsidRPr="00B25A02" w:rsidRDefault="00D2769A" w:rsidP="00DF08E3">
      <w:pPr>
        <w:spacing w:after="200" w:line="276" w:lineRule="auto"/>
        <w:ind w:left="180" w:firstLine="54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     ∆</w:t>
      </w:r>
      <w:r w:rsidRPr="00B25A02">
        <w:rPr>
          <w:sz w:val="28"/>
          <w:szCs w:val="28"/>
          <w:lang w:val="en-US" w:eastAsia="ru-RU"/>
        </w:rPr>
        <w:t>μ</w:t>
      </w:r>
      <w:r w:rsidRPr="00B25A02">
        <w:rPr>
          <w:sz w:val="28"/>
          <w:szCs w:val="28"/>
          <w:lang w:eastAsia="ru-RU"/>
        </w:rPr>
        <w:t xml:space="preserve"> = </w:t>
      </w:r>
      <w:r w:rsidRPr="00B25A02">
        <w:rPr>
          <w:sz w:val="28"/>
          <w:szCs w:val="28"/>
          <w:lang w:val="en-US" w:eastAsia="ru-RU"/>
        </w:rPr>
        <w:t>t</w:t>
      </w:r>
      <w:r w:rsidRPr="00B25A02">
        <w:rPr>
          <w:sz w:val="28"/>
          <w:szCs w:val="28"/>
          <w:vertAlign w:val="subscript"/>
          <w:lang w:val="en-US" w:eastAsia="ru-RU"/>
        </w:rPr>
        <w:t>α</w:t>
      </w:r>
      <w:r w:rsidRPr="00B25A02">
        <w:rPr>
          <w:sz w:val="28"/>
          <w:szCs w:val="28"/>
          <w:lang w:eastAsia="ru-RU"/>
        </w:rPr>
        <w:t>·</w:t>
      </w:r>
      <w:r w:rsidRPr="00B25A02">
        <w:rPr>
          <w:sz w:val="28"/>
          <w:szCs w:val="28"/>
          <w:lang w:val="en-US" w:eastAsia="ru-RU"/>
        </w:rPr>
        <w:t>S</w:t>
      </w:r>
      <w:r w:rsidRPr="00B25A02">
        <w:rPr>
          <w:sz w:val="28"/>
          <w:szCs w:val="28"/>
          <w:vertAlign w:val="subscript"/>
          <w:lang w:val="en-US" w:eastAsia="ru-RU"/>
        </w:rPr>
        <w:t>μ</w:t>
      </w:r>
      <w:r w:rsidRPr="00B25A02">
        <w:rPr>
          <w:sz w:val="28"/>
          <w:szCs w:val="28"/>
          <w:lang w:eastAsia="ru-RU"/>
        </w:rPr>
        <w:t xml:space="preserve"> =  </w:t>
      </w:r>
    </w:p>
    <w:p w:rsidR="00D2769A" w:rsidRPr="00B25A02" w:rsidRDefault="00D2769A" w:rsidP="001F75CB">
      <w:pPr>
        <w:spacing w:line="276" w:lineRule="auto"/>
        <w:ind w:left="181" w:firstLine="539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 xml:space="preserve">8. Найти относительную погрешность     </w:t>
      </w:r>
      <w:r w:rsidRPr="004E5556">
        <w:rPr>
          <w:rFonts w:eastAsia="Times New Roman"/>
          <w:position w:val="-44"/>
          <w:sz w:val="28"/>
          <w:szCs w:val="28"/>
          <w:lang w:eastAsia="ru-RU"/>
        </w:rPr>
        <w:object w:dxaOrig="2700" w:dyaOrig="1040">
          <v:shape id="_x0000_i1026" type="#_x0000_t75" style="width:102.75pt;height:39pt" o:ole="">
            <v:imagedata r:id="rId10" o:title=""/>
          </v:shape>
          <o:OLEObject Type="Embed" ProgID="Equation.3" ShapeID="_x0000_i1026" DrawAspect="Content" ObjectID="_1590348473" r:id="rId11"/>
        </w:object>
      </w:r>
    </w:p>
    <w:p w:rsidR="00D2769A" w:rsidRPr="00B25A02" w:rsidRDefault="00D2769A" w:rsidP="00DF08E3">
      <w:pPr>
        <w:spacing w:after="200" w:line="276" w:lineRule="auto"/>
        <w:ind w:left="180" w:firstLine="54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Результаты занести в табл. 6.1</w:t>
      </w:r>
    </w:p>
    <w:p w:rsidR="00D2769A" w:rsidRPr="00B25A02" w:rsidRDefault="00D2769A" w:rsidP="00DF08E3">
      <w:pPr>
        <w:spacing w:after="200" w:line="276" w:lineRule="auto"/>
        <w:ind w:left="180" w:firstLine="540"/>
        <w:jc w:val="center"/>
        <w:rPr>
          <w:b/>
          <w:bCs/>
          <w:sz w:val="28"/>
          <w:szCs w:val="28"/>
          <w:lang w:eastAsia="ru-RU"/>
        </w:rPr>
      </w:pPr>
      <w:r w:rsidRPr="00B25A02">
        <w:rPr>
          <w:b/>
          <w:bCs/>
          <w:sz w:val="28"/>
          <w:szCs w:val="28"/>
          <w:lang w:eastAsia="ru-RU"/>
        </w:rPr>
        <w:t>Выводы</w:t>
      </w:r>
    </w:p>
    <w:p w:rsidR="00D2769A" w:rsidRPr="00B25A02" w:rsidRDefault="00D2769A" w:rsidP="00DF08E3">
      <w:pPr>
        <w:spacing w:after="200" w:line="276" w:lineRule="auto"/>
        <w:ind w:firstLine="54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1. В лабораторной ра</w:t>
      </w:r>
      <w:r>
        <w:rPr>
          <w:sz w:val="28"/>
          <w:szCs w:val="28"/>
          <w:lang w:eastAsia="ru-RU"/>
        </w:rPr>
        <w:t>боте определен …………………………</w:t>
      </w:r>
      <w:r w:rsidRPr="00DF08E3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……………….</w:t>
      </w:r>
    </w:p>
    <w:p w:rsidR="00D2769A" w:rsidRPr="00B25A02" w:rsidRDefault="00D2769A" w:rsidP="00DF08E3">
      <w:pPr>
        <w:spacing w:after="200" w:line="276" w:lineRule="auto"/>
        <w:ind w:firstLine="54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………………………</w:t>
      </w:r>
      <w:r>
        <w:rPr>
          <w:sz w:val="28"/>
          <w:szCs w:val="28"/>
          <w:lang w:eastAsia="ru-RU"/>
        </w:rPr>
        <w:t>.. методом …………………</w:t>
      </w:r>
      <w:r w:rsidRPr="00DF08E3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…………………………….…</w:t>
      </w:r>
    </w:p>
    <w:p w:rsidR="00D2769A" w:rsidRPr="00B25A02" w:rsidRDefault="00D2769A" w:rsidP="00DF08E3">
      <w:pPr>
        <w:spacing w:after="200" w:line="276" w:lineRule="auto"/>
        <w:ind w:firstLine="54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2. В процессе раб</w:t>
      </w:r>
      <w:r>
        <w:rPr>
          <w:sz w:val="28"/>
          <w:szCs w:val="28"/>
          <w:lang w:eastAsia="ru-RU"/>
        </w:rPr>
        <w:t>оты измерены ………</w:t>
      </w:r>
      <w:r w:rsidRPr="00DF08E3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………………………………………..</w:t>
      </w:r>
    </w:p>
    <w:p w:rsidR="00D2769A" w:rsidRPr="00B25A02" w:rsidRDefault="00D2769A" w:rsidP="00DF08E3">
      <w:pPr>
        <w:spacing w:after="200" w:line="276" w:lineRule="auto"/>
        <w:ind w:firstLine="54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……………………………………</w:t>
      </w:r>
      <w:r w:rsidRPr="00DF08E3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………………………………</w:t>
      </w:r>
      <w:r w:rsidRPr="00B25A02">
        <w:rPr>
          <w:sz w:val="28"/>
          <w:szCs w:val="28"/>
          <w:lang w:eastAsia="ru-RU"/>
        </w:rPr>
        <w:t>……………</w:t>
      </w:r>
      <w:r>
        <w:rPr>
          <w:sz w:val="28"/>
          <w:szCs w:val="28"/>
          <w:lang w:eastAsia="ru-RU"/>
        </w:rPr>
        <w:t>….</w:t>
      </w:r>
    </w:p>
    <w:p w:rsidR="00D2769A" w:rsidRPr="00B25A02" w:rsidRDefault="00D2769A" w:rsidP="00DF08E3">
      <w:pPr>
        <w:spacing w:after="200" w:line="276" w:lineRule="auto"/>
        <w:ind w:firstLine="54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…………………………</w:t>
      </w:r>
      <w:r w:rsidRPr="00DF08E3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…………………………………………</w:t>
      </w:r>
      <w:r w:rsidRPr="00B25A02">
        <w:rPr>
          <w:sz w:val="28"/>
          <w:szCs w:val="28"/>
          <w:lang w:eastAsia="ru-RU"/>
        </w:rPr>
        <w:t>……………</w:t>
      </w:r>
      <w:r>
        <w:rPr>
          <w:sz w:val="28"/>
          <w:szCs w:val="28"/>
          <w:lang w:eastAsia="ru-RU"/>
        </w:rPr>
        <w:t>…</w:t>
      </w:r>
      <w:r w:rsidRPr="00B25A02">
        <w:rPr>
          <w:sz w:val="28"/>
          <w:szCs w:val="28"/>
          <w:lang w:eastAsia="ru-RU"/>
        </w:rPr>
        <w:t>.</w:t>
      </w:r>
    </w:p>
    <w:p w:rsidR="00D2769A" w:rsidRPr="00B25A02" w:rsidRDefault="00D2769A" w:rsidP="00DF08E3">
      <w:pPr>
        <w:spacing w:after="200" w:line="276" w:lineRule="auto"/>
        <w:ind w:firstLine="54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…………………………</w:t>
      </w:r>
      <w:r w:rsidRPr="00DF08E3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…………………………………………</w:t>
      </w:r>
      <w:r w:rsidRPr="00B25A02">
        <w:rPr>
          <w:sz w:val="28"/>
          <w:szCs w:val="28"/>
          <w:lang w:eastAsia="ru-RU"/>
        </w:rPr>
        <w:t>………………</w:t>
      </w:r>
      <w:r>
        <w:rPr>
          <w:sz w:val="28"/>
          <w:szCs w:val="28"/>
          <w:lang w:eastAsia="ru-RU"/>
        </w:rPr>
        <w:t>…</w:t>
      </w:r>
    </w:p>
    <w:p w:rsidR="00D2769A" w:rsidRPr="00B25A02" w:rsidRDefault="00D2769A" w:rsidP="00DF08E3">
      <w:pPr>
        <w:spacing w:after="200" w:line="276" w:lineRule="auto"/>
        <w:ind w:firstLine="540"/>
        <w:jc w:val="both"/>
        <w:rPr>
          <w:sz w:val="28"/>
          <w:szCs w:val="28"/>
          <w:lang w:eastAsia="ru-RU"/>
        </w:rPr>
      </w:pPr>
      <w:r w:rsidRPr="00B25A02">
        <w:rPr>
          <w:sz w:val="28"/>
          <w:szCs w:val="28"/>
          <w:lang w:eastAsia="ru-RU"/>
        </w:rPr>
        <w:t>3. Рас</w:t>
      </w:r>
      <w:r>
        <w:rPr>
          <w:sz w:val="28"/>
          <w:szCs w:val="28"/>
          <w:lang w:eastAsia="ru-RU"/>
        </w:rPr>
        <w:t>считан……………</w:t>
      </w:r>
      <w:r w:rsidRPr="00DF08E3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……………………………………………</w:t>
      </w:r>
      <w:r w:rsidRPr="00B25A02">
        <w:rPr>
          <w:sz w:val="28"/>
          <w:szCs w:val="28"/>
          <w:lang w:eastAsia="ru-RU"/>
        </w:rPr>
        <w:t>………</w:t>
      </w:r>
      <w:r>
        <w:rPr>
          <w:sz w:val="28"/>
          <w:szCs w:val="28"/>
          <w:lang w:eastAsia="ru-RU"/>
        </w:rPr>
        <w:t>……..</w:t>
      </w:r>
    </w:p>
    <w:p w:rsidR="00D2769A" w:rsidRPr="00B25A02" w:rsidRDefault="00D2769A" w:rsidP="001F75CB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Рисунок 19" o:spid="_x0000_s1031" type="#_x0000_t75" style="position:absolute;left:0;text-align:left;margin-left:16.3pt;margin-top:.55pt;width:16.5pt;height:90.75pt;z-index:251659264;visibility:visible">
            <v:imagedata r:id="rId12" o:title=""/>
            <w10:wrap type="square"/>
            <w10:anchorlock/>
          </v:shape>
        </w:pict>
      </w:r>
      <w:r w:rsidRPr="00B25A02">
        <w:rPr>
          <w:sz w:val="28"/>
          <w:szCs w:val="28"/>
          <w:lang w:eastAsia="ru-RU"/>
        </w:rPr>
        <w:t>μ = (                    ±               )</w:t>
      </w:r>
    </w:p>
    <w:p w:rsidR="00D2769A" w:rsidRPr="00B25A02" w:rsidRDefault="00D2769A" w:rsidP="001F75CB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ε =     </w:t>
      </w:r>
      <w:r w:rsidRPr="00B25A02">
        <w:rPr>
          <w:sz w:val="28"/>
          <w:szCs w:val="28"/>
          <w:lang w:eastAsia="ru-RU"/>
        </w:rPr>
        <w:t xml:space="preserve">  %</w:t>
      </w:r>
    </w:p>
    <w:p w:rsidR="00D2769A" w:rsidRPr="001425A3" w:rsidRDefault="00D2769A" w:rsidP="001F75CB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1425A3">
        <w:rPr>
          <w:sz w:val="28"/>
          <w:szCs w:val="28"/>
          <w:lang w:eastAsia="ru-RU"/>
        </w:rPr>
        <w:t xml:space="preserve">α = </w:t>
      </w:r>
    </w:p>
    <w:p w:rsidR="00D2769A" w:rsidRPr="004E5556" w:rsidRDefault="00D2769A" w:rsidP="004E5556">
      <w:pPr>
        <w:spacing w:after="200" w:line="276" w:lineRule="auto"/>
        <w:ind w:left="180" w:firstLine="0"/>
        <w:jc w:val="both"/>
        <w:rPr>
          <w:sz w:val="28"/>
          <w:szCs w:val="28"/>
          <w:lang w:eastAsia="ru-RU"/>
        </w:rPr>
      </w:pPr>
      <w:r w:rsidRPr="00DF08E3">
        <w:rPr>
          <w:sz w:val="28"/>
          <w:szCs w:val="28"/>
          <w:lang w:eastAsia="ru-RU"/>
        </w:rPr>
        <w:t>Результаты обработаны по методу………………………………………………………………………………………</w:t>
      </w:r>
      <w:r w:rsidRPr="004E5556">
        <w:rPr>
          <w:sz w:val="28"/>
          <w:szCs w:val="28"/>
          <w:lang w:eastAsia="ru-RU"/>
        </w:rPr>
        <w:t>………………………………………………………………………………………………</w:t>
      </w:r>
    </w:p>
    <w:p w:rsidR="00D2769A" w:rsidRPr="004E5556" w:rsidRDefault="00D2769A" w:rsidP="004E5556">
      <w:pPr>
        <w:spacing w:after="200" w:line="276" w:lineRule="auto"/>
        <w:ind w:left="180" w:firstLine="0"/>
        <w:jc w:val="both"/>
        <w:rPr>
          <w:sz w:val="28"/>
          <w:szCs w:val="28"/>
          <w:lang w:eastAsia="ru-RU"/>
        </w:rPr>
      </w:pPr>
      <w:bookmarkStart w:id="0" w:name="_GoBack"/>
      <w:bookmarkEnd w:id="0"/>
      <w:r w:rsidRPr="004E5556">
        <w:rPr>
          <w:sz w:val="28"/>
          <w:szCs w:val="28"/>
          <w:lang w:eastAsia="ru-RU"/>
        </w:rPr>
        <w:t>………………………………………………………………………………………………</w:t>
      </w:r>
    </w:p>
    <w:p w:rsidR="00D2769A" w:rsidRDefault="00D2769A" w:rsidP="001F75CB">
      <w:pPr>
        <w:spacing w:after="200" w:line="276" w:lineRule="auto"/>
        <w:ind w:left="180" w:firstLine="0"/>
        <w:jc w:val="both"/>
        <w:rPr>
          <w:sz w:val="28"/>
          <w:szCs w:val="28"/>
          <w:lang w:eastAsia="ru-RU"/>
        </w:rPr>
      </w:pPr>
    </w:p>
    <w:p w:rsidR="00D2769A" w:rsidRPr="00452474" w:rsidRDefault="00D2769A" w:rsidP="000A2E31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</w:p>
    <w:sectPr w:rsidR="00D2769A" w:rsidRPr="00452474" w:rsidSect="00965164">
      <w:headerReference w:type="default" r:id="rId13"/>
      <w:pgSz w:w="12240" w:h="15840"/>
      <w:pgMar w:top="1134" w:right="851" w:bottom="1134" w:left="964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69A" w:rsidRDefault="00D2769A" w:rsidP="00DF08E3">
      <w:r>
        <w:separator/>
      </w:r>
    </w:p>
  </w:endnote>
  <w:endnote w:type="continuationSeparator" w:id="0">
    <w:p w:rsidR="00D2769A" w:rsidRDefault="00D2769A" w:rsidP="00DF08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69A" w:rsidRDefault="00D2769A" w:rsidP="00DF08E3">
      <w:r>
        <w:separator/>
      </w:r>
    </w:p>
  </w:footnote>
  <w:footnote w:type="continuationSeparator" w:id="0">
    <w:p w:rsidR="00D2769A" w:rsidRDefault="00D2769A" w:rsidP="00DF08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9A" w:rsidRDefault="00D2769A">
    <w:pPr>
      <w:pStyle w:val="Header"/>
      <w:jc w:val="right"/>
    </w:pPr>
    <w:fldSimple w:instr="PAGE   \* MERGEFORMAT">
      <w:r>
        <w:rPr>
          <w:noProof/>
        </w:rPr>
        <w:t>1</w:t>
      </w:r>
    </w:fldSimple>
  </w:p>
  <w:p w:rsidR="00D2769A" w:rsidRDefault="00D276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08E3"/>
    <w:rsid w:val="0000328C"/>
    <w:rsid w:val="000061DD"/>
    <w:rsid w:val="00012E55"/>
    <w:rsid w:val="00017223"/>
    <w:rsid w:val="0001774A"/>
    <w:rsid w:val="00023DCD"/>
    <w:rsid w:val="000313DE"/>
    <w:rsid w:val="000361E6"/>
    <w:rsid w:val="00036A25"/>
    <w:rsid w:val="00040AA0"/>
    <w:rsid w:val="00041BDC"/>
    <w:rsid w:val="00041E1E"/>
    <w:rsid w:val="00047847"/>
    <w:rsid w:val="00057B6E"/>
    <w:rsid w:val="00066AA5"/>
    <w:rsid w:val="00067B09"/>
    <w:rsid w:val="00070C8B"/>
    <w:rsid w:val="0007280B"/>
    <w:rsid w:val="000758C9"/>
    <w:rsid w:val="00082B23"/>
    <w:rsid w:val="000870FB"/>
    <w:rsid w:val="000941F8"/>
    <w:rsid w:val="0009534F"/>
    <w:rsid w:val="00095EA1"/>
    <w:rsid w:val="000A2E31"/>
    <w:rsid w:val="000A51F1"/>
    <w:rsid w:val="000A6B34"/>
    <w:rsid w:val="000B1CDC"/>
    <w:rsid w:val="000B31BE"/>
    <w:rsid w:val="000B432D"/>
    <w:rsid w:val="000C0708"/>
    <w:rsid w:val="000D077C"/>
    <w:rsid w:val="000D384D"/>
    <w:rsid w:val="000D43A5"/>
    <w:rsid w:val="000D6DC3"/>
    <w:rsid w:val="000E1F78"/>
    <w:rsid w:val="000F207E"/>
    <w:rsid w:val="000F3D39"/>
    <w:rsid w:val="000F4755"/>
    <w:rsid w:val="000F70E4"/>
    <w:rsid w:val="00102E1A"/>
    <w:rsid w:val="00103EDB"/>
    <w:rsid w:val="0011599B"/>
    <w:rsid w:val="00115CEB"/>
    <w:rsid w:val="001204C0"/>
    <w:rsid w:val="00123074"/>
    <w:rsid w:val="00125BBF"/>
    <w:rsid w:val="001266F2"/>
    <w:rsid w:val="0012707B"/>
    <w:rsid w:val="00127746"/>
    <w:rsid w:val="00127AD6"/>
    <w:rsid w:val="00131086"/>
    <w:rsid w:val="0014174C"/>
    <w:rsid w:val="001425A3"/>
    <w:rsid w:val="0014624B"/>
    <w:rsid w:val="00150BD6"/>
    <w:rsid w:val="00151CE6"/>
    <w:rsid w:val="00152FC4"/>
    <w:rsid w:val="00172669"/>
    <w:rsid w:val="00175828"/>
    <w:rsid w:val="001758F0"/>
    <w:rsid w:val="001822D5"/>
    <w:rsid w:val="00194949"/>
    <w:rsid w:val="00195355"/>
    <w:rsid w:val="001969A2"/>
    <w:rsid w:val="001A0257"/>
    <w:rsid w:val="001A408D"/>
    <w:rsid w:val="001B31AC"/>
    <w:rsid w:val="001C61F1"/>
    <w:rsid w:val="001C7E3C"/>
    <w:rsid w:val="001D71C3"/>
    <w:rsid w:val="001D76F6"/>
    <w:rsid w:val="001F29EE"/>
    <w:rsid w:val="001F4A43"/>
    <w:rsid w:val="001F703E"/>
    <w:rsid w:val="001F75CB"/>
    <w:rsid w:val="00200777"/>
    <w:rsid w:val="00202359"/>
    <w:rsid w:val="00202596"/>
    <w:rsid w:val="002032FF"/>
    <w:rsid w:val="00203ED1"/>
    <w:rsid w:val="002132E0"/>
    <w:rsid w:val="0022263D"/>
    <w:rsid w:val="0022609F"/>
    <w:rsid w:val="00236696"/>
    <w:rsid w:val="002373B6"/>
    <w:rsid w:val="002375CD"/>
    <w:rsid w:val="00240018"/>
    <w:rsid w:val="0025037B"/>
    <w:rsid w:val="0025436B"/>
    <w:rsid w:val="00266A70"/>
    <w:rsid w:val="002705CB"/>
    <w:rsid w:val="00274C75"/>
    <w:rsid w:val="002763B3"/>
    <w:rsid w:val="00277E5B"/>
    <w:rsid w:val="002849AC"/>
    <w:rsid w:val="002854C9"/>
    <w:rsid w:val="002B3D15"/>
    <w:rsid w:val="002B4046"/>
    <w:rsid w:val="002C0DCD"/>
    <w:rsid w:val="002C3738"/>
    <w:rsid w:val="002D30AB"/>
    <w:rsid w:val="002D7909"/>
    <w:rsid w:val="002E075F"/>
    <w:rsid w:val="002E2475"/>
    <w:rsid w:val="002E42C1"/>
    <w:rsid w:val="002F27AB"/>
    <w:rsid w:val="002F2BEE"/>
    <w:rsid w:val="00303142"/>
    <w:rsid w:val="00304DB4"/>
    <w:rsid w:val="00305AC4"/>
    <w:rsid w:val="00305E18"/>
    <w:rsid w:val="00312B0A"/>
    <w:rsid w:val="00313B45"/>
    <w:rsid w:val="00331F17"/>
    <w:rsid w:val="00332445"/>
    <w:rsid w:val="00332ADA"/>
    <w:rsid w:val="0033414E"/>
    <w:rsid w:val="003379CA"/>
    <w:rsid w:val="00345EBD"/>
    <w:rsid w:val="003505CA"/>
    <w:rsid w:val="00351B05"/>
    <w:rsid w:val="00356D31"/>
    <w:rsid w:val="00357627"/>
    <w:rsid w:val="0036149D"/>
    <w:rsid w:val="0038589D"/>
    <w:rsid w:val="00390785"/>
    <w:rsid w:val="00390AE6"/>
    <w:rsid w:val="003932A4"/>
    <w:rsid w:val="003962A7"/>
    <w:rsid w:val="003A00E9"/>
    <w:rsid w:val="003A05CA"/>
    <w:rsid w:val="003A2797"/>
    <w:rsid w:val="003A7172"/>
    <w:rsid w:val="003B079A"/>
    <w:rsid w:val="003B4310"/>
    <w:rsid w:val="003B4A65"/>
    <w:rsid w:val="003B5C3C"/>
    <w:rsid w:val="003C07FC"/>
    <w:rsid w:val="003C200E"/>
    <w:rsid w:val="003E3D37"/>
    <w:rsid w:val="003E7902"/>
    <w:rsid w:val="00400BEB"/>
    <w:rsid w:val="00401D3F"/>
    <w:rsid w:val="00405DDF"/>
    <w:rsid w:val="00410FBE"/>
    <w:rsid w:val="00412D13"/>
    <w:rsid w:val="00420D7C"/>
    <w:rsid w:val="004227E0"/>
    <w:rsid w:val="0042318E"/>
    <w:rsid w:val="00425DE8"/>
    <w:rsid w:val="00432309"/>
    <w:rsid w:val="00432635"/>
    <w:rsid w:val="004363FF"/>
    <w:rsid w:val="004437F8"/>
    <w:rsid w:val="00446B87"/>
    <w:rsid w:val="00447F36"/>
    <w:rsid w:val="00452474"/>
    <w:rsid w:val="00455AAB"/>
    <w:rsid w:val="0046366D"/>
    <w:rsid w:val="00464336"/>
    <w:rsid w:val="0047027A"/>
    <w:rsid w:val="00473C41"/>
    <w:rsid w:val="004775D0"/>
    <w:rsid w:val="00480525"/>
    <w:rsid w:val="0048216C"/>
    <w:rsid w:val="00485BD1"/>
    <w:rsid w:val="00485D2C"/>
    <w:rsid w:val="00491897"/>
    <w:rsid w:val="004A518D"/>
    <w:rsid w:val="004A7471"/>
    <w:rsid w:val="004A76F3"/>
    <w:rsid w:val="004A7776"/>
    <w:rsid w:val="004B005B"/>
    <w:rsid w:val="004B6041"/>
    <w:rsid w:val="004C74D7"/>
    <w:rsid w:val="004E026A"/>
    <w:rsid w:val="004E034B"/>
    <w:rsid w:val="004E0F5B"/>
    <w:rsid w:val="004E5556"/>
    <w:rsid w:val="004F1138"/>
    <w:rsid w:val="004F2AEF"/>
    <w:rsid w:val="004F5BE6"/>
    <w:rsid w:val="0050255F"/>
    <w:rsid w:val="0050633D"/>
    <w:rsid w:val="0051193C"/>
    <w:rsid w:val="005126FA"/>
    <w:rsid w:val="00513736"/>
    <w:rsid w:val="00515E8D"/>
    <w:rsid w:val="00526AFA"/>
    <w:rsid w:val="005308A6"/>
    <w:rsid w:val="005326B6"/>
    <w:rsid w:val="005333AB"/>
    <w:rsid w:val="00541608"/>
    <w:rsid w:val="00552859"/>
    <w:rsid w:val="00554494"/>
    <w:rsid w:val="005558E3"/>
    <w:rsid w:val="00560D66"/>
    <w:rsid w:val="005627C0"/>
    <w:rsid w:val="00570F27"/>
    <w:rsid w:val="005726F3"/>
    <w:rsid w:val="005733BE"/>
    <w:rsid w:val="005746F1"/>
    <w:rsid w:val="00581FB5"/>
    <w:rsid w:val="00583634"/>
    <w:rsid w:val="00585904"/>
    <w:rsid w:val="00586FBA"/>
    <w:rsid w:val="00591197"/>
    <w:rsid w:val="00592FD0"/>
    <w:rsid w:val="00594289"/>
    <w:rsid w:val="005A0AC9"/>
    <w:rsid w:val="005A1916"/>
    <w:rsid w:val="005A2724"/>
    <w:rsid w:val="005A5E24"/>
    <w:rsid w:val="005B129B"/>
    <w:rsid w:val="005B17F5"/>
    <w:rsid w:val="005B2666"/>
    <w:rsid w:val="005B3269"/>
    <w:rsid w:val="005B3681"/>
    <w:rsid w:val="005C6379"/>
    <w:rsid w:val="005C76DD"/>
    <w:rsid w:val="005D248C"/>
    <w:rsid w:val="005D5409"/>
    <w:rsid w:val="005D57BD"/>
    <w:rsid w:val="005E2828"/>
    <w:rsid w:val="005E301D"/>
    <w:rsid w:val="005E42A7"/>
    <w:rsid w:val="005E71E7"/>
    <w:rsid w:val="005F0A90"/>
    <w:rsid w:val="005F6F7E"/>
    <w:rsid w:val="00602D7F"/>
    <w:rsid w:val="00604CE4"/>
    <w:rsid w:val="00605B66"/>
    <w:rsid w:val="00607F0E"/>
    <w:rsid w:val="00624868"/>
    <w:rsid w:val="0063339F"/>
    <w:rsid w:val="00634EB9"/>
    <w:rsid w:val="00642022"/>
    <w:rsid w:val="006427A8"/>
    <w:rsid w:val="00642E1F"/>
    <w:rsid w:val="00652E73"/>
    <w:rsid w:val="00655B84"/>
    <w:rsid w:val="006605E0"/>
    <w:rsid w:val="00661125"/>
    <w:rsid w:val="00661379"/>
    <w:rsid w:val="0066203D"/>
    <w:rsid w:val="006653D1"/>
    <w:rsid w:val="0067683E"/>
    <w:rsid w:val="006769D5"/>
    <w:rsid w:val="00677ED1"/>
    <w:rsid w:val="00682583"/>
    <w:rsid w:val="00684378"/>
    <w:rsid w:val="006844AC"/>
    <w:rsid w:val="00694465"/>
    <w:rsid w:val="006970F2"/>
    <w:rsid w:val="006A14BF"/>
    <w:rsid w:val="006A5515"/>
    <w:rsid w:val="006A773D"/>
    <w:rsid w:val="006B2F4D"/>
    <w:rsid w:val="006B3CA3"/>
    <w:rsid w:val="006B49A0"/>
    <w:rsid w:val="006B6A64"/>
    <w:rsid w:val="006C1F41"/>
    <w:rsid w:val="006E2D39"/>
    <w:rsid w:val="006E2DF7"/>
    <w:rsid w:val="006E51A5"/>
    <w:rsid w:val="006E6AFB"/>
    <w:rsid w:val="006F218F"/>
    <w:rsid w:val="006F4BAC"/>
    <w:rsid w:val="006F4DB8"/>
    <w:rsid w:val="006F6A3A"/>
    <w:rsid w:val="00704660"/>
    <w:rsid w:val="00707235"/>
    <w:rsid w:val="007114DE"/>
    <w:rsid w:val="00716013"/>
    <w:rsid w:val="00716435"/>
    <w:rsid w:val="0072271F"/>
    <w:rsid w:val="00723A60"/>
    <w:rsid w:val="0073068A"/>
    <w:rsid w:val="007321D2"/>
    <w:rsid w:val="0073361E"/>
    <w:rsid w:val="007361EA"/>
    <w:rsid w:val="00741845"/>
    <w:rsid w:val="00743F89"/>
    <w:rsid w:val="00744E6E"/>
    <w:rsid w:val="007531E1"/>
    <w:rsid w:val="00767415"/>
    <w:rsid w:val="007730BA"/>
    <w:rsid w:val="00777F08"/>
    <w:rsid w:val="00781B4F"/>
    <w:rsid w:val="0079075B"/>
    <w:rsid w:val="0079388B"/>
    <w:rsid w:val="007A32C6"/>
    <w:rsid w:val="007A4E8D"/>
    <w:rsid w:val="007A60C2"/>
    <w:rsid w:val="007B11D4"/>
    <w:rsid w:val="007B7A32"/>
    <w:rsid w:val="007C000E"/>
    <w:rsid w:val="007C36D1"/>
    <w:rsid w:val="007D194B"/>
    <w:rsid w:val="007D28C3"/>
    <w:rsid w:val="007D4E0B"/>
    <w:rsid w:val="007E016F"/>
    <w:rsid w:val="007E20E4"/>
    <w:rsid w:val="007E3860"/>
    <w:rsid w:val="007E3A51"/>
    <w:rsid w:val="007F623E"/>
    <w:rsid w:val="0080019A"/>
    <w:rsid w:val="00801A51"/>
    <w:rsid w:val="0080260B"/>
    <w:rsid w:val="008044F6"/>
    <w:rsid w:val="00807948"/>
    <w:rsid w:val="00810FD0"/>
    <w:rsid w:val="00813CC6"/>
    <w:rsid w:val="00814B94"/>
    <w:rsid w:val="0082013A"/>
    <w:rsid w:val="00824BDC"/>
    <w:rsid w:val="00826192"/>
    <w:rsid w:val="00827C61"/>
    <w:rsid w:val="00830795"/>
    <w:rsid w:val="00833098"/>
    <w:rsid w:val="00833DFC"/>
    <w:rsid w:val="00836DD5"/>
    <w:rsid w:val="00842A54"/>
    <w:rsid w:val="00844431"/>
    <w:rsid w:val="0084632C"/>
    <w:rsid w:val="0085599D"/>
    <w:rsid w:val="008613CC"/>
    <w:rsid w:val="00861F66"/>
    <w:rsid w:val="00862AB6"/>
    <w:rsid w:val="00870FB9"/>
    <w:rsid w:val="00882B19"/>
    <w:rsid w:val="008866A3"/>
    <w:rsid w:val="0088687D"/>
    <w:rsid w:val="00895672"/>
    <w:rsid w:val="00895F8D"/>
    <w:rsid w:val="008A0209"/>
    <w:rsid w:val="008A713D"/>
    <w:rsid w:val="008B72CE"/>
    <w:rsid w:val="008C116B"/>
    <w:rsid w:val="008C2C03"/>
    <w:rsid w:val="008C49E4"/>
    <w:rsid w:val="008C4B36"/>
    <w:rsid w:val="008D2113"/>
    <w:rsid w:val="008F2CC8"/>
    <w:rsid w:val="008F5C52"/>
    <w:rsid w:val="00903730"/>
    <w:rsid w:val="00912BA2"/>
    <w:rsid w:val="009236C0"/>
    <w:rsid w:val="00924B53"/>
    <w:rsid w:val="00925746"/>
    <w:rsid w:val="00931398"/>
    <w:rsid w:val="009453D6"/>
    <w:rsid w:val="00945DC6"/>
    <w:rsid w:val="00946970"/>
    <w:rsid w:val="0095570F"/>
    <w:rsid w:val="00960B55"/>
    <w:rsid w:val="009645AA"/>
    <w:rsid w:val="00965164"/>
    <w:rsid w:val="00966940"/>
    <w:rsid w:val="00967AEA"/>
    <w:rsid w:val="00970930"/>
    <w:rsid w:val="009834F4"/>
    <w:rsid w:val="00986F8E"/>
    <w:rsid w:val="00987539"/>
    <w:rsid w:val="009911A2"/>
    <w:rsid w:val="009A04C6"/>
    <w:rsid w:val="009A1685"/>
    <w:rsid w:val="009A46C8"/>
    <w:rsid w:val="009B240E"/>
    <w:rsid w:val="009B3FE1"/>
    <w:rsid w:val="009B53A7"/>
    <w:rsid w:val="009C57BF"/>
    <w:rsid w:val="009D1430"/>
    <w:rsid w:val="009D16EC"/>
    <w:rsid w:val="009D198A"/>
    <w:rsid w:val="009D7857"/>
    <w:rsid w:val="009E0074"/>
    <w:rsid w:val="009E1F33"/>
    <w:rsid w:val="00A01233"/>
    <w:rsid w:val="00A06EAC"/>
    <w:rsid w:val="00A06EB8"/>
    <w:rsid w:val="00A16CF9"/>
    <w:rsid w:val="00A17782"/>
    <w:rsid w:val="00A20C5E"/>
    <w:rsid w:val="00A218D0"/>
    <w:rsid w:val="00A4175A"/>
    <w:rsid w:val="00A41D3A"/>
    <w:rsid w:val="00A4433A"/>
    <w:rsid w:val="00A503E1"/>
    <w:rsid w:val="00A52C70"/>
    <w:rsid w:val="00A53AD3"/>
    <w:rsid w:val="00A5707F"/>
    <w:rsid w:val="00A576AC"/>
    <w:rsid w:val="00A6279D"/>
    <w:rsid w:val="00A63D82"/>
    <w:rsid w:val="00A64CF6"/>
    <w:rsid w:val="00A74819"/>
    <w:rsid w:val="00A77515"/>
    <w:rsid w:val="00A84804"/>
    <w:rsid w:val="00A86273"/>
    <w:rsid w:val="00A959DD"/>
    <w:rsid w:val="00A97EC2"/>
    <w:rsid w:val="00AA6310"/>
    <w:rsid w:val="00AB0451"/>
    <w:rsid w:val="00AB0ADC"/>
    <w:rsid w:val="00AB0FA6"/>
    <w:rsid w:val="00AB10A8"/>
    <w:rsid w:val="00AB61D9"/>
    <w:rsid w:val="00AC5173"/>
    <w:rsid w:val="00AC552A"/>
    <w:rsid w:val="00AD0AC6"/>
    <w:rsid w:val="00AD103A"/>
    <w:rsid w:val="00AD2977"/>
    <w:rsid w:val="00AD2E1F"/>
    <w:rsid w:val="00AD3D4E"/>
    <w:rsid w:val="00AD4306"/>
    <w:rsid w:val="00AE0724"/>
    <w:rsid w:val="00AE5690"/>
    <w:rsid w:val="00B00FCC"/>
    <w:rsid w:val="00B01474"/>
    <w:rsid w:val="00B16DD0"/>
    <w:rsid w:val="00B22310"/>
    <w:rsid w:val="00B2540F"/>
    <w:rsid w:val="00B25A02"/>
    <w:rsid w:val="00B320C0"/>
    <w:rsid w:val="00B35859"/>
    <w:rsid w:val="00B37C2C"/>
    <w:rsid w:val="00B37E8E"/>
    <w:rsid w:val="00B40D75"/>
    <w:rsid w:val="00B45111"/>
    <w:rsid w:val="00B46685"/>
    <w:rsid w:val="00B466DD"/>
    <w:rsid w:val="00B52318"/>
    <w:rsid w:val="00B52CCB"/>
    <w:rsid w:val="00B53C35"/>
    <w:rsid w:val="00B607DB"/>
    <w:rsid w:val="00B63A3C"/>
    <w:rsid w:val="00B73C6F"/>
    <w:rsid w:val="00B81579"/>
    <w:rsid w:val="00B91066"/>
    <w:rsid w:val="00B97699"/>
    <w:rsid w:val="00BA75AC"/>
    <w:rsid w:val="00BB03E4"/>
    <w:rsid w:val="00BC10F2"/>
    <w:rsid w:val="00BC5A6E"/>
    <w:rsid w:val="00BD1A84"/>
    <w:rsid w:val="00BD48E5"/>
    <w:rsid w:val="00BD73DB"/>
    <w:rsid w:val="00BE0C16"/>
    <w:rsid w:val="00BE322D"/>
    <w:rsid w:val="00BE5851"/>
    <w:rsid w:val="00BF573F"/>
    <w:rsid w:val="00BF7C32"/>
    <w:rsid w:val="00C07D05"/>
    <w:rsid w:val="00C07DC4"/>
    <w:rsid w:val="00C12E6E"/>
    <w:rsid w:val="00C14F67"/>
    <w:rsid w:val="00C226BD"/>
    <w:rsid w:val="00C25AE5"/>
    <w:rsid w:val="00C353EE"/>
    <w:rsid w:val="00C44D11"/>
    <w:rsid w:val="00C56A21"/>
    <w:rsid w:val="00C62AC9"/>
    <w:rsid w:val="00C66D51"/>
    <w:rsid w:val="00C80D09"/>
    <w:rsid w:val="00C85AC6"/>
    <w:rsid w:val="00C85D29"/>
    <w:rsid w:val="00C8600E"/>
    <w:rsid w:val="00C86AE1"/>
    <w:rsid w:val="00C940D2"/>
    <w:rsid w:val="00CA251A"/>
    <w:rsid w:val="00CA5C02"/>
    <w:rsid w:val="00CB3A75"/>
    <w:rsid w:val="00CB4C4C"/>
    <w:rsid w:val="00CB4F6C"/>
    <w:rsid w:val="00CB5E7E"/>
    <w:rsid w:val="00CB6C31"/>
    <w:rsid w:val="00CC4050"/>
    <w:rsid w:val="00CD302C"/>
    <w:rsid w:val="00CD31CA"/>
    <w:rsid w:val="00CD78A8"/>
    <w:rsid w:val="00CD7CA4"/>
    <w:rsid w:val="00CE1CAB"/>
    <w:rsid w:val="00CE4942"/>
    <w:rsid w:val="00CF0243"/>
    <w:rsid w:val="00CF3AC9"/>
    <w:rsid w:val="00CF4355"/>
    <w:rsid w:val="00D04383"/>
    <w:rsid w:val="00D07F9E"/>
    <w:rsid w:val="00D1348C"/>
    <w:rsid w:val="00D17AA1"/>
    <w:rsid w:val="00D26971"/>
    <w:rsid w:val="00D2769A"/>
    <w:rsid w:val="00D27B61"/>
    <w:rsid w:val="00D31A46"/>
    <w:rsid w:val="00D41230"/>
    <w:rsid w:val="00D42F1E"/>
    <w:rsid w:val="00D52626"/>
    <w:rsid w:val="00D53C8C"/>
    <w:rsid w:val="00D56F41"/>
    <w:rsid w:val="00D63B95"/>
    <w:rsid w:val="00D67E32"/>
    <w:rsid w:val="00D769E9"/>
    <w:rsid w:val="00D80029"/>
    <w:rsid w:val="00D81EEE"/>
    <w:rsid w:val="00D81F5B"/>
    <w:rsid w:val="00D87117"/>
    <w:rsid w:val="00D9297E"/>
    <w:rsid w:val="00DA4D20"/>
    <w:rsid w:val="00DB14F6"/>
    <w:rsid w:val="00DB265A"/>
    <w:rsid w:val="00DB448C"/>
    <w:rsid w:val="00DB67B2"/>
    <w:rsid w:val="00DC7A00"/>
    <w:rsid w:val="00DC7B78"/>
    <w:rsid w:val="00DD6F4B"/>
    <w:rsid w:val="00DD7AD4"/>
    <w:rsid w:val="00DE1FE3"/>
    <w:rsid w:val="00DE318B"/>
    <w:rsid w:val="00DE539F"/>
    <w:rsid w:val="00DF05AD"/>
    <w:rsid w:val="00DF08E3"/>
    <w:rsid w:val="00DF1037"/>
    <w:rsid w:val="00DF2F05"/>
    <w:rsid w:val="00DF7140"/>
    <w:rsid w:val="00E127AD"/>
    <w:rsid w:val="00E12C93"/>
    <w:rsid w:val="00E1363E"/>
    <w:rsid w:val="00E2451E"/>
    <w:rsid w:val="00E27ACC"/>
    <w:rsid w:val="00E31CE4"/>
    <w:rsid w:val="00E37213"/>
    <w:rsid w:val="00E45550"/>
    <w:rsid w:val="00E532F2"/>
    <w:rsid w:val="00E55C19"/>
    <w:rsid w:val="00E612E6"/>
    <w:rsid w:val="00E62AC0"/>
    <w:rsid w:val="00E640DF"/>
    <w:rsid w:val="00E65998"/>
    <w:rsid w:val="00E74254"/>
    <w:rsid w:val="00E939D5"/>
    <w:rsid w:val="00E93E0F"/>
    <w:rsid w:val="00E96C05"/>
    <w:rsid w:val="00E97020"/>
    <w:rsid w:val="00E97194"/>
    <w:rsid w:val="00EB05F5"/>
    <w:rsid w:val="00EC4A8B"/>
    <w:rsid w:val="00EC4A94"/>
    <w:rsid w:val="00EC4F9E"/>
    <w:rsid w:val="00EC6141"/>
    <w:rsid w:val="00ED0296"/>
    <w:rsid w:val="00ED0AB1"/>
    <w:rsid w:val="00ED6964"/>
    <w:rsid w:val="00EE33C3"/>
    <w:rsid w:val="00EE6EE7"/>
    <w:rsid w:val="00EE7AFF"/>
    <w:rsid w:val="00EF1715"/>
    <w:rsid w:val="00EF18E8"/>
    <w:rsid w:val="00EF3D7C"/>
    <w:rsid w:val="00EF6C77"/>
    <w:rsid w:val="00F00817"/>
    <w:rsid w:val="00F11D50"/>
    <w:rsid w:val="00F14535"/>
    <w:rsid w:val="00F148A3"/>
    <w:rsid w:val="00F22CBE"/>
    <w:rsid w:val="00F3088A"/>
    <w:rsid w:val="00F33618"/>
    <w:rsid w:val="00F3682B"/>
    <w:rsid w:val="00F45440"/>
    <w:rsid w:val="00F46ED4"/>
    <w:rsid w:val="00F51A05"/>
    <w:rsid w:val="00F540D6"/>
    <w:rsid w:val="00F55961"/>
    <w:rsid w:val="00F55B2B"/>
    <w:rsid w:val="00F56124"/>
    <w:rsid w:val="00F56766"/>
    <w:rsid w:val="00F57C69"/>
    <w:rsid w:val="00F60781"/>
    <w:rsid w:val="00F635BF"/>
    <w:rsid w:val="00F64A8F"/>
    <w:rsid w:val="00F70066"/>
    <w:rsid w:val="00F776AC"/>
    <w:rsid w:val="00F90F27"/>
    <w:rsid w:val="00F9166C"/>
    <w:rsid w:val="00F95B97"/>
    <w:rsid w:val="00FA2F4D"/>
    <w:rsid w:val="00FA5778"/>
    <w:rsid w:val="00FA5E0B"/>
    <w:rsid w:val="00FB462B"/>
    <w:rsid w:val="00FB4FEF"/>
    <w:rsid w:val="00FC46EE"/>
    <w:rsid w:val="00FC5F48"/>
    <w:rsid w:val="00FD0E55"/>
    <w:rsid w:val="00FE5463"/>
    <w:rsid w:val="00FF0952"/>
    <w:rsid w:val="00FF3AEF"/>
    <w:rsid w:val="00FF4588"/>
    <w:rsid w:val="00FF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8E3"/>
    <w:pPr>
      <w:ind w:firstLine="567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F08E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F08E3"/>
    <w:rPr>
      <w:rFonts w:eastAsia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DF08E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F08E3"/>
    <w:rPr>
      <w:rFonts w:eastAsia="Times New Roman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5</Pages>
  <Words>655</Words>
  <Characters>3735</Characters>
  <Application>Microsoft Office Outlook</Application>
  <DocSecurity>0</DocSecurity>
  <Lines>0</Lines>
  <Paragraphs>0</Paragraphs>
  <ScaleCrop>false</ScaleCrop>
  <Company>my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Customer</cp:lastModifiedBy>
  <cp:revision>6</cp:revision>
  <dcterms:created xsi:type="dcterms:W3CDTF">2017-09-02T13:54:00Z</dcterms:created>
  <dcterms:modified xsi:type="dcterms:W3CDTF">2018-06-12T16:41:00Z</dcterms:modified>
</cp:coreProperties>
</file>