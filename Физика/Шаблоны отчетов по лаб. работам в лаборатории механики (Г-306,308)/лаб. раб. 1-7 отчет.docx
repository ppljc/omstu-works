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3C" w:rsidRPr="00710B7F" w:rsidRDefault="00F74E3C" w:rsidP="007C694A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Омский государственный технический университет</w:t>
      </w:r>
    </w:p>
    <w:p w:rsidR="00F74E3C" w:rsidRPr="001204C0" w:rsidRDefault="00F74E3C" w:rsidP="007C694A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Pr="001204C0" w:rsidRDefault="00F74E3C" w:rsidP="007C694A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F74E3C" w:rsidRDefault="00F74E3C" w:rsidP="007C69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№1-7 </w:t>
      </w:r>
    </w:p>
    <w:p w:rsidR="00F74E3C" w:rsidRPr="00F11D50" w:rsidRDefault="00F74E3C" w:rsidP="007C694A">
      <w:pPr>
        <w:jc w:val="center"/>
        <w:rPr>
          <w:sz w:val="32"/>
          <w:szCs w:val="32"/>
        </w:rPr>
      </w:pPr>
    </w:p>
    <w:p w:rsidR="00F74E3C" w:rsidRPr="007C694A" w:rsidRDefault="00F74E3C" w:rsidP="007C694A">
      <w:pPr>
        <w:jc w:val="center"/>
        <w:rPr>
          <w:b/>
          <w:bCs/>
          <w:sz w:val="36"/>
          <w:szCs w:val="36"/>
        </w:rPr>
      </w:pPr>
      <w:r w:rsidRPr="007C694A">
        <w:rPr>
          <w:b/>
          <w:bCs/>
          <w:sz w:val="36"/>
          <w:szCs w:val="36"/>
        </w:rPr>
        <w:t>ОПРЕДЕЛЕНИЕ УСКОРЕНИЯ СВОБОДНОГО ПАДЕНИЯ С ПОМОЩЬЮ ОБОРОТНОГО МАЯТНИКА</w:t>
      </w: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center"/>
        <w:rPr>
          <w:sz w:val="28"/>
          <w:szCs w:val="28"/>
        </w:rPr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Pr="00E939D5" w:rsidRDefault="00F74E3C" w:rsidP="007C694A"/>
    <w:p w:rsidR="00F74E3C" w:rsidRPr="00E939D5" w:rsidRDefault="00F74E3C" w:rsidP="007C694A">
      <w:pPr>
        <w:jc w:val="right"/>
      </w:pPr>
    </w:p>
    <w:p w:rsidR="00F74E3C" w:rsidRDefault="00F74E3C" w:rsidP="007C694A">
      <w:pPr>
        <w:jc w:val="both"/>
      </w:pPr>
      <w:r>
        <w:t xml:space="preserve">                                                                                  </w:t>
      </w:r>
      <w:r w:rsidRPr="00E939D5">
        <w:t>Выполнил(а):</w:t>
      </w:r>
    </w:p>
    <w:p w:rsidR="00F74E3C" w:rsidRPr="00E939D5" w:rsidRDefault="00F74E3C" w:rsidP="007C694A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F74E3C" w:rsidRDefault="00F74E3C" w:rsidP="007C694A">
      <w:pPr>
        <w:jc w:val="right"/>
      </w:pPr>
    </w:p>
    <w:p w:rsidR="00F74E3C" w:rsidRPr="00E939D5" w:rsidRDefault="00F74E3C" w:rsidP="007C694A">
      <w:pPr>
        <w:jc w:val="right"/>
      </w:pPr>
      <w:r w:rsidRPr="00E939D5">
        <w:t>____________________________________</w:t>
      </w:r>
    </w:p>
    <w:p w:rsidR="00F74E3C" w:rsidRPr="00E939D5" w:rsidRDefault="00F74E3C" w:rsidP="007C694A">
      <w:pPr>
        <w:jc w:val="right"/>
      </w:pPr>
    </w:p>
    <w:p w:rsidR="00F74E3C" w:rsidRPr="00E939D5" w:rsidRDefault="00F74E3C" w:rsidP="007C694A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F74E3C" w:rsidRDefault="00F74E3C" w:rsidP="007C694A">
      <w:pPr>
        <w:jc w:val="right"/>
      </w:pPr>
    </w:p>
    <w:p w:rsidR="00F74E3C" w:rsidRPr="00E939D5" w:rsidRDefault="00F74E3C" w:rsidP="007C694A">
      <w:pPr>
        <w:jc w:val="right"/>
      </w:pPr>
      <w:r w:rsidRPr="00E939D5">
        <w:t>____________________________________</w:t>
      </w:r>
    </w:p>
    <w:p w:rsidR="00F74E3C" w:rsidRPr="00E939D5" w:rsidRDefault="00F74E3C" w:rsidP="007C694A">
      <w:pPr>
        <w:jc w:val="right"/>
      </w:pPr>
    </w:p>
    <w:p w:rsidR="00F74E3C" w:rsidRPr="00E939D5" w:rsidRDefault="00F74E3C" w:rsidP="007C694A">
      <w:pPr>
        <w:jc w:val="right"/>
      </w:pPr>
      <w:r w:rsidRPr="00E939D5">
        <w:t>Дата сдачи отчета:_____________________</w:t>
      </w:r>
    </w:p>
    <w:p w:rsidR="00F74E3C" w:rsidRDefault="00F74E3C" w:rsidP="007C694A">
      <w:pPr>
        <w:jc w:val="both"/>
      </w:pPr>
    </w:p>
    <w:p w:rsidR="00F74E3C" w:rsidRPr="00E939D5" w:rsidRDefault="00F74E3C" w:rsidP="007C694A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Default="00F74E3C" w:rsidP="007C694A">
      <w:pPr>
        <w:jc w:val="both"/>
      </w:pPr>
    </w:p>
    <w:p w:rsidR="00F74E3C" w:rsidRPr="000E7C10" w:rsidRDefault="00F74E3C" w:rsidP="00B40488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0E7C10">
        <w:rPr>
          <w:b/>
          <w:bCs/>
          <w:sz w:val="28"/>
          <w:szCs w:val="28"/>
          <w:lang w:eastAsia="ru-RU"/>
        </w:rPr>
        <w:t xml:space="preserve">7 </w:t>
      </w:r>
    </w:p>
    <w:p w:rsidR="00F74E3C" w:rsidRPr="000E7C10" w:rsidRDefault="00F74E3C" w:rsidP="007C694A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ОПРЕДЕЛЕНИЕ УСКОРЕНИЯ СВОБОДНОГО ПАДЕНИЯ С ПОМОЩЬЮ ОБОРОТНОГО МАЯТНИКА</w:t>
      </w:r>
    </w:p>
    <w:p w:rsidR="00F74E3C" w:rsidRPr="000E7C10" w:rsidRDefault="00F74E3C" w:rsidP="007C694A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 xml:space="preserve">Цель работы: </w:t>
      </w:r>
      <w:r w:rsidRPr="0065060D">
        <w:rPr>
          <w:rFonts w:eastAsia="TimesNewRomanPSMT"/>
          <w:sz w:val="28"/>
          <w:szCs w:val="28"/>
          <w:lang w:eastAsia="ru-RU"/>
        </w:rPr>
        <w:t>определение ускорения свободного падения с помощью оборотного маятника.</w:t>
      </w:r>
    </w:p>
    <w:p w:rsidR="00F74E3C" w:rsidRPr="000E7C10" w:rsidRDefault="00F74E3C" w:rsidP="007C694A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0E7C10">
        <w:rPr>
          <w:rFonts w:eastAsia="TimesNewRomanPSMT"/>
          <w:sz w:val="28"/>
          <w:szCs w:val="28"/>
          <w:lang w:eastAsia="ru-RU"/>
        </w:rPr>
        <w:t>лабораторная установка «Маятник универсальный», электронный блок.</w:t>
      </w:r>
    </w:p>
    <w:p w:rsidR="00F74E3C" w:rsidRPr="000E7C10" w:rsidRDefault="00F74E3C" w:rsidP="007C694A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</w:p>
    <w:p w:rsidR="00F74E3C" w:rsidRPr="000E7C10" w:rsidRDefault="00F74E3C" w:rsidP="007C694A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65060D">
        <w:rPr>
          <w:b/>
          <w:bCs/>
          <w:sz w:val="28"/>
          <w:szCs w:val="28"/>
          <w:lang w:eastAsia="ru-RU"/>
        </w:rPr>
        <w:t>Краткая теория</w:t>
      </w:r>
    </w:p>
    <w:p w:rsidR="00F74E3C" w:rsidRPr="000E7C10" w:rsidRDefault="00F74E3C" w:rsidP="007C694A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Физическим  маятником  называется  любое </w:t>
      </w:r>
      <w:r w:rsidRPr="000539CB">
        <w:rPr>
          <w:sz w:val="28"/>
          <w:szCs w:val="28"/>
          <w:lang w:eastAsia="ru-RU"/>
        </w:rPr>
        <w:t>……………………………………</w:t>
      </w:r>
      <w:r w:rsidRPr="000E7C10">
        <w:rPr>
          <w:sz w:val="28"/>
          <w:szCs w:val="28"/>
          <w:lang w:eastAsia="ru-RU"/>
        </w:rPr>
        <w:t xml:space="preserve">, подвешенное в точке, </w:t>
      </w:r>
      <w:r w:rsidRPr="000539CB">
        <w:rPr>
          <w:sz w:val="28"/>
          <w:szCs w:val="28"/>
          <w:lang w:eastAsia="ru-RU"/>
        </w:rPr>
        <w:t>………………………………………………………</w:t>
      </w:r>
      <w:r>
        <w:rPr>
          <w:sz w:val="28"/>
          <w:szCs w:val="28"/>
          <w:lang w:eastAsia="ru-RU"/>
        </w:rPr>
        <w:t>………………</w:t>
      </w:r>
      <w:r w:rsidRPr="000E7C10">
        <w:rPr>
          <w:sz w:val="28"/>
          <w:szCs w:val="28"/>
          <w:lang w:eastAsia="ru-RU"/>
        </w:rPr>
        <w:t xml:space="preserve">, и совершающее колебания в поле </w:t>
      </w:r>
      <w:r w:rsidRPr="000539CB">
        <w:rPr>
          <w:sz w:val="28"/>
          <w:szCs w:val="28"/>
          <w:lang w:eastAsia="ru-RU"/>
        </w:rPr>
        <w:t>……………………………………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 xml:space="preserve">относительно  неподвижной  горизонтальной оси,  проходящей  </w:t>
      </w:r>
      <w:r w:rsidRPr="000539CB">
        <w:rPr>
          <w:sz w:val="28"/>
          <w:szCs w:val="28"/>
          <w:lang w:eastAsia="ru-RU"/>
        </w:rPr>
        <w:t xml:space="preserve">…………………………………… </w:t>
      </w:r>
      <w:r w:rsidRPr="00AE5D6D">
        <w:rPr>
          <w:sz w:val="28"/>
          <w:szCs w:val="28"/>
          <w:lang w:eastAsia="ru-RU"/>
        </w:rPr>
        <w:t>……………………………………………………………………</w:t>
      </w:r>
      <w:r>
        <w:rPr>
          <w:sz w:val="28"/>
          <w:szCs w:val="28"/>
          <w:lang w:eastAsia="ru-RU"/>
        </w:rPr>
        <w:t>……………</w:t>
      </w:r>
      <w:r w:rsidRPr="00AE5D6D">
        <w:rPr>
          <w:sz w:val="28"/>
          <w:szCs w:val="28"/>
          <w:lang w:eastAsia="ru-RU"/>
        </w:rPr>
        <w:t xml:space="preserve">… </w:t>
      </w:r>
      <w:r w:rsidRPr="000E7C10">
        <w:rPr>
          <w:sz w:val="28"/>
          <w:szCs w:val="28"/>
          <w:lang w:eastAsia="ru-RU"/>
        </w:rPr>
        <w:t>(рис. 7.1).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6" o:spid="_x0000_s1026" style="position:absolute;left:0;text-align:left;margin-left:9.25pt;margin-top:1pt;width:123.8pt;height:157.95pt;z-index:251658240" coordsize="15727,200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02" o:spid="_x0000_s1027" type="#_x0000_t75" style="position:absolute;width:15727;height:17099;visibility:visible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649;top:17100;width:8505;height:2959;visibility:visible" stroked="f">
              <v:textbox style="mso-fit-shape-to-text:t">
                <w:txbxContent>
                  <w:p w:rsidR="00F74E3C" w:rsidRDefault="00F74E3C" w:rsidP="007C694A">
                    <w:pPr>
                      <w:ind w:firstLine="0"/>
                    </w:pPr>
                    <w:r w:rsidRPr="000E7C10">
                      <w:rPr>
                        <w:sz w:val="28"/>
                        <w:szCs w:val="28"/>
                        <w:lang w:eastAsia="ru-RU"/>
                      </w:rPr>
                      <w:t>Рис. 7.1</w:t>
                    </w:r>
                  </w:p>
                </w:txbxContent>
              </v:textbox>
            </v:shape>
            <w10:wrap type="square"/>
            <w10:anchorlock/>
          </v:group>
        </w:pict>
      </w:r>
      <w:r w:rsidRPr="000E7C10">
        <w:rPr>
          <w:sz w:val="28"/>
          <w:szCs w:val="28"/>
          <w:lang w:eastAsia="ru-RU"/>
        </w:rPr>
        <w:t xml:space="preserve">Период колебаний физического маятника определяется по формуле </w:t>
      </w:r>
    </w:p>
    <w:p w:rsidR="00F74E3C" w:rsidRPr="000E7C10" w:rsidRDefault="00F74E3C" w:rsidP="007C694A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(7.1)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в которой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val="en-US" w:eastAsia="ru-RU"/>
        </w:rPr>
        <w:t>J</w:t>
      </w:r>
      <w:r w:rsidRPr="000E7C10">
        <w:rPr>
          <w:sz w:val="28"/>
          <w:szCs w:val="28"/>
          <w:lang w:eastAsia="ru-RU"/>
        </w:rPr>
        <w:t xml:space="preserve"> - ………………………………………………</w:t>
      </w:r>
      <w:r w:rsidRPr="000539CB"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…...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val="en-US" w:eastAsia="ru-RU"/>
        </w:rPr>
        <w:t>m</w:t>
      </w:r>
      <w:r w:rsidRPr="000E7C10">
        <w:rPr>
          <w:sz w:val="28"/>
          <w:szCs w:val="28"/>
          <w:lang w:eastAsia="ru-RU"/>
        </w:rPr>
        <w:t xml:space="preserve"> - ……………</w:t>
      </w:r>
      <w:r w:rsidRPr="000539CB"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3" o:spid="_x0000_s1029" style="position:absolute;left:0;text-align:left;margin-left:9.55pt;margin-top:6.85pt;width:125.25pt;height:199.5pt;z-index:251659264" coordsize="15910,26552">
            <v:shape id="Рисунок 301" o:spid="_x0000_s1030" type="#_x0000_t75" style="position:absolute;width:15910;height:23591;visibility:visible">
              <v:imagedata r:id="rId8" o:title=""/>
              <v:path arrowok="t"/>
            </v:shape>
            <v:shape id="Надпись 2" o:spid="_x0000_s1031" type="#_x0000_t202" style="position:absolute;left:1004;top:23592;width:12893;height:2960;visibility:visible" stroked="f">
              <v:textbox>
                <w:txbxContent>
                  <w:p w:rsidR="00F74E3C" w:rsidRDefault="00F74E3C" w:rsidP="007C694A">
                    <w:r w:rsidRPr="000E7C10">
                      <w:rPr>
                        <w:sz w:val="28"/>
                        <w:szCs w:val="28"/>
                        <w:lang w:eastAsia="ru-RU"/>
                      </w:rPr>
                      <w:t>Рис. 7.2</w:t>
                    </w:r>
                  </w:p>
                </w:txbxContent>
              </v:textbox>
            </v:shape>
            <w10:wrap type="square"/>
            <w10:anchorlock/>
          </v:group>
        </w:pict>
      </w:r>
      <w:r w:rsidRPr="000E7C10"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val="en-US" w:eastAsia="ru-RU"/>
        </w:rPr>
        <w:t>d</w:t>
      </w:r>
      <w:r w:rsidRPr="000E7C10">
        <w:rPr>
          <w:sz w:val="28"/>
          <w:szCs w:val="28"/>
          <w:lang w:eastAsia="ru-RU"/>
        </w:rPr>
        <w:t xml:space="preserve"> - ……………</w:t>
      </w:r>
      <w:r w:rsidRPr="000539CB"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……………………………………..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val="en-US" w:eastAsia="ru-RU"/>
        </w:rPr>
        <w:t>g</w:t>
      </w:r>
      <w:r w:rsidRPr="000E7C10">
        <w:rPr>
          <w:sz w:val="28"/>
          <w:szCs w:val="28"/>
          <w:lang w:eastAsia="ru-RU"/>
        </w:rPr>
        <w:t xml:space="preserve"> - ……………</w:t>
      </w:r>
      <w:r w:rsidRPr="000539CB"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……………………………………...</w:t>
      </w:r>
    </w:p>
    <w:p w:rsidR="00F74E3C" w:rsidRDefault="00F74E3C" w:rsidP="00AE5D6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Приведенной длиной физического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маятника называется</w:t>
      </w:r>
    </w:p>
    <w:p w:rsidR="00F74E3C" w:rsidRPr="000E7C10" w:rsidRDefault="00F74E3C" w:rsidP="00AE5D6D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AE5D6D">
        <w:rPr>
          <w:sz w:val="28"/>
          <w:szCs w:val="28"/>
          <w:lang w:eastAsia="ru-RU"/>
        </w:rPr>
        <w:t>……………………………………………………………………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….</w:t>
      </w:r>
      <w:r w:rsidRPr="000E7C10">
        <w:rPr>
          <w:sz w:val="28"/>
          <w:szCs w:val="28"/>
          <w:lang w:eastAsia="ru-RU"/>
        </w:rPr>
        <w:t>……………………………………………</w:t>
      </w:r>
      <w:r w:rsidRPr="000539CB">
        <w:rPr>
          <w:sz w:val="28"/>
          <w:szCs w:val="28"/>
          <w:lang w:eastAsia="ru-RU"/>
        </w:rPr>
        <w:t>………………………………</w:t>
      </w:r>
      <w:r>
        <w:rPr>
          <w:sz w:val="28"/>
          <w:szCs w:val="28"/>
          <w:lang w:eastAsia="ru-RU"/>
        </w:rPr>
        <w:t>……</w:t>
      </w:r>
      <w:r w:rsidRPr="000E7C10">
        <w:rPr>
          <w:sz w:val="28"/>
          <w:szCs w:val="28"/>
          <w:lang w:eastAsia="ru-RU"/>
        </w:rPr>
        <w:t>…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Оборотный маятник – разновидность физического маятника. Используемый в работе маятник  изображен на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рис. 7.2.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Передвигая  груз В по стержню, можно найти такое его положение,  при  котором  </w:t>
      </w:r>
      <w:r w:rsidRPr="000E7C10">
        <w:rPr>
          <w:b/>
          <w:bCs/>
          <w:sz w:val="28"/>
          <w:szCs w:val="28"/>
          <w:lang w:eastAsia="ru-RU"/>
        </w:rPr>
        <w:t>совпадают  периоды</w:t>
      </w:r>
      <w:r w:rsidRPr="000E7C10">
        <w:rPr>
          <w:sz w:val="28"/>
          <w:szCs w:val="28"/>
          <w:lang w:eastAsia="ru-RU"/>
        </w:rPr>
        <w:t xml:space="preserve"> колебаний маятника, когда  точками подвеса  являются  ребра  опорных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призм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П1 и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 xml:space="preserve">П2. В этом случае расстояние между призмами равно </w:t>
      </w:r>
      <w:r w:rsidRPr="00AE5D6D">
        <w:rPr>
          <w:sz w:val="28"/>
          <w:szCs w:val="28"/>
          <w:lang w:eastAsia="ru-RU"/>
        </w:rPr>
        <w:t>…………………………………………………………………………………………………………………………………………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………………………………………………………..</w:t>
      </w:r>
      <w:r w:rsidRPr="000E7C10">
        <w:rPr>
          <w:sz w:val="28"/>
          <w:szCs w:val="28"/>
          <w:lang w:eastAsia="ru-RU"/>
        </w:rPr>
        <w:t>.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Определив данное значение периода колебаний Т</w:t>
      </w:r>
      <w:r w:rsidRPr="000E7C10">
        <w:rPr>
          <w:sz w:val="28"/>
          <w:szCs w:val="28"/>
          <w:vertAlign w:val="subscript"/>
          <w:lang w:eastAsia="ru-RU"/>
        </w:rPr>
        <w:t>0</w:t>
      </w:r>
      <w:r w:rsidRPr="000E7C10">
        <w:rPr>
          <w:sz w:val="28"/>
          <w:szCs w:val="28"/>
          <w:lang w:eastAsia="ru-RU"/>
        </w:rPr>
        <w:t>=Т</w:t>
      </w:r>
      <w:r w:rsidRPr="000E7C10">
        <w:rPr>
          <w:sz w:val="28"/>
          <w:szCs w:val="28"/>
          <w:vertAlign w:val="subscript"/>
          <w:lang w:eastAsia="ru-RU"/>
        </w:rPr>
        <w:t>1</w:t>
      </w:r>
      <w:r w:rsidRPr="000E7C10">
        <w:rPr>
          <w:sz w:val="28"/>
          <w:szCs w:val="28"/>
          <w:lang w:eastAsia="ru-RU"/>
        </w:rPr>
        <w:t>=Т</w:t>
      </w:r>
      <w:r w:rsidRPr="000E7C10">
        <w:rPr>
          <w:sz w:val="28"/>
          <w:szCs w:val="28"/>
          <w:vertAlign w:val="subscript"/>
          <w:lang w:eastAsia="ru-RU"/>
        </w:rPr>
        <w:t>2</w:t>
      </w:r>
      <w:r w:rsidRPr="000E7C10">
        <w:rPr>
          <w:sz w:val="28"/>
          <w:szCs w:val="28"/>
          <w:lang w:eastAsia="ru-RU"/>
        </w:rPr>
        <w:t xml:space="preserve"> и приведенную длину маятника </w:t>
      </w:r>
      <w:r w:rsidRPr="000E7C10">
        <w:rPr>
          <w:sz w:val="28"/>
          <w:szCs w:val="28"/>
          <w:lang w:val="en-US" w:eastAsia="ru-RU"/>
        </w:rPr>
        <w:t>L</w:t>
      </w:r>
      <w:r w:rsidRPr="000E7C10">
        <w:rPr>
          <w:sz w:val="28"/>
          <w:szCs w:val="28"/>
          <w:lang w:eastAsia="ru-RU"/>
        </w:rPr>
        <w:t xml:space="preserve">, можно рассчитать ускорение свободного падения </w:t>
      </w:r>
      <w:r w:rsidRPr="000E7C10">
        <w:rPr>
          <w:sz w:val="28"/>
          <w:szCs w:val="28"/>
          <w:lang w:val="en-US" w:eastAsia="ru-RU"/>
        </w:rPr>
        <w:t>g</w:t>
      </w:r>
      <w:r w:rsidRPr="000E7C10">
        <w:rPr>
          <w:sz w:val="28"/>
          <w:szCs w:val="28"/>
          <w:lang w:eastAsia="ru-RU"/>
        </w:rPr>
        <w:t xml:space="preserve"> по формуле</w:t>
      </w:r>
    </w:p>
    <w:p w:rsidR="00F74E3C" w:rsidRPr="000E7C10" w:rsidRDefault="00F74E3C" w:rsidP="007C694A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(7.7)</w:t>
      </w:r>
    </w:p>
    <w:p w:rsidR="00F74E3C" w:rsidRPr="000E7C10" w:rsidRDefault="00F74E3C" w:rsidP="007C694A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>Экспериментальная часть</w:t>
      </w:r>
    </w:p>
    <w:p w:rsidR="00F74E3C" w:rsidRPr="000E7C10" w:rsidRDefault="00F74E3C" w:rsidP="007C694A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При выполнении работы, располагая груз В на разных расстояниях </w:t>
      </w:r>
      <w:r w:rsidRPr="000E7C10">
        <w:rPr>
          <w:sz w:val="28"/>
          <w:szCs w:val="28"/>
          <w:lang w:val="en-US" w:eastAsia="ru-RU"/>
        </w:rPr>
        <w:t>S</w:t>
      </w:r>
      <w:r w:rsidRPr="000E7C10">
        <w:rPr>
          <w:sz w:val="28"/>
          <w:szCs w:val="28"/>
          <w:lang w:eastAsia="ru-RU"/>
        </w:rPr>
        <w:t xml:space="preserve"> от призмы П</w:t>
      </w:r>
      <w:r w:rsidRPr="009342E4">
        <w:rPr>
          <w:sz w:val="28"/>
          <w:szCs w:val="28"/>
          <w:lang w:eastAsia="ru-RU"/>
        </w:rPr>
        <w:t>2</w:t>
      </w:r>
      <w:r w:rsidRPr="000E7C10">
        <w:rPr>
          <w:sz w:val="28"/>
          <w:szCs w:val="28"/>
          <w:lang w:eastAsia="ru-RU"/>
        </w:rPr>
        <w:t xml:space="preserve"> измерить время </w:t>
      </w: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lang w:eastAsia="ru-RU"/>
        </w:rPr>
        <w:t xml:space="preserve"> тридцати (</w:t>
      </w:r>
      <w:r w:rsidRPr="000E7C10">
        <w:rPr>
          <w:sz w:val="28"/>
          <w:szCs w:val="28"/>
          <w:lang w:val="en-US" w:eastAsia="ru-RU"/>
        </w:rPr>
        <w:t>N</w:t>
      </w:r>
      <w:r w:rsidRPr="000E7C10">
        <w:rPr>
          <w:sz w:val="28"/>
          <w:szCs w:val="28"/>
          <w:lang w:eastAsia="ru-RU"/>
        </w:rPr>
        <w:t>=30) колебаний маятника. Измерения провести</w:t>
      </w:r>
      <w:r>
        <w:rPr>
          <w:sz w:val="28"/>
          <w:szCs w:val="28"/>
          <w:lang w:eastAsia="ru-RU"/>
        </w:rPr>
        <w:t xml:space="preserve">, </w:t>
      </w:r>
      <w:r w:rsidRPr="007D2AB4">
        <w:rPr>
          <w:sz w:val="28"/>
          <w:szCs w:val="28"/>
          <w:lang w:eastAsia="ru-RU"/>
        </w:rPr>
        <w:t>используя в качестве опоры маятника</w:t>
      </w:r>
      <w:r>
        <w:rPr>
          <w:sz w:val="28"/>
          <w:szCs w:val="28"/>
          <w:lang w:eastAsia="ru-RU"/>
        </w:rPr>
        <w:t xml:space="preserve"> сначала  призму П1, а затем - </w:t>
      </w:r>
      <w:r w:rsidRPr="000E7C10">
        <w:rPr>
          <w:sz w:val="28"/>
          <w:szCs w:val="28"/>
          <w:lang w:eastAsia="ru-RU"/>
        </w:rPr>
        <w:t xml:space="preserve"> призму П2. Результаты занести в табл. 7.1</w:t>
      </w:r>
    </w:p>
    <w:p w:rsidR="00F74E3C" w:rsidRPr="000E7C10" w:rsidRDefault="00F74E3C" w:rsidP="007C694A">
      <w:pPr>
        <w:spacing w:after="200" w:line="276" w:lineRule="auto"/>
        <w:ind w:left="360" w:firstLine="0"/>
        <w:jc w:val="right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Таблица 7.1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74E3C" w:rsidRPr="000A51F1">
        <w:trPr>
          <w:jc w:val="center"/>
        </w:trPr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S</w:t>
            </w:r>
            <w:r w:rsidRPr="000E7C10">
              <w:rPr>
                <w:sz w:val="28"/>
                <w:szCs w:val="28"/>
                <w:lang w:eastAsia="ru-RU"/>
              </w:rPr>
              <w:t>,</w:t>
            </w:r>
          </w:p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см</w:t>
            </w:r>
          </w:p>
        </w:tc>
        <w:tc>
          <w:tcPr>
            <w:tcW w:w="2871" w:type="dxa"/>
            <w:gridSpan w:val="3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Маятник опирается на призму П1</w:t>
            </w:r>
          </w:p>
        </w:tc>
        <w:tc>
          <w:tcPr>
            <w:tcW w:w="2871" w:type="dxa"/>
            <w:gridSpan w:val="3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Маятник опирается на призму П2</w:t>
            </w: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T</w:t>
            </w:r>
            <w:r w:rsidRPr="000E7C10">
              <w:rPr>
                <w:sz w:val="28"/>
                <w:szCs w:val="28"/>
                <w:vertAlign w:val="subscript"/>
                <w:lang w:eastAsia="ru-RU"/>
              </w:rPr>
              <w:t>0</w:t>
            </w:r>
            <w:r w:rsidRPr="000E7C10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L</w:t>
            </w:r>
            <w:r w:rsidRPr="000E7C10">
              <w:rPr>
                <w:sz w:val="28"/>
                <w:szCs w:val="28"/>
                <w:lang w:eastAsia="ru-RU"/>
              </w:rPr>
              <w:t>, м</w:t>
            </w:r>
          </w:p>
        </w:tc>
        <w:tc>
          <w:tcPr>
            <w:tcW w:w="958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g</w:t>
            </w:r>
            <w:r w:rsidRPr="000E7C10">
              <w:rPr>
                <w:sz w:val="28"/>
                <w:szCs w:val="28"/>
                <w:lang w:eastAsia="ru-RU"/>
              </w:rPr>
              <w:t>, м/с</w:t>
            </w:r>
            <w:r w:rsidRPr="000E7C10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F74E3C" w:rsidRPr="000A51F1">
        <w:trPr>
          <w:trHeight w:hRule="exact" w:val="340"/>
          <w:jc w:val="center"/>
        </w:trPr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t</w:t>
            </w:r>
            <w:r w:rsidRPr="000E7C10">
              <w:rPr>
                <w:sz w:val="28"/>
                <w:szCs w:val="28"/>
                <w:vertAlign w:val="subscript"/>
                <w:lang w:eastAsia="ru-RU"/>
              </w:rPr>
              <w:t>1</w:t>
            </w:r>
            <w:r w:rsidRPr="000E7C10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T</w:t>
            </w:r>
            <w:r w:rsidRPr="000E7C10">
              <w:rPr>
                <w:sz w:val="28"/>
                <w:szCs w:val="28"/>
                <w:vertAlign w:val="subscript"/>
                <w:lang w:eastAsia="ru-RU"/>
              </w:rPr>
              <w:t>1</w:t>
            </w:r>
            <w:r w:rsidRPr="000E7C10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t</w:t>
            </w:r>
            <w:r w:rsidRPr="000E7C10">
              <w:rPr>
                <w:sz w:val="28"/>
                <w:szCs w:val="28"/>
                <w:vertAlign w:val="subscript"/>
                <w:lang w:eastAsia="ru-RU"/>
              </w:rPr>
              <w:t>2</w:t>
            </w:r>
            <w:r w:rsidRPr="000E7C10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val="en-US" w:eastAsia="ru-RU"/>
              </w:rPr>
              <w:t>T</w:t>
            </w:r>
            <w:r w:rsidRPr="000E7C10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0E7C10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0,280</w:t>
            </w:r>
          </w:p>
        </w:tc>
        <w:tc>
          <w:tcPr>
            <w:tcW w:w="958" w:type="dxa"/>
            <w:vMerge w:val="restart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F74E3C" w:rsidRPr="000A51F1">
        <w:trPr>
          <w:trHeight w:hRule="exact" w:val="454"/>
          <w:jc w:val="center"/>
        </w:trPr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E7C10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7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vMerge/>
          </w:tcPr>
          <w:p w:rsidR="00F74E3C" w:rsidRPr="000E7C10" w:rsidRDefault="00F74E3C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F74E3C" w:rsidRPr="000E7C10" w:rsidRDefault="00F74E3C" w:rsidP="00AE5D6D">
      <w:pPr>
        <w:spacing w:before="120" w:after="200"/>
        <w:ind w:left="426" w:firstLine="0"/>
        <w:jc w:val="center"/>
        <w:rPr>
          <w:i/>
          <w:iCs/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Студент(ка) гр._______________________________________(</w:t>
      </w:r>
      <w:r w:rsidRPr="000E7C10">
        <w:rPr>
          <w:i/>
          <w:iCs/>
          <w:sz w:val="28"/>
          <w:szCs w:val="28"/>
          <w:lang w:eastAsia="ru-RU"/>
        </w:rPr>
        <w:t>указать ФИО)</w:t>
      </w:r>
    </w:p>
    <w:p w:rsidR="00F74E3C" w:rsidRPr="000E7C10" w:rsidRDefault="00F74E3C" w:rsidP="00AE5D6D">
      <w:pPr>
        <w:spacing w:before="120" w:after="200"/>
        <w:ind w:left="426" w:firstLine="0"/>
        <w:jc w:val="center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Дата выполнения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___________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одпись п</w:t>
      </w:r>
      <w:r w:rsidRPr="000E7C10">
        <w:rPr>
          <w:sz w:val="28"/>
          <w:szCs w:val="28"/>
          <w:lang w:eastAsia="ru-RU"/>
        </w:rPr>
        <w:t>реподавател</w:t>
      </w:r>
      <w:r>
        <w:rPr>
          <w:sz w:val="28"/>
          <w:szCs w:val="28"/>
          <w:lang w:eastAsia="ru-RU"/>
        </w:rPr>
        <w:t xml:space="preserve">я </w:t>
      </w:r>
      <w:r w:rsidRPr="000E7C10">
        <w:rPr>
          <w:sz w:val="28"/>
          <w:szCs w:val="28"/>
          <w:lang w:eastAsia="ru-RU"/>
        </w:rPr>
        <w:t>________________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F74E3C" w:rsidRPr="000E7C10" w:rsidRDefault="00F74E3C" w:rsidP="007C694A">
      <w:pPr>
        <w:spacing w:after="200" w:line="276" w:lineRule="auto"/>
        <w:ind w:left="360" w:firstLine="0"/>
        <w:jc w:val="center"/>
        <w:rPr>
          <w:b/>
          <w:bCs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F74E3C" w:rsidRPr="000E7C10" w:rsidRDefault="00F74E3C" w:rsidP="007C694A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Для каждого значения </w:t>
      </w:r>
      <w:r w:rsidRPr="000E7C10">
        <w:rPr>
          <w:sz w:val="28"/>
          <w:szCs w:val="28"/>
          <w:lang w:val="en-US" w:eastAsia="ru-RU"/>
        </w:rPr>
        <w:t>S</w:t>
      </w:r>
      <w:r w:rsidRPr="000E7C10">
        <w:rPr>
          <w:sz w:val="28"/>
          <w:szCs w:val="28"/>
          <w:lang w:eastAsia="ru-RU"/>
        </w:rPr>
        <w:t xml:space="preserve"> найти периоды колебаний маятника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11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11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21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21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12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12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22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22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13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13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23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23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14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14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24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24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15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15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25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25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0E7C10">
        <w:rPr>
          <w:sz w:val="28"/>
          <w:szCs w:val="28"/>
          <w:lang w:val="en-US" w:eastAsia="ru-RU"/>
        </w:rPr>
        <w:t>T</w:t>
      </w:r>
      <w:r w:rsidRPr="000E7C10">
        <w:rPr>
          <w:sz w:val="28"/>
          <w:szCs w:val="28"/>
          <w:vertAlign w:val="subscript"/>
          <w:lang w:val="en-US" w:eastAsia="ru-RU"/>
        </w:rPr>
        <w:t>16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16</w:t>
      </w:r>
      <w:r w:rsidRPr="000E7C10">
        <w:rPr>
          <w:sz w:val="28"/>
          <w:szCs w:val="28"/>
          <w:lang w:val="en-US" w:eastAsia="ru-RU"/>
        </w:rPr>
        <w:t>/N =                                                                       T</w:t>
      </w:r>
      <w:r w:rsidRPr="000E7C10">
        <w:rPr>
          <w:sz w:val="28"/>
          <w:szCs w:val="28"/>
          <w:vertAlign w:val="subscript"/>
          <w:lang w:val="en-US" w:eastAsia="ru-RU"/>
        </w:rPr>
        <w:t>26</w:t>
      </w:r>
      <w:r w:rsidRPr="000E7C10">
        <w:rPr>
          <w:sz w:val="28"/>
          <w:szCs w:val="28"/>
          <w:lang w:val="en-US" w:eastAsia="ru-RU"/>
        </w:rPr>
        <w:t>= t</w:t>
      </w:r>
      <w:r w:rsidRPr="000E7C10">
        <w:rPr>
          <w:sz w:val="28"/>
          <w:szCs w:val="28"/>
          <w:vertAlign w:val="subscript"/>
          <w:lang w:val="en-US" w:eastAsia="ru-RU"/>
        </w:rPr>
        <w:t>26</w:t>
      </w:r>
      <w:r w:rsidRPr="000E7C10">
        <w:rPr>
          <w:sz w:val="28"/>
          <w:szCs w:val="28"/>
          <w:lang w:val="en-US" w:eastAsia="ru-RU"/>
        </w:rPr>
        <w:t xml:space="preserve">/N =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Результаты занести в табл. 7.1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2. </w:t>
      </w:r>
      <w:r w:rsidRPr="000B58EF">
        <w:rPr>
          <w:sz w:val="28"/>
          <w:szCs w:val="28"/>
          <w:lang w:eastAsia="ru-RU"/>
        </w:rPr>
        <w:t xml:space="preserve">На прилагаемом листе построить </w:t>
      </w:r>
      <w:r w:rsidRPr="0065060D">
        <w:rPr>
          <w:sz w:val="28"/>
          <w:szCs w:val="28"/>
          <w:lang w:eastAsia="ru-RU"/>
        </w:rPr>
        <w:t>два графика:</w:t>
      </w:r>
      <w:r w:rsidRPr="000E7C10">
        <w:rPr>
          <w:sz w:val="28"/>
          <w:szCs w:val="28"/>
          <w:lang w:eastAsia="ru-RU"/>
        </w:rPr>
        <w:t xml:space="preserve"> T</w:t>
      </w:r>
      <w:r w:rsidRPr="000E7C10">
        <w:rPr>
          <w:sz w:val="28"/>
          <w:szCs w:val="28"/>
          <w:vertAlign w:val="subscript"/>
          <w:lang w:eastAsia="ru-RU"/>
        </w:rPr>
        <w:t>1</w:t>
      </w:r>
      <w:r w:rsidRPr="000E7C10">
        <w:rPr>
          <w:sz w:val="28"/>
          <w:szCs w:val="28"/>
          <w:lang w:eastAsia="ru-RU"/>
        </w:rPr>
        <w:t xml:space="preserve"> = f (S) и T</w:t>
      </w:r>
      <w:r w:rsidRPr="000E7C10">
        <w:rPr>
          <w:sz w:val="28"/>
          <w:szCs w:val="28"/>
          <w:vertAlign w:val="subscript"/>
          <w:lang w:eastAsia="ru-RU"/>
        </w:rPr>
        <w:t>2</w:t>
      </w:r>
      <w:r w:rsidRPr="000E7C10">
        <w:rPr>
          <w:sz w:val="28"/>
          <w:szCs w:val="28"/>
          <w:lang w:eastAsia="ru-RU"/>
        </w:rPr>
        <w:t xml:space="preserve"> = f (S)</w:t>
      </w:r>
      <w:r>
        <w:rPr>
          <w:sz w:val="28"/>
          <w:szCs w:val="28"/>
          <w:lang w:eastAsia="ru-RU"/>
        </w:rPr>
        <w:t>.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3. Найти Т</w:t>
      </w:r>
      <w:r w:rsidRPr="000E7C10">
        <w:rPr>
          <w:sz w:val="28"/>
          <w:szCs w:val="28"/>
          <w:vertAlign w:val="subscript"/>
          <w:lang w:eastAsia="ru-RU"/>
        </w:rPr>
        <w:t>0</w:t>
      </w:r>
      <w:r w:rsidRPr="000E7C10">
        <w:rPr>
          <w:sz w:val="28"/>
          <w:szCs w:val="28"/>
          <w:lang w:eastAsia="ru-RU"/>
        </w:rPr>
        <w:t>, соответствующий точке пересечения графиков. Результат занести в табл. 7.1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4. Вычислить ускорение свободного падения по формуле (7.7)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5. Оценить (в процентах) расхождение между экспериментально полученным значением g  и табличным g</w:t>
      </w:r>
      <w:r w:rsidRPr="000E7C10">
        <w:rPr>
          <w:sz w:val="28"/>
          <w:szCs w:val="28"/>
          <w:vertAlign w:val="subscript"/>
          <w:lang w:eastAsia="ru-RU"/>
        </w:rPr>
        <w:t>табл</w:t>
      </w:r>
      <w:r w:rsidRPr="000E7C10">
        <w:rPr>
          <w:sz w:val="28"/>
          <w:szCs w:val="28"/>
          <w:lang w:eastAsia="ru-RU"/>
        </w:rPr>
        <w:t xml:space="preserve"> =9,81м/с</w:t>
      </w:r>
      <w:r w:rsidRPr="000E7C10">
        <w:rPr>
          <w:sz w:val="28"/>
          <w:szCs w:val="28"/>
          <w:vertAlign w:val="superscript"/>
          <w:lang w:eastAsia="ru-RU"/>
        </w:rPr>
        <w:t>2</w:t>
      </w:r>
      <w:r w:rsidRPr="000E7C10">
        <w:rPr>
          <w:sz w:val="28"/>
          <w:szCs w:val="28"/>
          <w:lang w:eastAsia="ru-RU"/>
        </w:rPr>
        <w:t xml:space="preserve">  по формуле 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val="en-US" w:eastAsia="ru-RU"/>
        </w:rPr>
      </w:pPr>
      <w:r w:rsidRPr="009B3532">
        <w:rPr>
          <w:rFonts w:eastAsia="Times New Roman"/>
          <w:position w:val="-46"/>
          <w:sz w:val="28"/>
          <w:szCs w:val="28"/>
          <w:lang w:eastAsia="ru-RU"/>
        </w:rPr>
        <w:object w:dxaOrig="3240" w:dyaOrig="1100">
          <v:shape id="_x0000_i1025" type="#_x0000_t75" style="width:131.25pt;height:43.5pt" o:ole="">
            <v:imagedata r:id="rId9" o:title=""/>
          </v:shape>
          <o:OLEObject Type="Embed" ProgID="Equation.3" ShapeID="_x0000_i1025" DrawAspect="Content" ObjectID="_1590348551" r:id="rId10"/>
        </w:object>
      </w:r>
    </w:p>
    <w:p w:rsidR="00F74E3C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Результаты занести в табл. 7.1</w:t>
      </w:r>
    </w:p>
    <w:p w:rsidR="00F74E3C" w:rsidRPr="000E7C10" w:rsidRDefault="00F74E3C" w:rsidP="007C694A">
      <w:pPr>
        <w:spacing w:after="200" w:line="276" w:lineRule="auto"/>
        <w:ind w:left="360" w:firstLine="0"/>
        <w:jc w:val="center"/>
        <w:rPr>
          <w:b/>
          <w:bCs/>
          <w:sz w:val="28"/>
          <w:szCs w:val="28"/>
          <w:lang w:eastAsia="ru-RU"/>
        </w:rPr>
      </w:pPr>
      <w:r w:rsidRPr="000E7C10">
        <w:rPr>
          <w:b/>
          <w:bCs/>
          <w:sz w:val="28"/>
          <w:szCs w:val="28"/>
          <w:lang w:eastAsia="ru-RU"/>
        </w:rPr>
        <w:t>Выводы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1. </w:t>
      </w:r>
      <w:r w:rsidRPr="007D2AB4">
        <w:rPr>
          <w:sz w:val="28"/>
          <w:szCs w:val="28"/>
          <w:lang w:eastAsia="ru-RU"/>
        </w:rPr>
        <w:t xml:space="preserve">В лабораторной работе </w:t>
      </w:r>
      <w:r w:rsidRPr="0065060D">
        <w:rPr>
          <w:sz w:val="28"/>
          <w:szCs w:val="28"/>
          <w:lang w:eastAsia="ru-RU"/>
        </w:rPr>
        <w:t>определено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…………………………………</w:t>
      </w:r>
      <w:r w:rsidRPr="000B58EF">
        <w:rPr>
          <w:sz w:val="28"/>
          <w:szCs w:val="28"/>
          <w:lang w:eastAsia="ru-RU"/>
        </w:rPr>
        <w:t>…………</w:t>
      </w:r>
      <w:r w:rsidRPr="000E7C10">
        <w:rPr>
          <w:sz w:val="28"/>
          <w:szCs w:val="28"/>
          <w:lang w:eastAsia="ru-RU"/>
        </w:rPr>
        <w:t>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………………………………..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с помощью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</w:t>
      </w:r>
      <w:r w:rsidRPr="000B58EF">
        <w:rPr>
          <w:sz w:val="28"/>
          <w:szCs w:val="28"/>
          <w:lang w:eastAsia="ru-RU"/>
        </w:rPr>
        <w:t>…………</w:t>
      </w:r>
      <w:r w:rsidRPr="000E7C10">
        <w:rPr>
          <w:sz w:val="28"/>
          <w:szCs w:val="28"/>
          <w:lang w:eastAsia="ru-RU"/>
        </w:rPr>
        <w:t>………………………..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2. </w:t>
      </w:r>
      <w:r w:rsidRPr="0065060D">
        <w:rPr>
          <w:sz w:val="28"/>
          <w:szCs w:val="28"/>
          <w:lang w:eastAsia="ru-RU"/>
        </w:rPr>
        <w:t>Измерено</w:t>
      </w:r>
      <w:r w:rsidRPr="000E7C10">
        <w:rPr>
          <w:sz w:val="28"/>
          <w:szCs w:val="28"/>
          <w:lang w:eastAsia="ru-RU"/>
        </w:rPr>
        <w:t>……………………………</w:t>
      </w:r>
      <w:r w:rsidRPr="000B58EF">
        <w:rPr>
          <w:sz w:val="28"/>
          <w:szCs w:val="28"/>
          <w:lang w:eastAsia="ru-RU"/>
        </w:rPr>
        <w:t>…………</w:t>
      </w:r>
      <w:r w:rsidRPr="000E7C10">
        <w:rPr>
          <w:sz w:val="28"/>
          <w:szCs w:val="28"/>
          <w:lang w:eastAsia="ru-RU"/>
        </w:rPr>
        <w:t>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3. Построены графики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…………………………………………………………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</w:t>
      </w:r>
    </w:p>
    <w:p w:rsidR="00F74E3C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</w:t>
      </w:r>
    </w:p>
    <w:p w:rsidR="00F74E3C" w:rsidRPr="00AE5D6D" w:rsidRDefault="00F74E3C" w:rsidP="00AE5D6D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AE5D6D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4. По графикам определен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……………………………………...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…………………………………………………</w:t>
      </w:r>
      <w:r>
        <w:rPr>
          <w:sz w:val="28"/>
          <w:szCs w:val="28"/>
          <w:lang w:eastAsia="ru-RU"/>
        </w:rPr>
        <w:t>,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котором  …….</w:t>
      </w:r>
      <w:r w:rsidRPr="000E7C10">
        <w:rPr>
          <w:sz w:val="28"/>
          <w:szCs w:val="28"/>
          <w:lang w:eastAsia="ru-RU"/>
        </w:rPr>
        <w:t>……………………………………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</w:t>
      </w:r>
    </w:p>
    <w:p w:rsidR="00F74E3C" w:rsidRPr="000B58EF" w:rsidRDefault="00F74E3C" w:rsidP="000B58EF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B58EF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F74E3C" w:rsidRPr="000B58EF" w:rsidRDefault="00F74E3C" w:rsidP="000B58EF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B58EF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5. Определена приведенная длина маятника как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………</w:t>
      </w:r>
      <w:r w:rsidRPr="000E7C10">
        <w:rPr>
          <w:sz w:val="28"/>
          <w:szCs w:val="28"/>
          <w:lang w:eastAsia="ru-RU"/>
        </w:rPr>
        <w:t>…………………………………………………………</w:t>
      </w:r>
      <w:r>
        <w:rPr>
          <w:sz w:val="28"/>
          <w:szCs w:val="28"/>
          <w:lang w:eastAsia="ru-RU"/>
        </w:rPr>
        <w:t>.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>6. Рассчитано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………………………</w:t>
      </w:r>
      <w:r>
        <w:rPr>
          <w:sz w:val="28"/>
          <w:szCs w:val="28"/>
          <w:lang w:eastAsia="ru-RU"/>
        </w:rPr>
        <w:t>……………………………………………………</w:t>
      </w:r>
    </w:p>
    <w:p w:rsidR="00F74E3C" w:rsidRPr="000E7C10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7. Полученный результат  </w:t>
      </w:r>
      <w:r w:rsidRPr="000E7C10">
        <w:rPr>
          <w:sz w:val="28"/>
          <w:szCs w:val="28"/>
          <w:lang w:val="en-US" w:eastAsia="ru-RU"/>
        </w:rPr>
        <w:t>g</w:t>
      </w:r>
      <w:r w:rsidRPr="000E7C10">
        <w:rPr>
          <w:sz w:val="28"/>
          <w:szCs w:val="28"/>
          <w:lang w:eastAsia="ru-RU"/>
        </w:rPr>
        <w:t xml:space="preserve"> =                м/с</w:t>
      </w:r>
      <w:r w:rsidRPr="000E7C10">
        <w:rPr>
          <w:sz w:val="28"/>
          <w:szCs w:val="28"/>
          <w:vertAlign w:val="superscript"/>
          <w:lang w:eastAsia="ru-RU"/>
        </w:rPr>
        <w:t>2</w:t>
      </w:r>
      <w:r w:rsidRPr="000E7C10">
        <w:rPr>
          <w:sz w:val="28"/>
          <w:szCs w:val="28"/>
          <w:lang w:eastAsia="ru-RU"/>
        </w:rPr>
        <w:t xml:space="preserve">   отличается от табличного на </w:t>
      </w:r>
    </w:p>
    <w:p w:rsidR="00F74E3C" w:rsidRDefault="00F74E3C" w:rsidP="007C694A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0E7C10">
        <w:rPr>
          <w:sz w:val="28"/>
          <w:szCs w:val="28"/>
          <w:lang w:eastAsia="ru-RU"/>
        </w:rPr>
        <w:t xml:space="preserve">ε =      </w:t>
      </w:r>
      <w:r>
        <w:rPr>
          <w:sz w:val="28"/>
          <w:szCs w:val="28"/>
          <w:lang w:eastAsia="ru-RU"/>
        </w:rPr>
        <w:t xml:space="preserve"> </w:t>
      </w:r>
      <w:r w:rsidRPr="000E7C10">
        <w:rPr>
          <w:sz w:val="28"/>
          <w:szCs w:val="28"/>
          <w:lang w:eastAsia="ru-RU"/>
        </w:rPr>
        <w:t>%</w:t>
      </w:r>
    </w:p>
    <w:p w:rsidR="00F74E3C" w:rsidRPr="004158DF" w:rsidRDefault="00F74E3C" w:rsidP="004158DF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F74E3C" w:rsidRPr="000E7C10" w:rsidRDefault="00F74E3C" w:rsidP="004158D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20" o:spid="_x0000_s1032" type="#_x0000_t75" style="position:absolute;left:0;text-align:left;margin-left:0;margin-top:0;width:502.4pt;height:538.75pt;z-index:251660288;visibility:visible;mso-position-horizontal:center">
            <v:imagedata r:id="rId11" o:title=""/>
            <w10:wrap type="square"/>
            <w10:anchorlock/>
          </v:shape>
        </w:pict>
      </w:r>
    </w:p>
    <w:p w:rsidR="00F74E3C" w:rsidRPr="000539CB" w:rsidRDefault="00F74E3C" w:rsidP="000539CB">
      <w:pPr>
        <w:spacing w:after="200" w:line="276" w:lineRule="auto"/>
        <w:ind w:firstLine="0"/>
        <w:rPr>
          <w:rFonts w:ascii="Calibri" w:hAnsi="Calibri" w:cs="Calibri"/>
          <w:sz w:val="22"/>
          <w:szCs w:val="22"/>
          <w:lang w:eastAsia="ru-RU"/>
        </w:rPr>
      </w:pPr>
    </w:p>
    <w:p w:rsidR="00F74E3C" w:rsidRPr="000539CB" w:rsidRDefault="00F74E3C" w:rsidP="000539CB">
      <w:pPr>
        <w:spacing w:after="200" w:line="276" w:lineRule="auto"/>
        <w:ind w:firstLine="0"/>
        <w:rPr>
          <w:rFonts w:ascii="Calibri" w:hAnsi="Calibri" w:cs="Calibri"/>
          <w:sz w:val="22"/>
          <w:szCs w:val="22"/>
          <w:lang w:eastAsia="ru-RU"/>
        </w:rPr>
      </w:pPr>
    </w:p>
    <w:p w:rsidR="00F74E3C" w:rsidRDefault="00F74E3C"/>
    <w:sectPr w:rsidR="00F74E3C" w:rsidSect="00965164">
      <w:headerReference w:type="default" r:id="rId12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E3C" w:rsidRDefault="00F74E3C" w:rsidP="007C694A">
      <w:r>
        <w:separator/>
      </w:r>
    </w:p>
  </w:endnote>
  <w:endnote w:type="continuationSeparator" w:id="0">
    <w:p w:rsidR="00F74E3C" w:rsidRDefault="00F74E3C" w:rsidP="007C6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E3C" w:rsidRDefault="00F74E3C" w:rsidP="007C694A">
      <w:r>
        <w:separator/>
      </w:r>
    </w:p>
  </w:footnote>
  <w:footnote w:type="continuationSeparator" w:id="0">
    <w:p w:rsidR="00F74E3C" w:rsidRDefault="00F74E3C" w:rsidP="007C6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E3C" w:rsidRDefault="00F74E3C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F74E3C" w:rsidRDefault="00F74E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2EAF"/>
    <w:multiLevelType w:val="hybridMultilevel"/>
    <w:tmpl w:val="2EB8CC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94A"/>
    <w:rsid w:val="000061DD"/>
    <w:rsid w:val="00012E55"/>
    <w:rsid w:val="00017223"/>
    <w:rsid w:val="0001774A"/>
    <w:rsid w:val="000218B0"/>
    <w:rsid w:val="00023DCD"/>
    <w:rsid w:val="000313DE"/>
    <w:rsid w:val="000361E6"/>
    <w:rsid w:val="00036A25"/>
    <w:rsid w:val="00040AA0"/>
    <w:rsid w:val="00041BDC"/>
    <w:rsid w:val="00041E1E"/>
    <w:rsid w:val="00047847"/>
    <w:rsid w:val="000539CB"/>
    <w:rsid w:val="00057B6E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51F1"/>
    <w:rsid w:val="000A6B34"/>
    <w:rsid w:val="000B31BE"/>
    <w:rsid w:val="000B432D"/>
    <w:rsid w:val="000B58EF"/>
    <w:rsid w:val="000C0708"/>
    <w:rsid w:val="000D077C"/>
    <w:rsid w:val="000D384D"/>
    <w:rsid w:val="000D43A5"/>
    <w:rsid w:val="000E1F78"/>
    <w:rsid w:val="000E7C10"/>
    <w:rsid w:val="000F207E"/>
    <w:rsid w:val="000F3D39"/>
    <w:rsid w:val="000F4755"/>
    <w:rsid w:val="000F70E4"/>
    <w:rsid w:val="00102E1A"/>
    <w:rsid w:val="00103EDB"/>
    <w:rsid w:val="00110BCA"/>
    <w:rsid w:val="0011599B"/>
    <w:rsid w:val="00115CEB"/>
    <w:rsid w:val="001204C0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72669"/>
    <w:rsid w:val="00175828"/>
    <w:rsid w:val="001758F0"/>
    <w:rsid w:val="001878B3"/>
    <w:rsid w:val="00194949"/>
    <w:rsid w:val="00195355"/>
    <w:rsid w:val="001969A2"/>
    <w:rsid w:val="001A0257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1C5E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3E7F65"/>
    <w:rsid w:val="00400BEB"/>
    <w:rsid w:val="00401D3F"/>
    <w:rsid w:val="00405DDF"/>
    <w:rsid w:val="00410FBE"/>
    <w:rsid w:val="00412D13"/>
    <w:rsid w:val="004158DF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060D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0B7F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C694A"/>
    <w:rsid w:val="007D194B"/>
    <w:rsid w:val="007D28C3"/>
    <w:rsid w:val="007D2AB4"/>
    <w:rsid w:val="007D4E0B"/>
    <w:rsid w:val="007E016F"/>
    <w:rsid w:val="007E3860"/>
    <w:rsid w:val="007E3A51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342E4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240E"/>
    <w:rsid w:val="009B3532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8CE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AE5D6D"/>
    <w:rsid w:val="00B00FCC"/>
    <w:rsid w:val="00B01474"/>
    <w:rsid w:val="00B16DD0"/>
    <w:rsid w:val="00B22310"/>
    <w:rsid w:val="00B2540F"/>
    <w:rsid w:val="00B320C0"/>
    <w:rsid w:val="00B35859"/>
    <w:rsid w:val="00B37C2C"/>
    <w:rsid w:val="00B37E8E"/>
    <w:rsid w:val="00B40488"/>
    <w:rsid w:val="00B40D75"/>
    <w:rsid w:val="00B45111"/>
    <w:rsid w:val="00B46685"/>
    <w:rsid w:val="00B466DD"/>
    <w:rsid w:val="00B52318"/>
    <w:rsid w:val="00B52CCB"/>
    <w:rsid w:val="00B53C35"/>
    <w:rsid w:val="00B607DB"/>
    <w:rsid w:val="00B645FF"/>
    <w:rsid w:val="00B664DF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3AAA"/>
    <w:rsid w:val="00E55C19"/>
    <w:rsid w:val="00E612E6"/>
    <w:rsid w:val="00E62AC0"/>
    <w:rsid w:val="00E63C40"/>
    <w:rsid w:val="00E640DF"/>
    <w:rsid w:val="00E65998"/>
    <w:rsid w:val="00E74254"/>
    <w:rsid w:val="00E939D5"/>
    <w:rsid w:val="00E93E0F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1D50"/>
    <w:rsid w:val="00F14535"/>
    <w:rsid w:val="00F148A3"/>
    <w:rsid w:val="00F22CBE"/>
    <w:rsid w:val="00F3088A"/>
    <w:rsid w:val="00F33618"/>
    <w:rsid w:val="00F368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4E3C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4A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694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694A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C694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694A"/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6</Pages>
  <Words>701</Words>
  <Characters>3999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6</cp:revision>
  <dcterms:created xsi:type="dcterms:W3CDTF">2017-09-02T14:07:00Z</dcterms:created>
  <dcterms:modified xsi:type="dcterms:W3CDTF">2018-06-12T16:43:00Z</dcterms:modified>
</cp:coreProperties>
</file>