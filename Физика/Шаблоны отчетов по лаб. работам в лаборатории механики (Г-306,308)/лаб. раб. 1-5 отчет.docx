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FA" w:rsidRPr="001204C0" w:rsidRDefault="00CD46FA" w:rsidP="00FA14CB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Омский государственный технический университет</w:t>
      </w:r>
    </w:p>
    <w:p w:rsidR="00CD46FA" w:rsidRPr="001204C0" w:rsidRDefault="00CD46FA" w:rsidP="00FA14CB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Кафедра физики</w:t>
      </w: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Pr="001204C0" w:rsidRDefault="00CD46FA" w:rsidP="00FA14CB">
      <w:pPr>
        <w:jc w:val="center"/>
        <w:rPr>
          <w:sz w:val="56"/>
          <w:szCs w:val="56"/>
        </w:rPr>
      </w:pPr>
      <w:r w:rsidRPr="001204C0">
        <w:rPr>
          <w:sz w:val="56"/>
          <w:szCs w:val="56"/>
        </w:rPr>
        <w:t xml:space="preserve">Отчёт </w:t>
      </w:r>
    </w:p>
    <w:p w:rsidR="00CD46FA" w:rsidRDefault="00CD46FA" w:rsidP="00FA14C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№1-5 </w:t>
      </w:r>
    </w:p>
    <w:p w:rsidR="00CD46FA" w:rsidRDefault="00CD46FA" w:rsidP="00FA14CB">
      <w:pPr>
        <w:jc w:val="center"/>
        <w:rPr>
          <w:sz w:val="32"/>
          <w:szCs w:val="32"/>
        </w:rPr>
      </w:pPr>
    </w:p>
    <w:p w:rsidR="00CD46FA" w:rsidRPr="00FA14CB" w:rsidRDefault="00CD46FA" w:rsidP="00FA14CB">
      <w:pPr>
        <w:jc w:val="center"/>
        <w:rPr>
          <w:b/>
          <w:bCs/>
          <w:sz w:val="32"/>
          <w:szCs w:val="32"/>
        </w:rPr>
      </w:pPr>
      <w:r w:rsidRPr="00FA14CB">
        <w:rPr>
          <w:b/>
          <w:bCs/>
          <w:sz w:val="32"/>
          <w:szCs w:val="32"/>
        </w:rPr>
        <w:t>СОУДАРЕНИЕ  ШАРОВ</w:t>
      </w:r>
    </w:p>
    <w:p w:rsidR="00CD46FA" w:rsidRDefault="00CD46FA" w:rsidP="00FA14CB">
      <w:pPr>
        <w:jc w:val="center"/>
        <w:rPr>
          <w:sz w:val="28"/>
          <w:szCs w:val="28"/>
        </w:rPr>
      </w:pPr>
    </w:p>
    <w:p w:rsidR="00CD46FA" w:rsidRDefault="00CD46FA" w:rsidP="00FA14CB">
      <w:pPr>
        <w:jc w:val="both"/>
      </w:pPr>
    </w:p>
    <w:p w:rsidR="00CD46FA" w:rsidRDefault="00CD46FA" w:rsidP="00FA14CB">
      <w:pPr>
        <w:jc w:val="both"/>
      </w:pPr>
    </w:p>
    <w:p w:rsidR="00CD46FA" w:rsidRDefault="00CD46FA" w:rsidP="00FA14CB">
      <w:pPr>
        <w:jc w:val="both"/>
      </w:pPr>
    </w:p>
    <w:p w:rsidR="00CD46FA" w:rsidRDefault="00CD46FA" w:rsidP="00FA14CB">
      <w:pPr>
        <w:jc w:val="both"/>
      </w:pPr>
    </w:p>
    <w:p w:rsidR="00CD46FA" w:rsidRDefault="00CD46FA" w:rsidP="00FA14CB">
      <w:pPr>
        <w:jc w:val="both"/>
      </w:pPr>
    </w:p>
    <w:p w:rsidR="00CD46FA" w:rsidRDefault="00CD46FA" w:rsidP="00FA14CB">
      <w:pPr>
        <w:jc w:val="both"/>
      </w:pPr>
    </w:p>
    <w:p w:rsidR="00CD46FA" w:rsidRDefault="00CD46FA" w:rsidP="00FA14CB">
      <w:pPr>
        <w:jc w:val="both"/>
      </w:pPr>
    </w:p>
    <w:p w:rsidR="00CD46FA" w:rsidRDefault="00CD46FA" w:rsidP="00FA14CB">
      <w:pPr>
        <w:jc w:val="both"/>
      </w:pPr>
    </w:p>
    <w:p w:rsidR="00CD46FA" w:rsidRPr="00E939D5" w:rsidRDefault="00CD46FA" w:rsidP="00FA14CB"/>
    <w:p w:rsidR="00CD46FA" w:rsidRDefault="00CD46FA" w:rsidP="00FA14CB">
      <w:pPr>
        <w:jc w:val="both"/>
      </w:pPr>
      <w:r>
        <w:t xml:space="preserve">                                                                                  </w:t>
      </w:r>
      <w:r w:rsidRPr="00E939D5">
        <w:t>Выполнил(а):</w:t>
      </w:r>
    </w:p>
    <w:p w:rsidR="00CD46FA" w:rsidRPr="00E939D5" w:rsidRDefault="00CD46FA" w:rsidP="00FA14CB">
      <w:pPr>
        <w:jc w:val="right"/>
      </w:pPr>
      <w:r w:rsidRPr="00E939D5">
        <w:t>студент</w:t>
      </w:r>
      <w:r>
        <w:t>(ка)</w:t>
      </w:r>
      <w:r w:rsidRPr="00E939D5">
        <w:t xml:space="preserve">  группы _____________________</w:t>
      </w:r>
    </w:p>
    <w:p w:rsidR="00CD46FA" w:rsidRDefault="00CD46FA" w:rsidP="00FA14CB">
      <w:pPr>
        <w:jc w:val="right"/>
      </w:pPr>
    </w:p>
    <w:p w:rsidR="00CD46FA" w:rsidRPr="00E939D5" w:rsidRDefault="00CD46FA" w:rsidP="00FA14CB">
      <w:pPr>
        <w:jc w:val="right"/>
      </w:pPr>
      <w:r w:rsidRPr="00E939D5">
        <w:t>____________________________________</w:t>
      </w:r>
    </w:p>
    <w:p w:rsidR="00CD46FA" w:rsidRPr="00E939D5" w:rsidRDefault="00CD46FA" w:rsidP="00FA14CB">
      <w:pPr>
        <w:jc w:val="right"/>
      </w:pPr>
    </w:p>
    <w:p w:rsidR="00CD46FA" w:rsidRPr="00E939D5" w:rsidRDefault="00CD46FA" w:rsidP="00FA14CB">
      <w:pPr>
        <w:jc w:val="right"/>
      </w:pPr>
      <w:r>
        <w:t xml:space="preserve">                                                                          </w:t>
      </w:r>
      <w:r w:rsidRPr="00E939D5">
        <w:t>Проверил(а): ____________________________</w:t>
      </w:r>
    </w:p>
    <w:p w:rsidR="00CD46FA" w:rsidRDefault="00CD46FA" w:rsidP="00FA14CB">
      <w:pPr>
        <w:jc w:val="right"/>
      </w:pPr>
    </w:p>
    <w:p w:rsidR="00CD46FA" w:rsidRPr="00E939D5" w:rsidRDefault="00CD46FA" w:rsidP="00FA14CB">
      <w:pPr>
        <w:jc w:val="right"/>
      </w:pPr>
      <w:r w:rsidRPr="00E939D5">
        <w:t>____________________________________</w:t>
      </w:r>
    </w:p>
    <w:p w:rsidR="00CD46FA" w:rsidRPr="00E939D5" w:rsidRDefault="00CD46FA" w:rsidP="00FA14CB">
      <w:pPr>
        <w:jc w:val="right"/>
      </w:pPr>
    </w:p>
    <w:p w:rsidR="00CD46FA" w:rsidRPr="00E939D5" w:rsidRDefault="00CD46FA" w:rsidP="00FA14CB">
      <w:pPr>
        <w:jc w:val="right"/>
      </w:pPr>
      <w:r w:rsidRPr="00E939D5">
        <w:t>Дата сдачи отчета:_____________________</w:t>
      </w:r>
    </w:p>
    <w:p w:rsidR="00CD46FA" w:rsidRDefault="00CD46FA" w:rsidP="00FA14CB">
      <w:pPr>
        <w:jc w:val="both"/>
      </w:pPr>
    </w:p>
    <w:p w:rsidR="00CD46FA" w:rsidRPr="00E939D5" w:rsidRDefault="00CD46FA" w:rsidP="00FA14CB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CD46FA" w:rsidRDefault="00CD46FA" w:rsidP="00FA14CB">
      <w:pPr>
        <w:jc w:val="both"/>
      </w:pPr>
    </w:p>
    <w:p w:rsidR="00CD46FA" w:rsidRDefault="00CD46FA" w:rsidP="00FA14CB">
      <w:pPr>
        <w:jc w:val="both"/>
      </w:pPr>
    </w:p>
    <w:p w:rsidR="00CD46FA" w:rsidRDefault="00CD46FA" w:rsidP="00FA14CB">
      <w:pPr>
        <w:jc w:val="both"/>
      </w:pPr>
    </w:p>
    <w:p w:rsidR="00CD46FA" w:rsidRPr="00B25A02" w:rsidRDefault="00CD46FA" w:rsidP="00DE4DAD">
      <w:pPr>
        <w:spacing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Лабораторная работа № 1</w:t>
      </w:r>
      <w:r>
        <w:rPr>
          <w:b/>
          <w:bCs/>
          <w:sz w:val="28"/>
          <w:szCs w:val="28"/>
          <w:lang w:eastAsia="ru-RU"/>
        </w:rPr>
        <w:t>-</w:t>
      </w:r>
      <w:r w:rsidRPr="00B25A02">
        <w:rPr>
          <w:b/>
          <w:bCs/>
          <w:sz w:val="28"/>
          <w:szCs w:val="28"/>
          <w:lang w:eastAsia="ru-RU"/>
        </w:rPr>
        <w:t xml:space="preserve">5 </w:t>
      </w:r>
    </w:p>
    <w:p w:rsidR="00CD46FA" w:rsidRPr="00B25A02" w:rsidRDefault="00CD46FA" w:rsidP="00FA14CB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СОУДАРЕНИЕ ШАРОВ</w:t>
      </w:r>
    </w:p>
    <w:p w:rsidR="00CD46FA" w:rsidRPr="00B25A02" w:rsidRDefault="00CD46FA" w:rsidP="00FA14CB">
      <w:pPr>
        <w:autoSpaceDE w:val="0"/>
        <w:autoSpaceDN w:val="0"/>
        <w:adjustRightInd w:val="0"/>
        <w:ind w:firstLine="0"/>
        <w:jc w:val="both"/>
        <w:rPr>
          <w:rFonts w:eastAsia="TimesNewRomanPSMT"/>
          <w:b/>
          <w:bCs/>
          <w:color w:val="FF0000"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 xml:space="preserve">Цель работы: </w:t>
      </w:r>
      <w:r w:rsidRPr="0060265F">
        <w:rPr>
          <w:rFonts w:eastAsia="TimesNewRomanPSMT"/>
          <w:sz w:val="28"/>
          <w:szCs w:val="28"/>
          <w:lang w:eastAsia="ru-RU"/>
        </w:rPr>
        <w:t>определение коэффициента восстановления скорости при ударе.</w:t>
      </w:r>
    </w:p>
    <w:p w:rsidR="00CD46FA" w:rsidRPr="0006504B" w:rsidRDefault="00CD46FA" w:rsidP="00FA14CB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 xml:space="preserve">Приборы и принадлежности: </w:t>
      </w:r>
      <w:r w:rsidRPr="00B25A02">
        <w:rPr>
          <w:rFonts w:eastAsia="TimesNewRomanPSMT"/>
          <w:sz w:val="28"/>
          <w:szCs w:val="28"/>
          <w:lang w:eastAsia="ru-RU"/>
        </w:rPr>
        <w:t>лабораторная установка «Соударение шаров», электронный блок.</w:t>
      </w:r>
    </w:p>
    <w:p w:rsidR="00CD46FA" w:rsidRPr="00B25A02" w:rsidRDefault="00CD46FA" w:rsidP="00FA14CB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Краткая теория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Ударом называется………………………………………………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……………...</w:t>
      </w:r>
    </w:p>
    <w:p w:rsidR="00CD46FA" w:rsidRDefault="00CD46FA" w:rsidP="00DE4DAD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</w:t>
      </w:r>
      <w:r>
        <w:rPr>
          <w:sz w:val="28"/>
          <w:szCs w:val="28"/>
          <w:lang w:eastAsia="ru-RU"/>
        </w:rPr>
        <w:t>….</w:t>
      </w:r>
      <w:r w:rsidRPr="00B25A02">
        <w:rPr>
          <w:sz w:val="28"/>
          <w:szCs w:val="28"/>
          <w:lang w:eastAsia="ru-RU"/>
        </w:rPr>
        <w:t>………………………………………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</w:t>
      </w:r>
    </w:p>
    <w:p w:rsidR="00CD46FA" w:rsidRPr="00DE4DAD" w:rsidRDefault="00CD46FA" w:rsidP="00DE4DAD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DE4DAD">
        <w:rPr>
          <w:sz w:val="28"/>
          <w:szCs w:val="28"/>
          <w:lang w:eastAsia="ru-RU"/>
        </w:rPr>
        <w:t>……………………………………….………………………………</w:t>
      </w:r>
      <w:r>
        <w:rPr>
          <w:sz w:val="28"/>
          <w:szCs w:val="28"/>
          <w:lang w:eastAsia="ru-RU"/>
        </w:rPr>
        <w:t>.</w:t>
      </w:r>
      <w:r w:rsidRPr="00DE4DAD">
        <w:rPr>
          <w:sz w:val="28"/>
          <w:szCs w:val="28"/>
          <w:lang w:eastAsia="ru-RU"/>
        </w:rPr>
        <w:t>………………………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При абсолютно упругом ударе выполняются………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</w:t>
      </w:r>
    </w:p>
    <w:p w:rsidR="00CD46FA" w:rsidRPr="00B25A02" w:rsidRDefault="00CD46FA" w:rsidP="00DE4DAD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….</w:t>
      </w:r>
      <w:r w:rsidRPr="00B25A02">
        <w:rPr>
          <w:sz w:val="28"/>
          <w:szCs w:val="28"/>
          <w:lang w:eastAsia="ru-RU"/>
        </w:rPr>
        <w:t>……………………………………………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……………………………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При абсолютно неупругом ударе выполняется………………</w:t>
      </w:r>
      <w:r w:rsidRPr="00FA14CB">
        <w:rPr>
          <w:sz w:val="28"/>
          <w:szCs w:val="28"/>
          <w:lang w:eastAsia="ru-RU"/>
        </w:rPr>
        <w:t>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……………….</w:t>
      </w:r>
    </w:p>
    <w:p w:rsidR="00CD46FA" w:rsidRPr="00B25A02" w:rsidRDefault="00CD46FA" w:rsidP="00DE4DAD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….</w:t>
      </w:r>
      <w:r w:rsidRPr="00B25A02">
        <w:rPr>
          <w:sz w:val="28"/>
          <w:szCs w:val="28"/>
          <w:lang w:eastAsia="ru-RU"/>
        </w:rPr>
        <w:t>………………………………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</w:t>
      </w:r>
      <w:r>
        <w:rPr>
          <w:sz w:val="28"/>
          <w:szCs w:val="28"/>
          <w:lang w:eastAsia="ru-RU"/>
        </w:rPr>
        <w:t>..</w:t>
      </w:r>
      <w:r w:rsidRPr="00B25A02">
        <w:rPr>
          <w:sz w:val="28"/>
          <w:szCs w:val="28"/>
          <w:lang w:eastAsia="ru-RU"/>
        </w:rPr>
        <w:t>…………………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06504B">
        <w:rPr>
          <w:sz w:val="28"/>
          <w:szCs w:val="28"/>
          <w:lang w:eastAsia="ru-RU"/>
        </w:rPr>
        <w:t>Степень упругости удара</w:t>
      </w:r>
      <w:r w:rsidRPr="00B25A02">
        <w:rPr>
          <w:sz w:val="28"/>
          <w:szCs w:val="28"/>
          <w:lang w:eastAsia="ru-RU"/>
        </w:rPr>
        <w:t xml:space="preserve"> характеризует………………</w:t>
      </w:r>
      <w:r w:rsidRPr="00FA14CB">
        <w:rPr>
          <w:sz w:val="28"/>
          <w:szCs w:val="28"/>
          <w:lang w:eastAsia="ru-RU"/>
        </w:rPr>
        <w:t>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………………………</w:t>
      </w:r>
    </w:p>
    <w:p w:rsidR="00CD46FA" w:rsidRPr="00B25A02" w:rsidRDefault="00CD46FA" w:rsidP="00DE4DAD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</w:t>
      </w:r>
      <w:r>
        <w:rPr>
          <w:sz w:val="28"/>
          <w:szCs w:val="28"/>
          <w:lang w:eastAsia="ru-RU"/>
        </w:rPr>
        <w:t>..</w:t>
      </w:r>
      <w:r w:rsidRPr="00B25A02">
        <w:rPr>
          <w:sz w:val="28"/>
          <w:szCs w:val="28"/>
          <w:lang w:eastAsia="ru-RU"/>
        </w:rPr>
        <w:t>…</w:t>
      </w:r>
      <w:r>
        <w:rPr>
          <w:sz w:val="28"/>
          <w:szCs w:val="28"/>
          <w:lang w:eastAsia="ru-RU"/>
        </w:rPr>
        <w:t>…</w:t>
      </w:r>
      <w:r w:rsidRPr="00B25A02">
        <w:rPr>
          <w:sz w:val="28"/>
          <w:szCs w:val="28"/>
          <w:lang w:eastAsia="ru-RU"/>
        </w:rPr>
        <w:t>………………………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который определяется по формуле        </w:t>
      </w:r>
      <w:r>
        <w:rPr>
          <w:color w:val="FF0000"/>
          <w:sz w:val="28"/>
          <w:szCs w:val="28"/>
          <w:lang w:eastAsia="ru-RU"/>
        </w:rPr>
        <w:t xml:space="preserve">                                                     </w:t>
      </w:r>
      <w:r w:rsidRPr="00B25A02">
        <w:rPr>
          <w:sz w:val="28"/>
          <w:szCs w:val="28"/>
          <w:lang w:eastAsia="ru-RU"/>
        </w:rPr>
        <w:t>(5.1)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В этой формуле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i/>
          <w:iCs/>
          <w:sz w:val="28"/>
          <w:szCs w:val="28"/>
          <w:lang w:val="en-US" w:eastAsia="ru-RU"/>
        </w:rPr>
        <w:t>V</w:t>
      </w:r>
      <w:r w:rsidRPr="00B25A02">
        <w:rPr>
          <w:i/>
          <w:iCs/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 xml:space="preserve"> и </w:t>
      </w:r>
      <w:r w:rsidRPr="00B25A02">
        <w:rPr>
          <w:i/>
          <w:iCs/>
          <w:sz w:val="28"/>
          <w:szCs w:val="28"/>
          <w:lang w:val="en-US" w:eastAsia="ru-RU"/>
        </w:rPr>
        <w:t>V</w:t>
      </w:r>
      <w:r w:rsidRPr="00B25A02">
        <w:rPr>
          <w:i/>
          <w:iCs/>
          <w:sz w:val="28"/>
          <w:szCs w:val="28"/>
          <w:vertAlign w:val="subscript"/>
          <w:lang w:eastAsia="ru-RU"/>
        </w:rPr>
        <w:t>2</w:t>
      </w:r>
      <w:r w:rsidRPr="00B25A02">
        <w:rPr>
          <w:sz w:val="28"/>
          <w:szCs w:val="28"/>
          <w:lang w:eastAsia="ru-RU"/>
        </w:rPr>
        <w:t xml:space="preserve"> - ………………</w:t>
      </w:r>
      <w:r>
        <w:rPr>
          <w:sz w:val="28"/>
          <w:szCs w:val="28"/>
          <w:lang w:eastAsia="ru-RU"/>
        </w:rPr>
        <w:t>..</w:t>
      </w:r>
      <w:r w:rsidRPr="00B25A02">
        <w:rPr>
          <w:sz w:val="28"/>
          <w:szCs w:val="28"/>
          <w:lang w:eastAsia="ru-RU"/>
        </w:rPr>
        <w:t>……………………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9.4pt;margin-top:166.35pt;width:45.75pt;height:18pt;z-index:251657728">
            <v:imagedata r:id="rId7" o:title=""/>
            <w10:anchorlock/>
          </v:shape>
          <o:OLEObject Type="Embed" ProgID="Equation.3" ShapeID="_x0000_s1026" DrawAspect="Content" ObjectID="_1590348442" r:id="rId8"/>
        </w:pict>
      </w:r>
      <w:r>
        <w:rPr>
          <w:noProof/>
          <w:lang w:eastAsia="ru-RU"/>
        </w:rPr>
        <w:pict>
          <v:shape id="Рисунок 9" o:spid="_x0000_s1027" type="#_x0000_t75" style="position:absolute;left:0;text-align:left;margin-left:117.75pt;margin-top:29.15pt;width:339.65pt;height:172.2pt;z-index:251656704;visibility:visible">
            <v:imagedata r:id="rId9" o:title=""/>
            <w10:wrap type="topAndBottom"/>
            <w10:anchorlock/>
          </v:shape>
        </w:pict>
      </w:r>
      <w:r w:rsidRPr="00B25A02">
        <w:rPr>
          <w:i/>
          <w:iCs/>
          <w:sz w:val="28"/>
          <w:szCs w:val="28"/>
          <w:lang w:val="en-US" w:eastAsia="ru-RU"/>
        </w:rPr>
        <w:t>U</w:t>
      </w:r>
      <w:r w:rsidRPr="00B25A02">
        <w:rPr>
          <w:i/>
          <w:iCs/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 xml:space="preserve"> и </w:t>
      </w:r>
      <w:r w:rsidRPr="00B25A02">
        <w:rPr>
          <w:i/>
          <w:iCs/>
          <w:sz w:val="28"/>
          <w:szCs w:val="28"/>
          <w:lang w:val="en-US" w:eastAsia="ru-RU"/>
        </w:rPr>
        <w:t>U</w:t>
      </w:r>
      <w:r w:rsidRPr="00B25A02">
        <w:rPr>
          <w:i/>
          <w:iCs/>
          <w:sz w:val="28"/>
          <w:szCs w:val="28"/>
          <w:vertAlign w:val="subscript"/>
          <w:lang w:eastAsia="ru-RU"/>
        </w:rPr>
        <w:t>2</w:t>
      </w:r>
      <w:r>
        <w:rPr>
          <w:i/>
          <w:iCs/>
          <w:sz w:val="28"/>
          <w:szCs w:val="28"/>
          <w:vertAlign w:val="subscript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- …………………</w:t>
      </w:r>
      <w:r>
        <w:rPr>
          <w:sz w:val="28"/>
          <w:szCs w:val="28"/>
          <w:lang w:eastAsia="ru-RU"/>
        </w:rPr>
        <w:t>..</w:t>
      </w:r>
      <w:r w:rsidRPr="00B25A02">
        <w:rPr>
          <w:sz w:val="28"/>
          <w:szCs w:val="28"/>
          <w:lang w:eastAsia="ru-RU"/>
        </w:rPr>
        <w:t>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Коэффициент восстановления скорости  принимает значения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……...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в зависимости то степени упругости удара.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В лабораторной работе </w:t>
      </w:r>
      <w:r w:rsidRPr="00B25A02">
        <w:rPr>
          <w:sz w:val="28"/>
          <w:szCs w:val="28"/>
          <w:lang w:val="en-US" w:eastAsia="ru-RU"/>
        </w:rPr>
        <w:t>k</w:t>
      </w:r>
      <w:r w:rsidRPr="00B25A02">
        <w:rPr>
          <w:sz w:val="28"/>
          <w:szCs w:val="28"/>
          <w:lang w:eastAsia="ru-RU"/>
        </w:rPr>
        <w:t xml:space="preserve"> определяется на установке «Соударение шаров» (Рис. 5.1). Измеряются углы отклонения шаров от вертикали до и после удара. С помощью закона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………………………</w:t>
      </w:r>
      <w:r w:rsidRPr="00FA14CB">
        <w:rPr>
          <w:sz w:val="28"/>
          <w:szCs w:val="28"/>
          <w:lang w:eastAsia="ru-RU"/>
        </w:rPr>
        <w:t>………………</w:t>
      </w:r>
      <w:r w:rsidRPr="00B25A02">
        <w:rPr>
          <w:sz w:val="28"/>
          <w:szCs w:val="28"/>
          <w:lang w:eastAsia="ru-RU"/>
        </w:rPr>
        <w:t>………………………………</w:t>
      </w:r>
      <w:r>
        <w:rPr>
          <w:sz w:val="28"/>
          <w:szCs w:val="28"/>
          <w:lang w:eastAsia="ru-RU"/>
        </w:rPr>
        <w:t>……………….</w:t>
      </w:r>
    </w:p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…………………… </w:t>
      </w:r>
      <w:r w:rsidRPr="00B25A02">
        <w:rPr>
          <w:sz w:val="28"/>
          <w:szCs w:val="28"/>
          <w:lang w:eastAsia="ru-RU"/>
        </w:rPr>
        <w:t>эти углы можно связать со скоростями движения шаров. Тогда расчетная формула для коэффициента восстановления скорости принимает вид:</w:t>
      </w:r>
    </w:p>
    <w:p w:rsidR="00CD46FA" w:rsidRPr="00B25A02" w:rsidRDefault="00CD46FA" w:rsidP="00FA14CB">
      <w:pPr>
        <w:spacing w:after="200" w:line="276" w:lineRule="auto"/>
        <w:ind w:firstLine="0"/>
        <w:jc w:val="right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(5.7)</w:t>
      </w:r>
    </w:p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В этой формуле  </w:t>
      </w: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0</w:t>
      </w:r>
      <w:r w:rsidRPr="00B25A02">
        <w:rPr>
          <w:sz w:val="28"/>
          <w:szCs w:val="28"/>
          <w:lang w:eastAsia="ru-RU"/>
        </w:rPr>
        <w:t xml:space="preserve"> - 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………………………………………………</w:t>
      </w:r>
    </w:p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……………………………………………….</w:t>
      </w:r>
    </w:p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1</w:t>
      </w:r>
      <w:r w:rsidRPr="00B25A02">
        <w:rPr>
          <w:sz w:val="40"/>
          <w:szCs w:val="40"/>
          <w:vertAlign w:val="subscript"/>
          <w:lang w:eastAsia="ru-RU"/>
        </w:rPr>
        <w:t xml:space="preserve"> - </w:t>
      </w:r>
      <w:r w:rsidRPr="00DE4DAD">
        <w:rPr>
          <w:sz w:val="28"/>
          <w:szCs w:val="28"/>
          <w:lang w:eastAsia="ru-RU"/>
        </w:rPr>
        <w:t>…………………………………………………………………………………</w:t>
      </w:r>
      <w:r>
        <w:rPr>
          <w:sz w:val="28"/>
          <w:szCs w:val="28"/>
          <w:lang w:eastAsia="ru-RU"/>
        </w:rPr>
        <w:t>……….</w:t>
      </w:r>
    </w:p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………………………………………….</w:t>
      </w:r>
    </w:p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2</w:t>
      </w:r>
      <w:r w:rsidRPr="00B25A02">
        <w:rPr>
          <w:sz w:val="28"/>
          <w:szCs w:val="28"/>
          <w:lang w:eastAsia="ru-RU"/>
        </w:rPr>
        <w:t xml:space="preserve"> - 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……………………………………………………………….</w:t>
      </w:r>
    </w:p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………………………….</w:t>
      </w:r>
    </w:p>
    <w:p w:rsidR="00CD46FA" w:rsidRPr="00B25A02" w:rsidRDefault="00CD46FA" w:rsidP="00FA14CB">
      <w:pPr>
        <w:spacing w:after="200" w:line="276" w:lineRule="auto"/>
        <w:ind w:firstLine="36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Экспериментальная часть</w:t>
      </w:r>
    </w:p>
    <w:p w:rsidR="00CD46FA" w:rsidRPr="00B25A02" w:rsidRDefault="00CD46FA" w:rsidP="00FA14CB">
      <w:pPr>
        <w:spacing w:after="200" w:line="276" w:lineRule="auto"/>
        <w:ind w:firstLine="0"/>
        <w:jc w:val="right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Таблица 5.1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594"/>
        <w:gridCol w:w="828"/>
        <w:gridCol w:w="828"/>
        <w:gridCol w:w="829"/>
        <w:gridCol w:w="1208"/>
        <w:gridCol w:w="1208"/>
        <w:gridCol w:w="913"/>
        <w:gridCol w:w="913"/>
        <w:gridCol w:w="728"/>
        <w:gridCol w:w="782"/>
        <w:gridCol w:w="740"/>
      </w:tblGrid>
      <w:tr w:rsidR="00CD46FA" w:rsidRPr="000A51F1">
        <w:trPr>
          <w:jc w:val="center"/>
        </w:trPr>
        <w:tc>
          <w:tcPr>
            <w:tcW w:w="594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№</w:t>
            </w:r>
          </w:p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п</w:t>
            </w:r>
            <w:r w:rsidRPr="00B25A02">
              <w:rPr>
                <w:sz w:val="28"/>
                <w:szCs w:val="28"/>
                <w:lang w:val="en-US" w:eastAsia="ru-RU"/>
              </w:rPr>
              <w:t>/</w:t>
            </w:r>
            <w:r w:rsidRPr="00B25A02">
              <w:rPr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82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40"/>
                <w:szCs w:val="40"/>
                <w:lang w:eastAsia="ru-RU"/>
              </w:rPr>
            </w:pPr>
            <w:r w:rsidRPr="00B25A02">
              <w:rPr>
                <w:i/>
                <w:iCs/>
                <w:sz w:val="40"/>
                <w:szCs w:val="40"/>
                <w:lang w:eastAsia="ru-RU"/>
              </w:rPr>
              <w:t>φ</w:t>
            </w:r>
            <w:r w:rsidRPr="00B25A02">
              <w:rPr>
                <w:i/>
                <w:iCs/>
                <w:sz w:val="40"/>
                <w:szCs w:val="40"/>
                <w:vertAlign w:val="subscript"/>
                <w:lang w:eastAsia="ru-RU"/>
              </w:rPr>
              <w:t>0</w:t>
            </w:r>
            <w:r w:rsidRPr="00B25A02">
              <w:rPr>
                <w:sz w:val="40"/>
                <w:szCs w:val="40"/>
                <w:lang w:eastAsia="ru-RU"/>
              </w:rPr>
              <w:t>,</w:t>
            </w:r>
          </w:p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82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40"/>
                <w:szCs w:val="40"/>
                <w:lang w:eastAsia="ru-RU"/>
              </w:rPr>
            </w:pPr>
            <w:r w:rsidRPr="00B25A02">
              <w:rPr>
                <w:i/>
                <w:iCs/>
                <w:sz w:val="40"/>
                <w:szCs w:val="40"/>
                <w:lang w:eastAsia="ru-RU"/>
              </w:rPr>
              <w:t>φ</w:t>
            </w:r>
            <w:r w:rsidRPr="00B25A02">
              <w:rPr>
                <w:i/>
                <w:iCs/>
                <w:sz w:val="40"/>
                <w:szCs w:val="40"/>
                <w:vertAlign w:val="subscript"/>
                <w:lang w:eastAsia="ru-RU"/>
              </w:rPr>
              <w:t>1</w:t>
            </w:r>
            <w:r w:rsidRPr="00B25A02">
              <w:rPr>
                <w:sz w:val="40"/>
                <w:szCs w:val="40"/>
                <w:lang w:eastAsia="ru-RU"/>
              </w:rPr>
              <w:t>,</w:t>
            </w:r>
          </w:p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829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40"/>
                <w:szCs w:val="40"/>
                <w:lang w:eastAsia="ru-RU"/>
              </w:rPr>
            </w:pPr>
            <w:r w:rsidRPr="00B25A02">
              <w:rPr>
                <w:i/>
                <w:iCs/>
                <w:sz w:val="40"/>
                <w:szCs w:val="40"/>
                <w:lang w:eastAsia="ru-RU"/>
              </w:rPr>
              <w:t>φ</w:t>
            </w:r>
            <w:r w:rsidRPr="00B25A02">
              <w:rPr>
                <w:i/>
                <w:iCs/>
                <w:sz w:val="40"/>
                <w:szCs w:val="40"/>
                <w:vertAlign w:val="subscript"/>
                <w:lang w:eastAsia="ru-RU"/>
              </w:rPr>
              <w:t>2</w:t>
            </w:r>
            <w:r w:rsidRPr="00B25A02">
              <w:rPr>
                <w:sz w:val="40"/>
                <w:szCs w:val="40"/>
                <w:lang w:eastAsia="ru-RU"/>
              </w:rPr>
              <w:t>,</w:t>
            </w:r>
          </w:p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120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i/>
                <w:iCs/>
                <w:sz w:val="40"/>
                <w:szCs w:val="40"/>
                <w:lang w:eastAsia="ru-RU"/>
              </w:rPr>
            </w:pPr>
            <w:r w:rsidRPr="00B25A02">
              <w:rPr>
                <w:i/>
                <w:iCs/>
                <w:sz w:val="40"/>
                <w:szCs w:val="40"/>
                <w:lang w:val="en-US" w:eastAsia="ru-RU"/>
              </w:rPr>
              <w:t>&lt;φ</w:t>
            </w:r>
            <w:r w:rsidRPr="00B25A02">
              <w:rPr>
                <w:i/>
                <w:iCs/>
                <w:sz w:val="40"/>
                <w:szCs w:val="40"/>
                <w:vertAlign w:val="subscript"/>
                <w:lang w:val="en-US" w:eastAsia="ru-RU"/>
              </w:rPr>
              <w:t>1</w:t>
            </w:r>
            <w:r w:rsidRPr="00B25A02">
              <w:rPr>
                <w:i/>
                <w:iCs/>
                <w:sz w:val="40"/>
                <w:szCs w:val="40"/>
                <w:lang w:val="en-US" w:eastAsia="ru-RU"/>
              </w:rPr>
              <w:t>&gt;</w:t>
            </w:r>
            <w:r w:rsidRPr="00B25A02">
              <w:rPr>
                <w:i/>
                <w:iCs/>
                <w:sz w:val="40"/>
                <w:szCs w:val="40"/>
                <w:lang w:eastAsia="ru-RU"/>
              </w:rPr>
              <w:t>,</w:t>
            </w:r>
          </w:p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120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i/>
                <w:iCs/>
                <w:sz w:val="40"/>
                <w:szCs w:val="40"/>
                <w:lang w:eastAsia="ru-RU"/>
              </w:rPr>
            </w:pPr>
            <w:r w:rsidRPr="00B25A02">
              <w:rPr>
                <w:i/>
                <w:iCs/>
                <w:sz w:val="40"/>
                <w:szCs w:val="40"/>
                <w:lang w:val="en-US" w:eastAsia="ru-RU"/>
              </w:rPr>
              <w:t>&lt;φ</w:t>
            </w:r>
            <w:r w:rsidRPr="00B25A02">
              <w:rPr>
                <w:i/>
                <w:iCs/>
                <w:sz w:val="40"/>
                <w:szCs w:val="40"/>
                <w:vertAlign w:val="subscript"/>
                <w:lang w:val="en-US" w:eastAsia="ru-RU"/>
              </w:rPr>
              <w:t>2</w:t>
            </w:r>
            <w:r w:rsidRPr="00B25A02">
              <w:rPr>
                <w:i/>
                <w:iCs/>
                <w:sz w:val="40"/>
                <w:szCs w:val="40"/>
                <w:lang w:val="en-US" w:eastAsia="ru-RU"/>
              </w:rPr>
              <w:t>&gt;</w:t>
            </w:r>
            <w:r w:rsidRPr="00B25A02">
              <w:rPr>
                <w:i/>
                <w:iCs/>
                <w:sz w:val="40"/>
                <w:szCs w:val="40"/>
                <w:lang w:eastAsia="ru-RU"/>
              </w:rPr>
              <w:t>,</w:t>
            </w:r>
          </w:p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913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i/>
                <w:iCs/>
                <w:sz w:val="40"/>
                <w:szCs w:val="40"/>
                <w:lang w:eastAsia="ru-RU"/>
              </w:rPr>
            </w:pPr>
            <w:r w:rsidRPr="00B25A02">
              <w:rPr>
                <w:i/>
                <w:iCs/>
                <w:sz w:val="40"/>
                <w:szCs w:val="40"/>
                <w:lang w:eastAsia="ru-RU"/>
              </w:rPr>
              <w:t>∆φ</w:t>
            </w:r>
            <w:r w:rsidRPr="00B25A02">
              <w:rPr>
                <w:i/>
                <w:iCs/>
                <w:sz w:val="40"/>
                <w:szCs w:val="40"/>
                <w:vertAlign w:val="subscript"/>
                <w:lang w:eastAsia="ru-RU"/>
              </w:rPr>
              <w:t>1</w:t>
            </w:r>
            <w:r w:rsidRPr="00B25A02">
              <w:rPr>
                <w:i/>
                <w:iCs/>
                <w:sz w:val="40"/>
                <w:szCs w:val="40"/>
                <w:lang w:eastAsia="ru-RU"/>
              </w:rPr>
              <w:t>,</w:t>
            </w:r>
          </w:p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913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i/>
                <w:iCs/>
                <w:sz w:val="40"/>
                <w:szCs w:val="40"/>
                <w:lang w:eastAsia="ru-RU"/>
              </w:rPr>
            </w:pPr>
            <w:r w:rsidRPr="00B25A02">
              <w:rPr>
                <w:i/>
                <w:iCs/>
                <w:sz w:val="40"/>
                <w:szCs w:val="40"/>
                <w:lang w:eastAsia="ru-RU"/>
              </w:rPr>
              <w:t>∆φ</w:t>
            </w:r>
            <w:r w:rsidRPr="00B25A02">
              <w:rPr>
                <w:i/>
                <w:iCs/>
                <w:sz w:val="40"/>
                <w:szCs w:val="40"/>
                <w:vertAlign w:val="subscript"/>
                <w:lang w:eastAsia="ru-RU"/>
              </w:rPr>
              <w:t>2</w:t>
            </w:r>
            <w:r w:rsidRPr="00B25A02">
              <w:rPr>
                <w:i/>
                <w:iCs/>
                <w:sz w:val="40"/>
                <w:szCs w:val="40"/>
                <w:lang w:eastAsia="ru-RU"/>
              </w:rPr>
              <w:t>,</w:t>
            </w:r>
          </w:p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72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40"/>
                <w:szCs w:val="40"/>
                <w:lang w:val="en-US" w:eastAsia="ru-RU"/>
              </w:rPr>
            </w:pPr>
            <w:r w:rsidRPr="00B25A02">
              <w:rPr>
                <w:sz w:val="40"/>
                <w:szCs w:val="40"/>
                <w:lang w:val="en-US" w:eastAsia="ru-RU"/>
              </w:rPr>
              <w:t>k</w:t>
            </w:r>
          </w:p>
        </w:tc>
        <w:tc>
          <w:tcPr>
            <w:tcW w:w="782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40"/>
                <w:szCs w:val="40"/>
                <w:lang w:val="en-US"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∆</w:t>
            </w:r>
            <w:r w:rsidRPr="00B25A02">
              <w:rPr>
                <w:sz w:val="40"/>
                <w:szCs w:val="40"/>
                <w:lang w:val="en-US" w:eastAsia="ru-RU"/>
              </w:rPr>
              <w:t>k</w:t>
            </w:r>
          </w:p>
        </w:tc>
        <w:tc>
          <w:tcPr>
            <w:tcW w:w="740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40"/>
                <w:szCs w:val="40"/>
                <w:lang w:eastAsia="ru-RU"/>
              </w:rPr>
              <w:t>ε</w:t>
            </w:r>
            <w:r w:rsidRPr="00B25A02">
              <w:rPr>
                <w:sz w:val="28"/>
                <w:szCs w:val="28"/>
                <w:lang w:eastAsia="ru-RU"/>
              </w:rPr>
              <w:t>,</w:t>
            </w:r>
          </w:p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%</w:t>
            </w:r>
          </w:p>
        </w:tc>
      </w:tr>
      <w:tr w:rsidR="00CD46FA" w:rsidRPr="000A51F1">
        <w:trPr>
          <w:trHeight w:hRule="exact" w:val="340"/>
          <w:jc w:val="center"/>
        </w:trPr>
        <w:tc>
          <w:tcPr>
            <w:tcW w:w="594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8" w:type="dxa"/>
            <w:vMerge w:val="restart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9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 w:val="restart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 w:val="restart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 w:val="restart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 w:val="restart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28" w:type="dxa"/>
            <w:vMerge w:val="restart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82" w:type="dxa"/>
            <w:vMerge w:val="restart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40" w:type="dxa"/>
            <w:vMerge w:val="restart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CD46FA" w:rsidRPr="000A51F1">
        <w:trPr>
          <w:trHeight w:hRule="exact" w:val="340"/>
          <w:jc w:val="center"/>
        </w:trPr>
        <w:tc>
          <w:tcPr>
            <w:tcW w:w="594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2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9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2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82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40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CD46FA" w:rsidRPr="000A51F1">
        <w:trPr>
          <w:trHeight w:hRule="exact" w:val="340"/>
          <w:jc w:val="center"/>
        </w:trPr>
        <w:tc>
          <w:tcPr>
            <w:tcW w:w="594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2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9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2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82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40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CD46FA" w:rsidRPr="000A51F1">
        <w:trPr>
          <w:trHeight w:hRule="exact" w:val="340"/>
          <w:jc w:val="center"/>
        </w:trPr>
        <w:tc>
          <w:tcPr>
            <w:tcW w:w="594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2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9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2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82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40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CD46FA" w:rsidRPr="000A51F1">
        <w:trPr>
          <w:trHeight w:hRule="exact" w:val="340"/>
          <w:jc w:val="center"/>
        </w:trPr>
        <w:tc>
          <w:tcPr>
            <w:tcW w:w="594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2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8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829" w:type="dxa"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0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13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28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82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740" w:type="dxa"/>
            <w:vMerge/>
          </w:tcPr>
          <w:p w:rsidR="00CD46FA" w:rsidRPr="00B25A02" w:rsidRDefault="00CD46FA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</w:tbl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Цена наименьшего деления измерительной шкалы………………град.</w:t>
      </w:r>
    </w:p>
    <w:p w:rsidR="00CD46FA" w:rsidRPr="00B25A02" w:rsidRDefault="00CD46FA" w:rsidP="00DE4DAD">
      <w:pPr>
        <w:spacing w:after="200"/>
        <w:ind w:firstLine="426"/>
        <w:jc w:val="center"/>
        <w:rPr>
          <w:i/>
          <w:iCs/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Студент(ка) гр._______________________________________(</w:t>
      </w:r>
      <w:r w:rsidRPr="00B25A02">
        <w:rPr>
          <w:i/>
          <w:iCs/>
          <w:sz w:val="28"/>
          <w:szCs w:val="28"/>
          <w:lang w:eastAsia="ru-RU"/>
        </w:rPr>
        <w:t>указать ФИО)</w:t>
      </w:r>
    </w:p>
    <w:p w:rsidR="00CD46FA" w:rsidRPr="00B25A02" w:rsidRDefault="00CD46FA" w:rsidP="00DE4DAD">
      <w:pPr>
        <w:spacing w:after="200"/>
        <w:ind w:firstLine="426"/>
        <w:jc w:val="center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Дата выполнения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____________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>одпись п</w:t>
      </w:r>
      <w:r w:rsidRPr="00B25A02">
        <w:rPr>
          <w:sz w:val="28"/>
          <w:szCs w:val="28"/>
          <w:lang w:eastAsia="ru-RU"/>
        </w:rPr>
        <w:t>реподавател</w:t>
      </w:r>
      <w:r>
        <w:rPr>
          <w:sz w:val="28"/>
          <w:szCs w:val="28"/>
          <w:lang w:eastAsia="ru-RU"/>
        </w:rPr>
        <w:t xml:space="preserve">я </w:t>
      </w:r>
      <w:r w:rsidRPr="00B25A02">
        <w:rPr>
          <w:sz w:val="28"/>
          <w:szCs w:val="28"/>
          <w:lang w:eastAsia="ru-RU"/>
        </w:rPr>
        <w:t>________________</w:t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В процессе работы, отклоняя шар №1 на заданный угол </w:t>
      </w: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0</w:t>
      </w:r>
      <w:r w:rsidRPr="00B25A02">
        <w:rPr>
          <w:sz w:val="28"/>
          <w:szCs w:val="28"/>
          <w:lang w:eastAsia="ru-RU"/>
        </w:rPr>
        <w:t xml:space="preserve">, измеряют углы </w:t>
      </w: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 xml:space="preserve"> и </w:t>
      </w: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2</w:t>
      </w:r>
      <w:r w:rsidRPr="00B25A02">
        <w:rPr>
          <w:sz w:val="28"/>
          <w:szCs w:val="28"/>
          <w:lang w:eastAsia="ru-RU"/>
        </w:rPr>
        <w:t xml:space="preserve"> отклонений шаров №1 и №2 непосредственно после удара. Измерения углов проводятся пять раз. </w:t>
      </w:r>
    </w:p>
    <w:p w:rsidR="00CD46FA" w:rsidRPr="00B25A02" w:rsidRDefault="00CD46FA" w:rsidP="00FA14CB">
      <w:pPr>
        <w:spacing w:after="200" w:line="276" w:lineRule="auto"/>
        <w:ind w:firstLine="36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Обработка результатов измерений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Найти среднее значение угла </w:t>
      </w: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1</w:t>
      </w:r>
    </w:p>
    <w:p w:rsidR="00CD46FA" w:rsidRPr="00B25A02" w:rsidRDefault="00CD46FA" w:rsidP="00FA14CB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i/>
          <w:iCs/>
          <w:sz w:val="40"/>
          <w:szCs w:val="40"/>
          <w:lang w:val="en-US" w:eastAsia="ru-RU"/>
        </w:rPr>
        <w:t>&lt;φ</w:t>
      </w:r>
      <w:r w:rsidRPr="00B25A02">
        <w:rPr>
          <w:i/>
          <w:iCs/>
          <w:sz w:val="40"/>
          <w:szCs w:val="40"/>
          <w:vertAlign w:val="subscript"/>
          <w:lang w:eastAsia="ru-RU"/>
        </w:rPr>
        <w:t>1</w:t>
      </w:r>
      <w:r w:rsidRPr="00B25A02">
        <w:rPr>
          <w:i/>
          <w:iCs/>
          <w:sz w:val="40"/>
          <w:szCs w:val="40"/>
          <w:lang w:eastAsia="ru-RU"/>
        </w:rPr>
        <w:t>&gt;</w:t>
      </w:r>
      <w:r w:rsidRPr="00B25A02">
        <w:rPr>
          <w:sz w:val="28"/>
          <w:szCs w:val="28"/>
          <w:lang w:val="en-US" w:eastAsia="ru-RU"/>
        </w:rPr>
        <w:t xml:space="preserve"> =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Найти отклонения результатов каждого измерения от среднего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i/>
          <w:iCs/>
          <w:sz w:val="36"/>
          <w:szCs w:val="36"/>
          <w:lang w:eastAsia="ru-RU"/>
        </w:rPr>
        <w:t>Δ</w:t>
      </w:r>
      <w:r w:rsidRPr="00DE4DAD">
        <w:rPr>
          <w:i/>
          <w:iCs/>
          <w:sz w:val="36"/>
          <w:szCs w:val="36"/>
          <w:lang w:val="en-US" w:eastAsia="ru-RU"/>
        </w:rPr>
        <w:t>φ</w:t>
      </w:r>
      <w:r w:rsidRPr="00DE4DAD">
        <w:rPr>
          <w:i/>
          <w:iCs/>
          <w:sz w:val="36"/>
          <w:szCs w:val="36"/>
          <w:vertAlign w:val="subscript"/>
          <w:lang w:eastAsia="ru-RU"/>
        </w:rPr>
        <w:t>11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i/>
          <w:iCs/>
          <w:sz w:val="36"/>
          <w:szCs w:val="36"/>
          <w:lang w:val="en-US" w:eastAsia="ru-RU"/>
        </w:rPr>
        <w:t>Δφ</w:t>
      </w:r>
      <w:r w:rsidRPr="00DE4DAD">
        <w:rPr>
          <w:i/>
          <w:iCs/>
          <w:sz w:val="36"/>
          <w:szCs w:val="36"/>
          <w:vertAlign w:val="subscript"/>
          <w:lang w:eastAsia="ru-RU"/>
        </w:rPr>
        <w:t>12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sz w:val="36"/>
          <w:szCs w:val="36"/>
          <w:lang w:val="en-US" w:eastAsia="ru-RU"/>
        </w:rPr>
        <w:t>Δ</w:t>
      </w:r>
      <w:r w:rsidRPr="00DE4DAD">
        <w:rPr>
          <w:i/>
          <w:iCs/>
          <w:sz w:val="36"/>
          <w:szCs w:val="36"/>
          <w:lang w:val="en-US" w:eastAsia="ru-RU"/>
        </w:rPr>
        <w:t>φ</w:t>
      </w:r>
      <w:r w:rsidRPr="00DE4DAD">
        <w:rPr>
          <w:i/>
          <w:iCs/>
          <w:sz w:val="36"/>
          <w:szCs w:val="36"/>
          <w:vertAlign w:val="subscript"/>
          <w:lang w:eastAsia="ru-RU"/>
        </w:rPr>
        <w:t>13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i/>
          <w:iCs/>
          <w:sz w:val="36"/>
          <w:szCs w:val="36"/>
          <w:lang w:val="en-US" w:eastAsia="ru-RU"/>
        </w:rPr>
        <w:t>Δφ</w:t>
      </w:r>
      <w:r w:rsidRPr="00DE4DAD">
        <w:rPr>
          <w:i/>
          <w:iCs/>
          <w:sz w:val="36"/>
          <w:szCs w:val="36"/>
          <w:vertAlign w:val="subscript"/>
          <w:lang w:eastAsia="ru-RU"/>
        </w:rPr>
        <w:t>14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i/>
          <w:iCs/>
          <w:sz w:val="36"/>
          <w:szCs w:val="36"/>
          <w:lang w:val="en-US" w:eastAsia="ru-RU"/>
        </w:rPr>
        <w:t>Δφ</w:t>
      </w:r>
      <w:r w:rsidRPr="00DE4DAD">
        <w:rPr>
          <w:i/>
          <w:iCs/>
          <w:sz w:val="36"/>
          <w:szCs w:val="36"/>
          <w:vertAlign w:val="subscript"/>
          <w:lang w:eastAsia="ru-RU"/>
        </w:rPr>
        <w:t>15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Найти среднюю квадратичную погрешность</w:t>
      </w:r>
    </w:p>
    <w:p w:rsidR="00CD46FA" w:rsidRPr="00B25A02" w:rsidRDefault="00CD46FA" w:rsidP="00FA14CB">
      <w:pPr>
        <w:spacing w:after="200" w:line="276" w:lineRule="auto"/>
        <w:ind w:left="720" w:firstLine="0"/>
        <w:jc w:val="both"/>
        <w:rPr>
          <w:rFonts w:ascii="Calibri" w:hAnsi="Calibri" w:cs="Calibri"/>
          <w:position w:val="-32"/>
          <w:sz w:val="22"/>
          <w:szCs w:val="22"/>
          <w:lang w:eastAsia="ru-RU"/>
        </w:rPr>
      </w:pPr>
      <w:r w:rsidRPr="00B25A02">
        <w:rPr>
          <w:rFonts w:ascii="Calibri" w:eastAsia="Times New Roman" w:hAnsi="Calibri"/>
          <w:position w:val="-32"/>
          <w:sz w:val="22"/>
          <w:szCs w:val="22"/>
          <w:lang w:eastAsia="ru-RU"/>
        </w:rPr>
        <w:object w:dxaOrig="2120" w:dyaOrig="1100">
          <v:shape id="_x0000_i1027" type="#_x0000_t75" style="width:135.75pt;height:69pt" o:ole="">
            <v:imagedata r:id="rId10" o:title=""/>
          </v:shape>
          <o:OLEObject Type="Embed" ProgID="Equation.3" ShapeID="_x0000_i1027" DrawAspect="Content" ObjectID="_1590348436" r:id="rId11"/>
        </w:object>
      </w:r>
    </w:p>
    <w:p w:rsidR="00CD46FA" w:rsidRDefault="00CD46FA" w:rsidP="00FA14CB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Задать надежность α (0,9 или 0,95) и в таблице найти коэффициент Стьюдента 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eastAsia="ru-RU"/>
        </w:rPr>
        <w:t xml:space="preserve"> = </w:t>
      </w:r>
      <w:r>
        <w:rPr>
          <w:sz w:val="28"/>
          <w:szCs w:val="28"/>
          <w:lang w:eastAsia="ru-RU"/>
        </w:rPr>
        <w:t xml:space="preserve">       при  α =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Найти случайную погрешность измерения угла </w:t>
      </w: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1</w:t>
      </w:r>
    </w:p>
    <w:p w:rsidR="00CD46FA" w:rsidRPr="00B25A02" w:rsidRDefault="00CD46FA" w:rsidP="00FA14CB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val="en-US" w:eastAsia="ru-RU"/>
        </w:rPr>
        <w:t>∆</w:t>
      </w:r>
      <w:r w:rsidRPr="00B25A02">
        <w:rPr>
          <w:i/>
          <w:iCs/>
          <w:sz w:val="40"/>
          <w:szCs w:val="40"/>
          <w:lang w:val="en-US" w:eastAsia="ru-RU"/>
        </w:rPr>
        <w:t>φ</w:t>
      </w:r>
      <w:r w:rsidRPr="00B25A02">
        <w:rPr>
          <w:sz w:val="28"/>
          <w:szCs w:val="28"/>
          <w:vertAlign w:val="subscript"/>
          <w:lang w:eastAsia="ru-RU"/>
        </w:rPr>
        <w:t>1сл</w:t>
      </w:r>
      <w:r w:rsidRPr="00B25A02">
        <w:rPr>
          <w:sz w:val="28"/>
          <w:szCs w:val="28"/>
          <w:lang w:eastAsia="ru-RU"/>
        </w:rPr>
        <w:t xml:space="preserve"> =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val="en-US" w:eastAsia="ru-RU"/>
        </w:rPr>
        <w:t>·S</w:t>
      </w:r>
      <w:r w:rsidRPr="00B25A02">
        <w:rPr>
          <w:sz w:val="28"/>
          <w:szCs w:val="28"/>
          <w:vertAlign w:val="subscript"/>
          <w:lang w:val="en-US" w:eastAsia="ru-RU"/>
        </w:rPr>
        <w:t>φ</w:t>
      </w:r>
      <w:r w:rsidRPr="00B25A02">
        <w:rPr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val="en-US" w:eastAsia="ru-RU"/>
        </w:rPr>
        <w:t xml:space="preserve"> =  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eastAsia="ru-RU"/>
        </w:rPr>
        <w:t>Найти приборную погрешность Δ</w:t>
      </w:r>
      <w:r w:rsidRPr="00B25A02">
        <w:rPr>
          <w:i/>
          <w:iCs/>
          <w:sz w:val="40"/>
          <w:szCs w:val="40"/>
          <w:lang w:val="en-US" w:eastAsia="ru-RU"/>
        </w:rPr>
        <w:t>φ</w:t>
      </w:r>
      <w:r w:rsidRPr="00B25A02">
        <w:rPr>
          <w:sz w:val="28"/>
          <w:szCs w:val="28"/>
          <w:vertAlign w:val="subscript"/>
          <w:lang w:eastAsia="ru-RU"/>
        </w:rPr>
        <w:t>пр</w:t>
      </w:r>
      <w:r w:rsidRPr="00B25A02">
        <w:rPr>
          <w:sz w:val="28"/>
          <w:szCs w:val="28"/>
          <w:lang w:eastAsia="ru-RU"/>
        </w:rPr>
        <w:t xml:space="preserve"> =  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eastAsia="ru-RU"/>
        </w:rPr>
        <w:t xml:space="preserve">Найти абсолютную погрешность   </w:t>
      </w:r>
      <w:r w:rsidRPr="00B25A02">
        <w:rPr>
          <w:rFonts w:eastAsia="Times New Roman"/>
          <w:position w:val="-16"/>
          <w:sz w:val="28"/>
          <w:szCs w:val="28"/>
          <w:lang w:eastAsia="ru-RU"/>
        </w:rPr>
        <w:object w:dxaOrig="2680" w:dyaOrig="499">
          <v:shape id="_x0000_i1028" type="#_x0000_t75" style="width:156.75pt;height:28.5pt" o:ole="">
            <v:imagedata r:id="rId12" o:title=""/>
          </v:shape>
          <o:OLEObject Type="Embed" ProgID="Equation.3" ShapeID="_x0000_i1028" DrawAspect="Content" ObjectID="_1590348437" r:id="rId13"/>
        </w:objec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eastAsia="ru-RU"/>
        </w:rPr>
        <w:fldChar w:fldCharType="begin"/>
      </w:r>
      <w:r w:rsidRPr="00B25A02">
        <w:rPr>
          <w:sz w:val="28"/>
          <w:szCs w:val="28"/>
          <w:lang w:eastAsia="ru-RU"/>
        </w:rPr>
        <w:instrText xml:space="preserve"> QUOTE </w:instrText>
      </w:r>
      <w:r w:rsidRPr="00257BB3">
        <w:rPr>
          <w:rFonts w:ascii="Calibri" w:hAnsi="Calibri" w:cs="Calibri"/>
          <w:noProof/>
          <w:sz w:val="22"/>
          <w:szCs w:val="22"/>
          <w:lang w:eastAsia="ru-RU"/>
        </w:rPr>
        <w:pict>
          <v:shape id="Рисунок 8" o:spid="_x0000_i1029" type="#_x0000_t75" style="width:166.5pt;height:78.75pt;visibility:visible">
            <v:imagedata r:id="rId14" o:title="" chromakey="white"/>
          </v:shape>
        </w:pict>
      </w:r>
      <w:r w:rsidRPr="00B25A02">
        <w:rPr>
          <w:sz w:val="28"/>
          <w:szCs w:val="28"/>
          <w:lang w:eastAsia="ru-RU"/>
        </w:rPr>
        <w:fldChar w:fldCharType="end"/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Найти среднее значение угла </w:t>
      </w: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2</w:t>
      </w:r>
    </w:p>
    <w:p w:rsidR="00CD46FA" w:rsidRPr="00B25A02" w:rsidRDefault="00CD46FA" w:rsidP="00FA14CB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i/>
          <w:iCs/>
          <w:sz w:val="40"/>
          <w:szCs w:val="40"/>
          <w:lang w:val="en-US" w:eastAsia="ru-RU"/>
        </w:rPr>
        <w:t>&lt;φ</w:t>
      </w:r>
      <w:r w:rsidRPr="00B25A02">
        <w:rPr>
          <w:i/>
          <w:iCs/>
          <w:sz w:val="40"/>
          <w:szCs w:val="40"/>
          <w:vertAlign w:val="subscript"/>
          <w:lang w:eastAsia="ru-RU"/>
        </w:rPr>
        <w:t>2</w:t>
      </w:r>
      <w:r w:rsidRPr="00B25A02">
        <w:rPr>
          <w:i/>
          <w:iCs/>
          <w:sz w:val="40"/>
          <w:szCs w:val="40"/>
          <w:lang w:eastAsia="ru-RU"/>
        </w:rPr>
        <w:t>&gt;</w:t>
      </w:r>
      <w:r w:rsidRPr="00B25A02">
        <w:rPr>
          <w:sz w:val="28"/>
          <w:szCs w:val="28"/>
          <w:lang w:val="en-US" w:eastAsia="ru-RU"/>
        </w:rPr>
        <w:t xml:space="preserve"> =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Найти отклонения результатов каждого измерения от среднего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i/>
          <w:iCs/>
          <w:sz w:val="36"/>
          <w:szCs w:val="36"/>
          <w:lang w:eastAsia="ru-RU"/>
        </w:rPr>
        <w:t>Δ</w:t>
      </w:r>
      <w:r w:rsidRPr="00DE4DAD">
        <w:rPr>
          <w:i/>
          <w:iCs/>
          <w:sz w:val="36"/>
          <w:szCs w:val="36"/>
          <w:lang w:val="en-US" w:eastAsia="ru-RU"/>
        </w:rPr>
        <w:t>φ</w:t>
      </w:r>
      <w:r w:rsidRPr="00DE4DAD">
        <w:rPr>
          <w:i/>
          <w:iCs/>
          <w:sz w:val="36"/>
          <w:szCs w:val="36"/>
          <w:vertAlign w:val="subscript"/>
          <w:lang w:eastAsia="ru-RU"/>
        </w:rPr>
        <w:t>21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i/>
          <w:iCs/>
          <w:sz w:val="36"/>
          <w:szCs w:val="36"/>
          <w:lang w:val="en-US" w:eastAsia="ru-RU"/>
        </w:rPr>
        <w:t>Δφ</w:t>
      </w:r>
      <w:r w:rsidRPr="00DE4DAD">
        <w:rPr>
          <w:i/>
          <w:iCs/>
          <w:sz w:val="36"/>
          <w:szCs w:val="36"/>
          <w:vertAlign w:val="subscript"/>
          <w:lang w:eastAsia="ru-RU"/>
        </w:rPr>
        <w:t>22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sz w:val="36"/>
          <w:szCs w:val="36"/>
          <w:lang w:val="en-US" w:eastAsia="ru-RU"/>
        </w:rPr>
        <w:t>Δ</w:t>
      </w:r>
      <w:r w:rsidRPr="00DE4DAD">
        <w:rPr>
          <w:i/>
          <w:iCs/>
          <w:sz w:val="36"/>
          <w:szCs w:val="36"/>
          <w:lang w:val="en-US" w:eastAsia="ru-RU"/>
        </w:rPr>
        <w:t>φ</w:t>
      </w:r>
      <w:r w:rsidRPr="00DE4DAD">
        <w:rPr>
          <w:i/>
          <w:iCs/>
          <w:sz w:val="36"/>
          <w:szCs w:val="36"/>
          <w:vertAlign w:val="subscript"/>
          <w:lang w:eastAsia="ru-RU"/>
        </w:rPr>
        <w:t>23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i/>
          <w:iCs/>
          <w:sz w:val="36"/>
          <w:szCs w:val="36"/>
          <w:lang w:val="en-US" w:eastAsia="ru-RU"/>
        </w:rPr>
        <w:t>Δφ</w:t>
      </w:r>
      <w:r w:rsidRPr="00DE4DAD">
        <w:rPr>
          <w:i/>
          <w:iCs/>
          <w:sz w:val="36"/>
          <w:szCs w:val="36"/>
          <w:vertAlign w:val="subscript"/>
          <w:lang w:eastAsia="ru-RU"/>
        </w:rPr>
        <w:t>24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DE4DAD" w:rsidRDefault="00CD46FA" w:rsidP="00FA14CB">
      <w:pPr>
        <w:spacing w:after="200" w:line="276" w:lineRule="auto"/>
        <w:ind w:left="720" w:firstLine="0"/>
        <w:jc w:val="both"/>
        <w:rPr>
          <w:sz w:val="36"/>
          <w:szCs w:val="36"/>
          <w:lang w:eastAsia="ru-RU"/>
        </w:rPr>
      </w:pPr>
      <w:r w:rsidRPr="00DE4DAD">
        <w:rPr>
          <w:i/>
          <w:iCs/>
          <w:sz w:val="36"/>
          <w:szCs w:val="36"/>
          <w:lang w:val="en-US" w:eastAsia="ru-RU"/>
        </w:rPr>
        <w:t>Δφ</w:t>
      </w:r>
      <w:r w:rsidRPr="00DE4DAD">
        <w:rPr>
          <w:i/>
          <w:iCs/>
          <w:sz w:val="36"/>
          <w:szCs w:val="36"/>
          <w:vertAlign w:val="subscript"/>
          <w:lang w:eastAsia="ru-RU"/>
        </w:rPr>
        <w:t>25</w:t>
      </w:r>
      <w:r w:rsidRPr="00DE4DAD">
        <w:rPr>
          <w:sz w:val="36"/>
          <w:szCs w:val="36"/>
          <w:lang w:eastAsia="ru-RU"/>
        </w:rPr>
        <w:t xml:space="preserve"> =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DE4DAD"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Найти среднюю квадратичную погрешность</w:t>
      </w:r>
    </w:p>
    <w:p w:rsidR="00CD46FA" w:rsidRPr="00B25A02" w:rsidRDefault="00CD46FA" w:rsidP="00FA14CB">
      <w:pPr>
        <w:spacing w:after="200" w:line="276" w:lineRule="auto"/>
        <w:ind w:left="720" w:firstLine="0"/>
        <w:jc w:val="both"/>
        <w:rPr>
          <w:rFonts w:ascii="Calibri" w:hAnsi="Calibri" w:cs="Calibri"/>
          <w:position w:val="-32"/>
          <w:sz w:val="22"/>
          <w:szCs w:val="22"/>
          <w:lang w:eastAsia="ru-RU"/>
        </w:rPr>
      </w:pPr>
      <w:r w:rsidRPr="00B25A02">
        <w:rPr>
          <w:rFonts w:ascii="Calibri" w:eastAsia="Times New Roman" w:hAnsi="Calibri"/>
          <w:position w:val="-32"/>
          <w:sz w:val="22"/>
          <w:szCs w:val="22"/>
          <w:lang w:eastAsia="ru-RU"/>
        </w:rPr>
        <w:object w:dxaOrig="2160" w:dyaOrig="1100">
          <v:shape id="_x0000_i1030" type="#_x0000_t75" style="width:2in;height:72.75pt" o:ole="">
            <v:imagedata r:id="rId15" o:title=""/>
          </v:shape>
          <o:OLEObject Type="Embed" ProgID="Equation.3" ShapeID="_x0000_i1030" DrawAspect="Content" ObjectID="_1590348438" r:id="rId16"/>
        </w:object>
      </w:r>
    </w:p>
    <w:p w:rsidR="00CD46FA" w:rsidRDefault="00CD46FA" w:rsidP="00FA14CB">
      <w:pPr>
        <w:spacing w:after="200" w:line="276" w:lineRule="auto"/>
        <w:ind w:left="720" w:firstLine="0"/>
        <w:jc w:val="both"/>
        <w:rPr>
          <w:rFonts w:ascii="Calibri" w:hAnsi="Calibri" w:cs="Calibri"/>
          <w:position w:val="-32"/>
          <w:sz w:val="22"/>
          <w:szCs w:val="22"/>
          <w:lang w:eastAsia="ru-RU"/>
        </w:rPr>
      </w:pPr>
    </w:p>
    <w:p w:rsidR="00CD46FA" w:rsidRPr="00B25A02" w:rsidRDefault="00CD46FA" w:rsidP="00FA14CB">
      <w:pPr>
        <w:spacing w:after="200" w:line="276" w:lineRule="auto"/>
        <w:ind w:left="720" w:firstLine="0"/>
        <w:jc w:val="both"/>
        <w:rPr>
          <w:rFonts w:ascii="Calibri" w:hAnsi="Calibri" w:cs="Calibri"/>
          <w:position w:val="-32"/>
          <w:sz w:val="22"/>
          <w:szCs w:val="22"/>
          <w:lang w:eastAsia="ru-RU"/>
        </w:rPr>
      </w:pP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Задать надежность α (0,9 или 0,95) и в таблице найти коэффициент Стьюдента 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eastAsia="ru-RU"/>
        </w:rPr>
        <w:t xml:space="preserve"> = </w:t>
      </w:r>
      <w:r>
        <w:rPr>
          <w:sz w:val="28"/>
          <w:szCs w:val="28"/>
          <w:lang w:eastAsia="ru-RU"/>
        </w:rPr>
        <w:t xml:space="preserve">         при  α =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Найти случайную погрешность измерения угла </w:t>
      </w:r>
      <w:r w:rsidRPr="00B25A02">
        <w:rPr>
          <w:i/>
          <w:iCs/>
          <w:sz w:val="40"/>
          <w:szCs w:val="40"/>
          <w:lang w:eastAsia="ru-RU"/>
        </w:rPr>
        <w:t>φ</w:t>
      </w:r>
      <w:r w:rsidRPr="00B25A02">
        <w:rPr>
          <w:i/>
          <w:iCs/>
          <w:sz w:val="40"/>
          <w:szCs w:val="40"/>
          <w:vertAlign w:val="subscript"/>
          <w:lang w:eastAsia="ru-RU"/>
        </w:rPr>
        <w:t>2</w:t>
      </w:r>
    </w:p>
    <w:p w:rsidR="00CD46FA" w:rsidRPr="00B25A02" w:rsidRDefault="00CD46FA" w:rsidP="00FA14CB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val="en-US" w:eastAsia="ru-RU"/>
        </w:rPr>
        <w:t>∆</w:t>
      </w:r>
      <w:r w:rsidRPr="00B25A02">
        <w:rPr>
          <w:i/>
          <w:iCs/>
          <w:sz w:val="40"/>
          <w:szCs w:val="40"/>
          <w:lang w:val="en-US" w:eastAsia="ru-RU"/>
        </w:rPr>
        <w:t>φ</w:t>
      </w:r>
      <w:r w:rsidRPr="00B25A02">
        <w:rPr>
          <w:sz w:val="28"/>
          <w:szCs w:val="28"/>
          <w:vertAlign w:val="subscript"/>
          <w:lang w:eastAsia="ru-RU"/>
        </w:rPr>
        <w:t>2сл</w:t>
      </w:r>
      <w:r w:rsidRPr="00B25A02">
        <w:rPr>
          <w:sz w:val="28"/>
          <w:szCs w:val="28"/>
          <w:lang w:eastAsia="ru-RU"/>
        </w:rPr>
        <w:t xml:space="preserve"> =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val="en-US" w:eastAsia="ru-RU"/>
        </w:rPr>
        <w:t>·S</w:t>
      </w:r>
      <w:r w:rsidRPr="00B25A02">
        <w:rPr>
          <w:sz w:val="28"/>
          <w:szCs w:val="28"/>
          <w:vertAlign w:val="subscript"/>
          <w:lang w:val="en-US" w:eastAsia="ru-RU"/>
        </w:rPr>
        <w:t>φ</w:t>
      </w:r>
      <w:r w:rsidRPr="00B25A02">
        <w:rPr>
          <w:sz w:val="28"/>
          <w:szCs w:val="28"/>
          <w:vertAlign w:val="subscript"/>
          <w:lang w:eastAsia="ru-RU"/>
        </w:rPr>
        <w:t>2</w:t>
      </w:r>
      <w:r w:rsidRPr="00B25A02">
        <w:rPr>
          <w:sz w:val="28"/>
          <w:szCs w:val="28"/>
          <w:lang w:val="en-US" w:eastAsia="ru-RU"/>
        </w:rPr>
        <w:t xml:space="preserve"> =  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eastAsia="ru-RU"/>
        </w:rPr>
        <w:t xml:space="preserve"> Найти приборную погрешность Δ</w:t>
      </w:r>
      <w:r w:rsidRPr="00B25A02">
        <w:rPr>
          <w:i/>
          <w:iCs/>
          <w:sz w:val="40"/>
          <w:szCs w:val="40"/>
          <w:lang w:val="en-US" w:eastAsia="ru-RU"/>
        </w:rPr>
        <w:t>φ</w:t>
      </w:r>
      <w:r w:rsidRPr="00B25A02">
        <w:rPr>
          <w:sz w:val="28"/>
          <w:szCs w:val="28"/>
          <w:vertAlign w:val="subscript"/>
          <w:lang w:eastAsia="ru-RU"/>
        </w:rPr>
        <w:t>пр</w:t>
      </w:r>
      <w:r w:rsidRPr="00B25A02">
        <w:rPr>
          <w:sz w:val="28"/>
          <w:szCs w:val="28"/>
          <w:lang w:eastAsia="ru-RU"/>
        </w:rPr>
        <w:t xml:space="preserve"> =  </w:t>
      </w: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eastAsia="ru-RU"/>
        </w:rPr>
        <w:t xml:space="preserve"> Найти абсолютную погрешность   </w:t>
      </w:r>
      <w:r w:rsidRPr="00B25A02">
        <w:rPr>
          <w:rFonts w:eastAsia="Times New Roman"/>
          <w:position w:val="-16"/>
          <w:sz w:val="28"/>
          <w:szCs w:val="28"/>
          <w:lang w:eastAsia="ru-RU"/>
        </w:rPr>
        <w:object w:dxaOrig="2720" w:dyaOrig="499">
          <v:shape id="_x0000_i1031" type="#_x0000_t75" style="width:168.75pt;height:30.75pt" o:ole="">
            <v:imagedata r:id="rId17" o:title=""/>
          </v:shape>
          <o:OLEObject Type="Embed" ProgID="Equation.3" ShapeID="_x0000_i1031" DrawAspect="Content" ObjectID="_1590348439" r:id="rId18"/>
        </w:object>
      </w:r>
      <w:r w:rsidRPr="00B25A02">
        <w:rPr>
          <w:sz w:val="28"/>
          <w:szCs w:val="28"/>
          <w:lang w:eastAsia="ru-RU"/>
        </w:rPr>
        <w:fldChar w:fldCharType="begin"/>
      </w:r>
      <w:r w:rsidRPr="00B25A02">
        <w:rPr>
          <w:sz w:val="28"/>
          <w:szCs w:val="28"/>
          <w:lang w:eastAsia="ru-RU"/>
        </w:rPr>
        <w:instrText xml:space="preserve"> QUOTE </w:instrText>
      </w:r>
      <w:r w:rsidRPr="00257BB3">
        <w:rPr>
          <w:rFonts w:ascii="Calibri" w:hAnsi="Calibri" w:cs="Calibri"/>
          <w:noProof/>
          <w:sz w:val="22"/>
          <w:szCs w:val="22"/>
          <w:lang w:eastAsia="ru-RU"/>
        </w:rPr>
        <w:pict>
          <v:shape id="Рисунок 7" o:spid="_x0000_i1032" type="#_x0000_t75" style="width:166.5pt;height:78.75pt;visibility:visible">
            <v:imagedata r:id="rId14" o:title="" chromakey="white"/>
          </v:shape>
        </w:pict>
      </w:r>
      <w:r w:rsidRPr="00B25A02">
        <w:rPr>
          <w:sz w:val="28"/>
          <w:szCs w:val="28"/>
          <w:lang w:eastAsia="ru-RU"/>
        </w:rPr>
        <w:fldChar w:fldCharType="end"/>
      </w:r>
    </w:p>
    <w:p w:rsidR="00CD46FA" w:rsidRPr="00B25A02" w:rsidRDefault="00CD46FA" w:rsidP="00FA14CB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Рассчитать коэффициент восстановления скорости </w:t>
      </w:r>
      <w:r w:rsidRPr="00B25A02">
        <w:rPr>
          <w:sz w:val="28"/>
          <w:szCs w:val="28"/>
          <w:lang w:val="en-US" w:eastAsia="ru-RU"/>
        </w:rPr>
        <w:t>k</w:t>
      </w:r>
      <w:r w:rsidRPr="00B25A02">
        <w:rPr>
          <w:sz w:val="28"/>
          <w:szCs w:val="28"/>
          <w:lang w:eastAsia="ru-RU"/>
        </w:rPr>
        <w:t xml:space="preserve"> по формуле (5.7), используя средние значения углов отклонения шаров.</w:t>
      </w:r>
    </w:p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</w:p>
    <w:p w:rsidR="00CD46FA" w:rsidRPr="00B25A02" w:rsidRDefault="00CD46FA" w:rsidP="00FA14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Рассчитать абсолютную погрешность определения коэффициента восстановления скорости ∆</w:t>
      </w:r>
      <w:r w:rsidRPr="00B25A02">
        <w:rPr>
          <w:sz w:val="28"/>
          <w:szCs w:val="28"/>
          <w:lang w:val="en-US" w:eastAsia="ru-RU"/>
        </w:rPr>
        <w:t>k</w:t>
      </w:r>
      <w:r w:rsidRPr="00B25A02">
        <w:rPr>
          <w:sz w:val="28"/>
          <w:szCs w:val="28"/>
          <w:lang w:eastAsia="ru-RU"/>
        </w:rPr>
        <w:t xml:space="preserve">  по методике косвенных воспроизводимых измерений  </w:t>
      </w:r>
      <w:r w:rsidRPr="00B25A02">
        <w:rPr>
          <w:i/>
          <w:iCs/>
          <w:sz w:val="36"/>
          <w:szCs w:val="36"/>
          <w:lang w:eastAsia="ru-RU"/>
        </w:rPr>
        <w:t>(∆φ</w:t>
      </w:r>
      <w:r w:rsidRPr="00B25A02">
        <w:rPr>
          <w:i/>
          <w:iCs/>
          <w:sz w:val="36"/>
          <w:szCs w:val="36"/>
          <w:vertAlign w:val="subscript"/>
          <w:lang w:eastAsia="ru-RU"/>
        </w:rPr>
        <w:t>0</w:t>
      </w:r>
      <w:r w:rsidRPr="00B25A02">
        <w:rPr>
          <w:i/>
          <w:iCs/>
          <w:sz w:val="36"/>
          <w:szCs w:val="36"/>
          <w:lang w:eastAsia="ru-RU"/>
        </w:rPr>
        <w:t xml:space="preserve"> = ∆φ</w:t>
      </w:r>
      <w:r w:rsidRPr="00B25A02">
        <w:rPr>
          <w:i/>
          <w:iCs/>
          <w:sz w:val="36"/>
          <w:szCs w:val="36"/>
          <w:vertAlign w:val="subscript"/>
          <w:lang w:eastAsia="ru-RU"/>
        </w:rPr>
        <w:t>пр</w:t>
      </w:r>
      <w:r w:rsidRPr="00B25A02">
        <w:rPr>
          <w:i/>
          <w:iCs/>
          <w:sz w:val="36"/>
          <w:szCs w:val="36"/>
          <w:lang w:eastAsia="ru-RU"/>
        </w:rPr>
        <w:t>).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rFonts w:eastAsia="Times New Roman"/>
          <w:position w:val="-34"/>
          <w:sz w:val="28"/>
          <w:szCs w:val="28"/>
          <w:lang w:eastAsia="ru-RU"/>
        </w:rPr>
        <w:object w:dxaOrig="4620" w:dyaOrig="880">
          <v:shape id="_x0000_i1033" type="#_x0000_t75" style="width:305.25pt;height:58.5pt" o:ole="">
            <v:imagedata r:id="rId19" o:title=""/>
          </v:shape>
          <o:OLEObject Type="Embed" ProgID="Equation.3" ShapeID="_x0000_i1033" DrawAspect="Content" ObjectID="_1590348440" r:id="rId20"/>
        </w:objec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CD46FA" w:rsidRPr="00B25A02" w:rsidRDefault="00CD46FA" w:rsidP="00FA14CB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Рассчитать относительную погрешность </w:t>
      </w:r>
    </w:p>
    <w:p w:rsidR="00CD46FA" w:rsidRDefault="00CD46FA" w:rsidP="00FA14CB">
      <w:pPr>
        <w:spacing w:after="200" w:line="276" w:lineRule="auto"/>
        <w:ind w:left="360" w:firstLine="0"/>
        <w:jc w:val="both"/>
        <w:rPr>
          <w:position w:val="-24"/>
          <w:sz w:val="28"/>
          <w:szCs w:val="28"/>
          <w:lang w:eastAsia="ru-RU"/>
        </w:rPr>
      </w:pPr>
      <w:r w:rsidRPr="00C226BF">
        <w:rPr>
          <w:rFonts w:eastAsia="Times New Roman"/>
          <w:position w:val="-36"/>
          <w:sz w:val="28"/>
          <w:szCs w:val="28"/>
          <w:lang w:eastAsia="ru-RU"/>
        </w:rPr>
        <w:object w:dxaOrig="2360" w:dyaOrig="960">
          <v:shape id="_x0000_i1034" type="#_x0000_t75" style="width:98.25pt;height:39pt" o:ole="">
            <v:imagedata r:id="rId21" o:title=""/>
          </v:shape>
          <o:OLEObject Type="Embed" ProgID="Equation.3" ShapeID="_x0000_i1034" DrawAspect="Content" ObjectID="_1590348441" r:id="rId22"/>
        </w:object>
      </w:r>
    </w:p>
    <w:p w:rsidR="00CD46FA" w:rsidRPr="00DA4D20" w:rsidRDefault="00CD46FA" w:rsidP="00FA14CB">
      <w:pPr>
        <w:spacing w:after="200" w:line="276" w:lineRule="auto"/>
        <w:ind w:left="360" w:firstLine="0"/>
        <w:jc w:val="center"/>
        <w:rPr>
          <w:b/>
          <w:bCs/>
          <w:sz w:val="28"/>
          <w:szCs w:val="28"/>
          <w:lang w:eastAsia="ru-RU"/>
        </w:rPr>
      </w:pPr>
      <w:r w:rsidRPr="00DA4D20">
        <w:rPr>
          <w:b/>
          <w:bCs/>
          <w:sz w:val="28"/>
          <w:szCs w:val="28"/>
          <w:lang w:eastAsia="ru-RU"/>
        </w:rPr>
        <w:t>Выводы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DA4D20">
        <w:rPr>
          <w:sz w:val="28"/>
          <w:szCs w:val="28"/>
          <w:lang w:eastAsia="ru-RU"/>
        </w:rPr>
        <w:t>1. В лабораторной работе определ</w:t>
      </w:r>
      <w:r>
        <w:rPr>
          <w:sz w:val="28"/>
          <w:szCs w:val="28"/>
          <w:lang w:eastAsia="ru-RU"/>
        </w:rPr>
        <w:t>ен ..</w:t>
      </w:r>
      <w:r w:rsidRPr="00B25A02">
        <w:rPr>
          <w:sz w:val="28"/>
          <w:szCs w:val="28"/>
          <w:lang w:eastAsia="ru-RU"/>
        </w:rPr>
        <w:t>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……………………………..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………………………………………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2. Измер</w:t>
      </w:r>
      <w:r>
        <w:rPr>
          <w:sz w:val="28"/>
          <w:szCs w:val="28"/>
          <w:lang w:eastAsia="ru-RU"/>
        </w:rPr>
        <w:t>ены ..</w:t>
      </w:r>
      <w:r w:rsidRPr="00B25A02">
        <w:rPr>
          <w:sz w:val="28"/>
          <w:szCs w:val="28"/>
          <w:lang w:eastAsia="ru-RU"/>
        </w:rPr>
        <w:t>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……………………………………………………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………………………………………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………………………………………………………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………………………………………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3. По результатам измерений рассчитан…………………</w:t>
      </w:r>
      <w:r w:rsidRPr="00FA14CB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…………………………………………………</w:t>
      </w:r>
      <w:r w:rsidRPr="00FA14CB">
        <w:rPr>
          <w:sz w:val="28"/>
          <w:szCs w:val="28"/>
          <w:lang w:eastAsia="ru-RU"/>
        </w:rPr>
        <w:t>…</w:t>
      </w:r>
      <w:r>
        <w:rPr>
          <w:sz w:val="28"/>
          <w:szCs w:val="28"/>
          <w:lang w:eastAsia="ru-RU"/>
        </w:rPr>
        <w:t>.</w:t>
      </w:r>
      <w:r w:rsidRPr="00FA14CB">
        <w:rPr>
          <w:sz w:val="28"/>
          <w:szCs w:val="28"/>
          <w:lang w:eastAsia="ru-RU"/>
        </w:rPr>
        <w:t>……</w:t>
      </w:r>
      <w:r w:rsidRPr="00B25A02">
        <w:rPr>
          <w:sz w:val="28"/>
          <w:szCs w:val="28"/>
          <w:lang w:eastAsia="ru-RU"/>
        </w:rPr>
        <w:t>…………………………………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Рисунок 10" o:spid="_x0000_s1028" type="#_x0000_t75" style="position:absolute;left:0;text-align:left;margin-left:0;margin-top:0;width:16.5pt;height:90.75pt;z-index:251658752;visibility:visible">
            <v:imagedata r:id="rId23" o:title=""/>
            <w10:wrap type="square"/>
            <w10:anchorlock/>
          </v:shape>
        </w:pict>
      </w:r>
      <w:r w:rsidRPr="00B25A02">
        <w:rPr>
          <w:sz w:val="28"/>
          <w:szCs w:val="28"/>
          <w:lang w:val="en-US" w:eastAsia="ru-RU"/>
        </w:rPr>
        <w:t>k</w:t>
      </w:r>
      <w:r w:rsidRPr="00B25A02">
        <w:rPr>
          <w:sz w:val="28"/>
          <w:szCs w:val="28"/>
          <w:lang w:eastAsia="ru-RU"/>
        </w:rPr>
        <w:t xml:space="preserve"> = (                 ±             )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ε</w:t>
      </w:r>
      <w:r w:rsidRPr="00B25A02">
        <w:rPr>
          <w:sz w:val="28"/>
          <w:szCs w:val="28"/>
          <w:lang w:eastAsia="ru-RU"/>
        </w:rPr>
        <w:t xml:space="preserve"> =   </w:t>
      </w:r>
      <w:r>
        <w:rPr>
          <w:sz w:val="28"/>
          <w:szCs w:val="28"/>
          <w:lang w:eastAsia="ru-RU"/>
        </w:rPr>
        <w:t xml:space="preserve">     </w:t>
      </w:r>
      <w:r w:rsidRPr="00B25A02">
        <w:rPr>
          <w:sz w:val="28"/>
          <w:szCs w:val="28"/>
          <w:lang w:eastAsia="ru-RU"/>
        </w:rPr>
        <w:t xml:space="preserve"> %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α</w:t>
      </w:r>
      <w:r w:rsidRPr="00B25A02">
        <w:rPr>
          <w:sz w:val="28"/>
          <w:szCs w:val="28"/>
          <w:lang w:eastAsia="ru-RU"/>
        </w:rPr>
        <w:t xml:space="preserve"> =</w:t>
      </w: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CD46FA" w:rsidRPr="00B25A02" w:rsidRDefault="00CD46FA" w:rsidP="00FA14CB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4. По величине коэффициента восстановления можно сделать вывод, что исследуемый удар является</w:t>
      </w:r>
      <w:r>
        <w:rPr>
          <w:sz w:val="28"/>
          <w:szCs w:val="28"/>
          <w:lang w:eastAsia="ru-RU"/>
        </w:rPr>
        <w:t xml:space="preserve"> .</w:t>
      </w:r>
      <w:r w:rsidRPr="00B25A02">
        <w:rPr>
          <w:sz w:val="28"/>
          <w:szCs w:val="28"/>
          <w:lang w:eastAsia="ru-RU"/>
        </w:rPr>
        <w:t>…………………</w:t>
      </w:r>
      <w:r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………………………………….</w:t>
      </w:r>
    </w:p>
    <w:p w:rsidR="00CD46FA" w:rsidRDefault="00CD46FA" w:rsidP="00FA14CB">
      <w:pPr>
        <w:ind w:firstLine="0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</w:t>
      </w:r>
      <w:r>
        <w:rPr>
          <w:sz w:val="28"/>
          <w:szCs w:val="28"/>
          <w:lang w:eastAsia="ru-RU"/>
        </w:rPr>
        <w:t>…</w:t>
      </w:r>
      <w:r w:rsidRPr="00B25A02">
        <w:rPr>
          <w:sz w:val="28"/>
          <w:szCs w:val="28"/>
          <w:lang w:eastAsia="ru-RU"/>
        </w:rPr>
        <w:t>…………………………………………………</w:t>
      </w:r>
      <w:r w:rsidRPr="00FA14CB">
        <w:rPr>
          <w:sz w:val="28"/>
          <w:szCs w:val="28"/>
          <w:lang w:eastAsia="ru-RU"/>
        </w:rPr>
        <w:t>…………</w:t>
      </w:r>
      <w:r w:rsidRPr="00B25A02">
        <w:rPr>
          <w:sz w:val="28"/>
          <w:szCs w:val="28"/>
          <w:lang w:eastAsia="ru-RU"/>
        </w:rPr>
        <w:t>…………</w:t>
      </w:r>
    </w:p>
    <w:p w:rsidR="00CD46FA" w:rsidRPr="00EA2BEE" w:rsidRDefault="00CD46FA" w:rsidP="00EA2BEE">
      <w:pPr>
        <w:spacing w:after="200"/>
        <w:ind w:firstLine="0"/>
        <w:jc w:val="both"/>
        <w:rPr>
          <w:sz w:val="28"/>
          <w:szCs w:val="28"/>
        </w:rPr>
      </w:pPr>
      <w:bookmarkStart w:id="0" w:name="_GoBack"/>
      <w:bookmarkEnd w:id="0"/>
    </w:p>
    <w:p w:rsidR="00CD46FA" w:rsidRPr="00EA2BEE" w:rsidRDefault="00CD46FA" w:rsidP="00EA2BEE">
      <w:pPr>
        <w:spacing w:after="200"/>
        <w:ind w:firstLine="0"/>
        <w:jc w:val="both"/>
        <w:rPr>
          <w:sz w:val="28"/>
          <w:szCs w:val="28"/>
        </w:rPr>
      </w:pPr>
    </w:p>
    <w:sectPr w:rsidR="00CD46FA" w:rsidRPr="00EA2BEE" w:rsidSect="00965164">
      <w:headerReference w:type="default" r:id="rId24"/>
      <w:pgSz w:w="12240" w:h="15840"/>
      <w:pgMar w:top="1134" w:right="851" w:bottom="1134" w:left="964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6FA" w:rsidRDefault="00CD46FA" w:rsidP="00FA14CB">
      <w:r>
        <w:separator/>
      </w:r>
    </w:p>
  </w:endnote>
  <w:endnote w:type="continuationSeparator" w:id="0">
    <w:p w:rsidR="00CD46FA" w:rsidRDefault="00CD46FA" w:rsidP="00FA1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6FA" w:rsidRDefault="00CD46FA" w:rsidP="00FA14CB">
      <w:r>
        <w:separator/>
      </w:r>
    </w:p>
  </w:footnote>
  <w:footnote w:type="continuationSeparator" w:id="0">
    <w:p w:rsidR="00CD46FA" w:rsidRDefault="00CD46FA" w:rsidP="00FA14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6FA" w:rsidRDefault="00CD46FA">
    <w:pPr>
      <w:pStyle w:val="Header"/>
      <w:jc w:val="right"/>
    </w:pPr>
    <w:fldSimple w:instr="PAGE   \* MERGEFORMAT">
      <w:r>
        <w:rPr>
          <w:noProof/>
        </w:rPr>
        <w:t>1</w:t>
      </w:r>
    </w:fldSimple>
  </w:p>
  <w:p w:rsidR="00CD46FA" w:rsidRDefault="00CD46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E54F3"/>
    <w:multiLevelType w:val="hybridMultilevel"/>
    <w:tmpl w:val="892E273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14CB"/>
    <w:rsid w:val="000061DD"/>
    <w:rsid w:val="00012E55"/>
    <w:rsid w:val="00017223"/>
    <w:rsid w:val="0001774A"/>
    <w:rsid w:val="00023DCD"/>
    <w:rsid w:val="000313DE"/>
    <w:rsid w:val="000361E6"/>
    <w:rsid w:val="00036A25"/>
    <w:rsid w:val="00040AA0"/>
    <w:rsid w:val="00041BDC"/>
    <w:rsid w:val="00041E1E"/>
    <w:rsid w:val="00047847"/>
    <w:rsid w:val="00057B6E"/>
    <w:rsid w:val="0006504B"/>
    <w:rsid w:val="00066AA5"/>
    <w:rsid w:val="00067B09"/>
    <w:rsid w:val="00070C8B"/>
    <w:rsid w:val="0007280B"/>
    <w:rsid w:val="000758C9"/>
    <w:rsid w:val="00082B23"/>
    <w:rsid w:val="000870FB"/>
    <w:rsid w:val="000941F8"/>
    <w:rsid w:val="0009534F"/>
    <w:rsid w:val="00095EA1"/>
    <w:rsid w:val="000A51F1"/>
    <w:rsid w:val="000A6B34"/>
    <w:rsid w:val="000B31BE"/>
    <w:rsid w:val="000B432D"/>
    <w:rsid w:val="000C0708"/>
    <w:rsid w:val="000D077C"/>
    <w:rsid w:val="000D384D"/>
    <w:rsid w:val="000D43A5"/>
    <w:rsid w:val="000E1F78"/>
    <w:rsid w:val="000F207E"/>
    <w:rsid w:val="000F3D39"/>
    <w:rsid w:val="000F4755"/>
    <w:rsid w:val="000F70E4"/>
    <w:rsid w:val="00102E1A"/>
    <w:rsid w:val="00103EDB"/>
    <w:rsid w:val="0011599B"/>
    <w:rsid w:val="00115CEB"/>
    <w:rsid w:val="001204C0"/>
    <w:rsid w:val="00123074"/>
    <w:rsid w:val="00125BBF"/>
    <w:rsid w:val="001266F2"/>
    <w:rsid w:val="0012707B"/>
    <w:rsid w:val="00127746"/>
    <w:rsid w:val="00127AD6"/>
    <w:rsid w:val="00131086"/>
    <w:rsid w:val="0014174C"/>
    <w:rsid w:val="0014624B"/>
    <w:rsid w:val="00150BD6"/>
    <w:rsid w:val="00151CE6"/>
    <w:rsid w:val="00152FC4"/>
    <w:rsid w:val="00172669"/>
    <w:rsid w:val="00175828"/>
    <w:rsid w:val="001758F0"/>
    <w:rsid w:val="00194949"/>
    <w:rsid w:val="00195355"/>
    <w:rsid w:val="001969A2"/>
    <w:rsid w:val="001A0257"/>
    <w:rsid w:val="001A408D"/>
    <w:rsid w:val="001B31AC"/>
    <w:rsid w:val="001C61F1"/>
    <w:rsid w:val="001C7E3C"/>
    <w:rsid w:val="001D76F6"/>
    <w:rsid w:val="001F29EE"/>
    <w:rsid w:val="001F4A43"/>
    <w:rsid w:val="001F703E"/>
    <w:rsid w:val="00200777"/>
    <w:rsid w:val="00202359"/>
    <w:rsid w:val="00202596"/>
    <w:rsid w:val="002032FF"/>
    <w:rsid w:val="00203ED1"/>
    <w:rsid w:val="002132E0"/>
    <w:rsid w:val="00216D86"/>
    <w:rsid w:val="0022263D"/>
    <w:rsid w:val="0022609F"/>
    <w:rsid w:val="00236696"/>
    <w:rsid w:val="002373B6"/>
    <w:rsid w:val="002375CD"/>
    <w:rsid w:val="00240018"/>
    <w:rsid w:val="0025037B"/>
    <w:rsid w:val="0025436B"/>
    <w:rsid w:val="00257BB3"/>
    <w:rsid w:val="00266A70"/>
    <w:rsid w:val="002705CB"/>
    <w:rsid w:val="00274C75"/>
    <w:rsid w:val="002763B3"/>
    <w:rsid w:val="00277E5B"/>
    <w:rsid w:val="002849AC"/>
    <w:rsid w:val="002B3D15"/>
    <w:rsid w:val="002B4046"/>
    <w:rsid w:val="002C0DCD"/>
    <w:rsid w:val="002C3738"/>
    <w:rsid w:val="002D30AB"/>
    <w:rsid w:val="002D7909"/>
    <w:rsid w:val="002E075F"/>
    <w:rsid w:val="002E2475"/>
    <w:rsid w:val="002E42C1"/>
    <w:rsid w:val="002F27AB"/>
    <w:rsid w:val="002F2BEE"/>
    <w:rsid w:val="00303142"/>
    <w:rsid w:val="00304DB4"/>
    <w:rsid w:val="00305AC4"/>
    <w:rsid w:val="00305E18"/>
    <w:rsid w:val="00312B0A"/>
    <w:rsid w:val="00313B45"/>
    <w:rsid w:val="00331F17"/>
    <w:rsid w:val="00332445"/>
    <w:rsid w:val="00332ADA"/>
    <w:rsid w:val="0033414E"/>
    <w:rsid w:val="003379CA"/>
    <w:rsid w:val="00345EBD"/>
    <w:rsid w:val="003505CA"/>
    <w:rsid w:val="00351B05"/>
    <w:rsid w:val="00356D31"/>
    <w:rsid w:val="00357627"/>
    <w:rsid w:val="0036149D"/>
    <w:rsid w:val="0038589D"/>
    <w:rsid w:val="00390785"/>
    <w:rsid w:val="00390AE6"/>
    <w:rsid w:val="003932A4"/>
    <w:rsid w:val="003962A7"/>
    <w:rsid w:val="003A00E9"/>
    <w:rsid w:val="003A05CA"/>
    <w:rsid w:val="003A2797"/>
    <w:rsid w:val="003A7172"/>
    <w:rsid w:val="003B079A"/>
    <w:rsid w:val="003B4310"/>
    <w:rsid w:val="003B4A65"/>
    <w:rsid w:val="003B5C3C"/>
    <w:rsid w:val="003C07FC"/>
    <w:rsid w:val="003C200E"/>
    <w:rsid w:val="003E3D37"/>
    <w:rsid w:val="003E7902"/>
    <w:rsid w:val="00400BEB"/>
    <w:rsid w:val="00401D3F"/>
    <w:rsid w:val="00405DDF"/>
    <w:rsid w:val="00410FBE"/>
    <w:rsid w:val="00412D13"/>
    <w:rsid w:val="00420D7C"/>
    <w:rsid w:val="004227E0"/>
    <w:rsid w:val="0042318E"/>
    <w:rsid w:val="00425DE8"/>
    <w:rsid w:val="00432309"/>
    <w:rsid w:val="00432635"/>
    <w:rsid w:val="004363FF"/>
    <w:rsid w:val="004437F8"/>
    <w:rsid w:val="00446B87"/>
    <w:rsid w:val="00447F36"/>
    <w:rsid w:val="00455AAB"/>
    <w:rsid w:val="0046366D"/>
    <w:rsid w:val="00464336"/>
    <w:rsid w:val="0047027A"/>
    <w:rsid w:val="00473C41"/>
    <w:rsid w:val="004775D0"/>
    <w:rsid w:val="00480525"/>
    <w:rsid w:val="0048216C"/>
    <w:rsid w:val="00485D2C"/>
    <w:rsid w:val="00491897"/>
    <w:rsid w:val="004A518D"/>
    <w:rsid w:val="004A7471"/>
    <w:rsid w:val="004A76F3"/>
    <w:rsid w:val="004A7776"/>
    <w:rsid w:val="004B005B"/>
    <w:rsid w:val="004B6041"/>
    <w:rsid w:val="004C74D7"/>
    <w:rsid w:val="004E026A"/>
    <w:rsid w:val="004E034B"/>
    <w:rsid w:val="004E0F5B"/>
    <w:rsid w:val="004F1138"/>
    <w:rsid w:val="004F2AEF"/>
    <w:rsid w:val="004F5BE6"/>
    <w:rsid w:val="0050255F"/>
    <w:rsid w:val="0050633D"/>
    <w:rsid w:val="0051193C"/>
    <w:rsid w:val="005126FA"/>
    <w:rsid w:val="00513736"/>
    <w:rsid w:val="00515E8D"/>
    <w:rsid w:val="00526AFA"/>
    <w:rsid w:val="005308A6"/>
    <w:rsid w:val="005326B6"/>
    <w:rsid w:val="005333AB"/>
    <w:rsid w:val="00541608"/>
    <w:rsid w:val="00552859"/>
    <w:rsid w:val="00554494"/>
    <w:rsid w:val="005558E3"/>
    <w:rsid w:val="00560D66"/>
    <w:rsid w:val="005627C0"/>
    <w:rsid w:val="00570F27"/>
    <w:rsid w:val="005726F3"/>
    <w:rsid w:val="005733BE"/>
    <w:rsid w:val="005746F1"/>
    <w:rsid w:val="00581FB5"/>
    <w:rsid w:val="00583634"/>
    <w:rsid w:val="00585904"/>
    <w:rsid w:val="00586FBA"/>
    <w:rsid w:val="00591197"/>
    <w:rsid w:val="00592FD0"/>
    <w:rsid w:val="00594289"/>
    <w:rsid w:val="005A0AC9"/>
    <w:rsid w:val="005A1916"/>
    <w:rsid w:val="005A2724"/>
    <w:rsid w:val="005A5E24"/>
    <w:rsid w:val="005B129B"/>
    <w:rsid w:val="005B17F5"/>
    <w:rsid w:val="005B2666"/>
    <w:rsid w:val="005B3269"/>
    <w:rsid w:val="005B3681"/>
    <w:rsid w:val="005C6379"/>
    <w:rsid w:val="005C76DD"/>
    <w:rsid w:val="005D248C"/>
    <w:rsid w:val="005D5409"/>
    <w:rsid w:val="005D57BD"/>
    <w:rsid w:val="005E2828"/>
    <w:rsid w:val="005E301D"/>
    <w:rsid w:val="005E42A7"/>
    <w:rsid w:val="005E71E7"/>
    <w:rsid w:val="005F0A90"/>
    <w:rsid w:val="005F6F7E"/>
    <w:rsid w:val="0060265F"/>
    <w:rsid w:val="00602D7F"/>
    <w:rsid w:val="00604CE4"/>
    <w:rsid w:val="00605B66"/>
    <w:rsid w:val="00607F0E"/>
    <w:rsid w:val="00624868"/>
    <w:rsid w:val="0063339F"/>
    <w:rsid w:val="00634EB9"/>
    <w:rsid w:val="00642022"/>
    <w:rsid w:val="006427A8"/>
    <w:rsid w:val="00642E1F"/>
    <w:rsid w:val="00652E73"/>
    <w:rsid w:val="00655B84"/>
    <w:rsid w:val="006605E0"/>
    <w:rsid w:val="00661125"/>
    <w:rsid w:val="00661379"/>
    <w:rsid w:val="0066203D"/>
    <w:rsid w:val="006653D1"/>
    <w:rsid w:val="0067683E"/>
    <w:rsid w:val="006769D5"/>
    <w:rsid w:val="00677ED1"/>
    <w:rsid w:val="00682583"/>
    <w:rsid w:val="00684378"/>
    <w:rsid w:val="006844AC"/>
    <w:rsid w:val="00694465"/>
    <w:rsid w:val="006970F2"/>
    <w:rsid w:val="006A14BF"/>
    <w:rsid w:val="006A5515"/>
    <w:rsid w:val="006A773D"/>
    <w:rsid w:val="006B2F4D"/>
    <w:rsid w:val="006B3CA3"/>
    <w:rsid w:val="006B49A0"/>
    <w:rsid w:val="006B6A64"/>
    <w:rsid w:val="006C1F41"/>
    <w:rsid w:val="006E2D39"/>
    <w:rsid w:val="006E2DF7"/>
    <w:rsid w:val="006E51A5"/>
    <w:rsid w:val="006E6AFB"/>
    <w:rsid w:val="006F218F"/>
    <w:rsid w:val="006F4BAC"/>
    <w:rsid w:val="006F4DB8"/>
    <w:rsid w:val="006F6A3A"/>
    <w:rsid w:val="00704660"/>
    <w:rsid w:val="00707235"/>
    <w:rsid w:val="007114DE"/>
    <w:rsid w:val="00716013"/>
    <w:rsid w:val="00716435"/>
    <w:rsid w:val="0072271F"/>
    <w:rsid w:val="00723A60"/>
    <w:rsid w:val="0073068A"/>
    <w:rsid w:val="007321D2"/>
    <w:rsid w:val="0073361E"/>
    <w:rsid w:val="007361EA"/>
    <w:rsid w:val="00741845"/>
    <w:rsid w:val="00743F89"/>
    <w:rsid w:val="00744E6E"/>
    <w:rsid w:val="007531E1"/>
    <w:rsid w:val="00767415"/>
    <w:rsid w:val="007730BA"/>
    <w:rsid w:val="00777F08"/>
    <w:rsid w:val="00781B4F"/>
    <w:rsid w:val="0079075B"/>
    <w:rsid w:val="0079388B"/>
    <w:rsid w:val="007A32C6"/>
    <w:rsid w:val="007A4E8D"/>
    <w:rsid w:val="007A60C2"/>
    <w:rsid w:val="007B11D4"/>
    <w:rsid w:val="007B7A32"/>
    <w:rsid w:val="007C000E"/>
    <w:rsid w:val="007C36D1"/>
    <w:rsid w:val="007D194B"/>
    <w:rsid w:val="007D28C3"/>
    <w:rsid w:val="007D4E0B"/>
    <w:rsid w:val="007E016F"/>
    <w:rsid w:val="007E3860"/>
    <w:rsid w:val="007E3A51"/>
    <w:rsid w:val="007F623E"/>
    <w:rsid w:val="0080019A"/>
    <w:rsid w:val="0080260B"/>
    <w:rsid w:val="008044F6"/>
    <w:rsid w:val="00807948"/>
    <w:rsid w:val="00810FD0"/>
    <w:rsid w:val="00813CC6"/>
    <w:rsid w:val="00814B94"/>
    <w:rsid w:val="0082013A"/>
    <w:rsid w:val="00824BDC"/>
    <w:rsid w:val="00826192"/>
    <w:rsid w:val="00827C61"/>
    <w:rsid w:val="00830795"/>
    <w:rsid w:val="00833098"/>
    <w:rsid w:val="00833DFC"/>
    <w:rsid w:val="00836DD5"/>
    <w:rsid w:val="00842A54"/>
    <w:rsid w:val="00844431"/>
    <w:rsid w:val="0084632C"/>
    <w:rsid w:val="0085599D"/>
    <w:rsid w:val="008613CC"/>
    <w:rsid w:val="00861F66"/>
    <w:rsid w:val="00862AB6"/>
    <w:rsid w:val="00870FB9"/>
    <w:rsid w:val="00882B19"/>
    <w:rsid w:val="008866A3"/>
    <w:rsid w:val="0088687D"/>
    <w:rsid w:val="00895672"/>
    <w:rsid w:val="00895F8D"/>
    <w:rsid w:val="008A0209"/>
    <w:rsid w:val="008A713D"/>
    <w:rsid w:val="008B72CE"/>
    <w:rsid w:val="008C116B"/>
    <w:rsid w:val="008C2C03"/>
    <w:rsid w:val="008C49E4"/>
    <w:rsid w:val="008C4B36"/>
    <w:rsid w:val="008D2113"/>
    <w:rsid w:val="008F2CC8"/>
    <w:rsid w:val="008F5C52"/>
    <w:rsid w:val="00903730"/>
    <w:rsid w:val="00912BA2"/>
    <w:rsid w:val="009236C0"/>
    <w:rsid w:val="00924B53"/>
    <w:rsid w:val="00925746"/>
    <w:rsid w:val="00931398"/>
    <w:rsid w:val="009453D6"/>
    <w:rsid w:val="00945DC6"/>
    <w:rsid w:val="00946970"/>
    <w:rsid w:val="0095570F"/>
    <w:rsid w:val="00960B55"/>
    <w:rsid w:val="009645AA"/>
    <w:rsid w:val="00965164"/>
    <w:rsid w:val="00966940"/>
    <w:rsid w:val="00967AEA"/>
    <w:rsid w:val="00970930"/>
    <w:rsid w:val="009834F4"/>
    <w:rsid w:val="00986F8E"/>
    <w:rsid w:val="00987539"/>
    <w:rsid w:val="009911A2"/>
    <w:rsid w:val="009A04C6"/>
    <w:rsid w:val="009A1685"/>
    <w:rsid w:val="009A46C8"/>
    <w:rsid w:val="009A7238"/>
    <w:rsid w:val="009B240E"/>
    <w:rsid w:val="009B3FE1"/>
    <w:rsid w:val="009B53A7"/>
    <w:rsid w:val="009C57BF"/>
    <w:rsid w:val="009D1430"/>
    <w:rsid w:val="009D16EC"/>
    <w:rsid w:val="009D198A"/>
    <w:rsid w:val="009D7857"/>
    <w:rsid w:val="009E0074"/>
    <w:rsid w:val="009E1F33"/>
    <w:rsid w:val="00A01233"/>
    <w:rsid w:val="00A06EAC"/>
    <w:rsid w:val="00A06EB8"/>
    <w:rsid w:val="00A16CF9"/>
    <w:rsid w:val="00A17782"/>
    <w:rsid w:val="00A20C5E"/>
    <w:rsid w:val="00A218D0"/>
    <w:rsid w:val="00A4175A"/>
    <w:rsid w:val="00A41D3A"/>
    <w:rsid w:val="00A4433A"/>
    <w:rsid w:val="00A503E1"/>
    <w:rsid w:val="00A52C70"/>
    <w:rsid w:val="00A53AD3"/>
    <w:rsid w:val="00A54937"/>
    <w:rsid w:val="00A5707F"/>
    <w:rsid w:val="00A576AC"/>
    <w:rsid w:val="00A6279D"/>
    <w:rsid w:val="00A63D82"/>
    <w:rsid w:val="00A64CF6"/>
    <w:rsid w:val="00A74819"/>
    <w:rsid w:val="00A77515"/>
    <w:rsid w:val="00A84804"/>
    <w:rsid w:val="00A86273"/>
    <w:rsid w:val="00A959DD"/>
    <w:rsid w:val="00A97EC2"/>
    <w:rsid w:val="00AA6310"/>
    <w:rsid w:val="00AB0451"/>
    <w:rsid w:val="00AB0ADC"/>
    <w:rsid w:val="00AB0FA6"/>
    <w:rsid w:val="00AB10A8"/>
    <w:rsid w:val="00AB61D9"/>
    <w:rsid w:val="00AC5173"/>
    <w:rsid w:val="00AC552A"/>
    <w:rsid w:val="00AD0AC6"/>
    <w:rsid w:val="00AD103A"/>
    <w:rsid w:val="00AD2977"/>
    <w:rsid w:val="00AD2E1F"/>
    <w:rsid w:val="00AD3D4E"/>
    <w:rsid w:val="00AD4306"/>
    <w:rsid w:val="00AE0724"/>
    <w:rsid w:val="00AE5690"/>
    <w:rsid w:val="00B00FCC"/>
    <w:rsid w:val="00B01474"/>
    <w:rsid w:val="00B16DD0"/>
    <w:rsid w:val="00B22310"/>
    <w:rsid w:val="00B2540F"/>
    <w:rsid w:val="00B25A02"/>
    <w:rsid w:val="00B320C0"/>
    <w:rsid w:val="00B35859"/>
    <w:rsid w:val="00B37C2C"/>
    <w:rsid w:val="00B37E8E"/>
    <w:rsid w:val="00B40D75"/>
    <w:rsid w:val="00B42A7A"/>
    <w:rsid w:val="00B45111"/>
    <w:rsid w:val="00B46685"/>
    <w:rsid w:val="00B466DD"/>
    <w:rsid w:val="00B52318"/>
    <w:rsid w:val="00B52CCB"/>
    <w:rsid w:val="00B53C35"/>
    <w:rsid w:val="00B607DB"/>
    <w:rsid w:val="00B73C6F"/>
    <w:rsid w:val="00B81579"/>
    <w:rsid w:val="00B91066"/>
    <w:rsid w:val="00B97699"/>
    <w:rsid w:val="00BA75AC"/>
    <w:rsid w:val="00BB03E4"/>
    <w:rsid w:val="00BC10F2"/>
    <w:rsid w:val="00BC5A6E"/>
    <w:rsid w:val="00BD1A84"/>
    <w:rsid w:val="00BD48E5"/>
    <w:rsid w:val="00BD73DB"/>
    <w:rsid w:val="00BE0C16"/>
    <w:rsid w:val="00BE322D"/>
    <w:rsid w:val="00BE5851"/>
    <w:rsid w:val="00BF573F"/>
    <w:rsid w:val="00BF7C32"/>
    <w:rsid w:val="00C07D05"/>
    <w:rsid w:val="00C07DC4"/>
    <w:rsid w:val="00C12E6E"/>
    <w:rsid w:val="00C14F67"/>
    <w:rsid w:val="00C226BD"/>
    <w:rsid w:val="00C226BF"/>
    <w:rsid w:val="00C25AE5"/>
    <w:rsid w:val="00C353EE"/>
    <w:rsid w:val="00C44D11"/>
    <w:rsid w:val="00C56A21"/>
    <w:rsid w:val="00C62AC9"/>
    <w:rsid w:val="00C66D51"/>
    <w:rsid w:val="00C80D09"/>
    <w:rsid w:val="00C85AC6"/>
    <w:rsid w:val="00C85D29"/>
    <w:rsid w:val="00C8600E"/>
    <w:rsid w:val="00C86AE1"/>
    <w:rsid w:val="00CA251A"/>
    <w:rsid w:val="00CB3A75"/>
    <w:rsid w:val="00CB4C4C"/>
    <w:rsid w:val="00CB4F6C"/>
    <w:rsid w:val="00CB5E7E"/>
    <w:rsid w:val="00CB6C31"/>
    <w:rsid w:val="00CC4050"/>
    <w:rsid w:val="00CD302C"/>
    <w:rsid w:val="00CD31CA"/>
    <w:rsid w:val="00CD46FA"/>
    <w:rsid w:val="00CD78A8"/>
    <w:rsid w:val="00CD7CA4"/>
    <w:rsid w:val="00CE1CAB"/>
    <w:rsid w:val="00CE4942"/>
    <w:rsid w:val="00CF0243"/>
    <w:rsid w:val="00CF3AC9"/>
    <w:rsid w:val="00CF4355"/>
    <w:rsid w:val="00D04383"/>
    <w:rsid w:val="00D07F9E"/>
    <w:rsid w:val="00D1348C"/>
    <w:rsid w:val="00D17AA1"/>
    <w:rsid w:val="00D26971"/>
    <w:rsid w:val="00D27B61"/>
    <w:rsid w:val="00D31A46"/>
    <w:rsid w:val="00D41230"/>
    <w:rsid w:val="00D42F1E"/>
    <w:rsid w:val="00D52626"/>
    <w:rsid w:val="00D53C8C"/>
    <w:rsid w:val="00D56F41"/>
    <w:rsid w:val="00D63B95"/>
    <w:rsid w:val="00D67E32"/>
    <w:rsid w:val="00D769E9"/>
    <w:rsid w:val="00D80029"/>
    <w:rsid w:val="00D81EEE"/>
    <w:rsid w:val="00D81F5B"/>
    <w:rsid w:val="00D87117"/>
    <w:rsid w:val="00D9297E"/>
    <w:rsid w:val="00DA4D20"/>
    <w:rsid w:val="00DB14F6"/>
    <w:rsid w:val="00DB265A"/>
    <w:rsid w:val="00DB448C"/>
    <w:rsid w:val="00DB67B2"/>
    <w:rsid w:val="00DC7A00"/>
    <w:rsid w:val="00DC7B78"/>
    <w:rsid w:val="00DD6F4B"/>
    <w:rsid w:val="00DD7AD4"/>
    <w:rsid w:val="00DE1FE3"/>
    <w:rsid w:val="00DE318B"/>
    <w:rsid w:val="00DE4DAD"/>
    <w:rsid w:val="00DE539F"/>
    <w:rsid w:val="00DF05AD"/>
    <w:rsid w:val="00DF1037"/>
    <w:rsid w:val="00DF2F05"/>
    <w:rsid w:val="00DF7140"/>
    <w:rsid w:val="00E127AD"/>
    <w:rsid w:val="00E12C93"/>
    <w:rsid w:val="00E1363E"/>
    <w:rsid w:val="00E2451E"/>
    <w:rsid w:val="00E27ACC"/>
    <w:rsid w:val="00E31CE4"/>
    <w:rsid w:val="00E37213"/>
    <w:rsid w:val="00E45550"/>
    <w:rsid w:val="00E532F2"/>
    <w:rsid w:val="00E55C19"/>
    <w:rsid w:val="00E612E6"/>
    <w:rsid w:val="00E62AC0"/>
    <w:rsid w:val="00E640DF"/>
    <w:rsid w:val="00E65998"/>
    <w:rsid w:val="00E74254"/>
    <w:rsid w:val="00E939D5"/>
    <w:rsid w:val="00E93E0F"/>
    <w:rsid w:val="00E97020"/>
    <w:rsid w:val="00E97194"/>
    <w:rsid w:val="00EA2BEE"/>
    <w:rsid w:val="00EB05F5"/>
    <w:rsid w:val="00EC4A8B"/>
    <w:rsid w:val="00EC4A94"/>
    <w:rsid w:val="00EC4F9E"/>
    <w:rsid w:val="00EC6141"/>
    <w:rsid w:val="00ED0296"/>
    <w:rsid w:val="00ED0AB1"/>
    <w:rsid w:val="00ED6964"/>
    <w:rsid w:val="00EE33C3"/>
    <w:rsid w:val="00EE6EE7"/>
    <w:rsid w:val="00EE7AFF"/>
    <w:rsid w:val="00EF1715"/>
    <w:rsid w:val="00EF18E8"/>
    <w:rsid w:val="00EF3D7C"/>
    <w:rsid w:val="00EF6C77"/>
    <w:rsid w:val="00F00817"/>
    <w:rsid w:val="00F14535"/>
    <w:rsid w:val="00F148A3"/>
    <w:rsid w:val="00F212AA"/>
    <w:rsid w:val="00F22CBE"/>
    <w:rsid w:val="00F3088A"/>
    <w:rsid w:val="00F33618"/>
    <w:rsid w:val="00F3682B"/>
    <w:rsid w:val="00F45440"/>
    <w:rsid w:val="00F540D6"/>
    <w:rsid w:val="00F55961"/>
    <w:rsid w:val="00F55B2B"/>
    <w:rsid w:val="00F56124"/>
    <w:rsid w:val="00F56766"/>
    <w:rsid w:val="00F57C69"/>
    <w:rsid w:val="00F60781"/>
    <w:rsid w:val="00F635BF"/>
    <w:rsid w:val="00F64A8F"/>
    <w:rsid w:val="00F70066"/>
    <w:rsid w:val="00F776AC"/>
    <w:rsid w:val="00F90F27"/>
    <w:rsid w:val="00F9166C"/>
    <w:rsid w:val="00F95B97"/>
    <w:rsid w:val="00FA14CB"/>
    <w:rsid w:val="00FA2F4D"/>
    <w:rsid w:val="00FA5778"/>
    <w:rsid w:val="00FA5E0B"/>
    <w:rsid w:val="00FB462B"/>
    <w:rsid w:val="00FB4FEF"/>
    <w:rsid w:val="00FC46EE"/>
    <w:rsid w:val="00FC5F48"/>
    <w:rsid w:val="00FD0E55"/>
    <w:rsid w:val="00FE5463"/>
    <w:rsid w:val="00FE7230"/>
    <w:rsid w:val="00FF0952"/>
    <w:rsid w:val="00FF3AEF"/>
    <w:rsid w:val="00FF4588"/>
    <w:rsid w:val="00FF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CB"/>
    <w:pPr>
      <w:ind w:firstLine="567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14C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A14CB"/>
    <w:rPr>
      <w:rFonts w:eastAsia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FA14C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14CB"/>
    <w:rPr>
      <w:rFonts w:eastAsia="Times New Roman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7</Pages>
  <Words>668</Words>
  <Characters>3808</Characters>
  <Application>Microsoft Office Outlook</Application>
  <DocSecurity>0</DocSecurity>
  <Lines>0</Lines>
  <Paragraphs>0</Paragraphs>
  <ScaleCrop>false</ScaleCrop>
  <Company>my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Customer</cp:lastModifiedBy>
  <cp:revision>4</cp:revision>
  <dcterms:created xsi:type="dcterms:W3CDTF">2017-09-02T13:50:00Z</dcterms:created>
  <dcterms:modified xsi:type="dcterms:W3CDTF">2018-06-12T16:41:00Z</dcterms:modified>
</cp:coreProperties>
</file>