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47" w:rsidRPr="00E939D5" w:rsidRDefault="007A1D47" w:rsidP="003A76D4">
      <w:pPr>
        <w:spacing w:after="200" w:line="276" w:lineRule="auto"/>
        <w:ind w:firstLine="0"/>
        <w:jc w:val="center"/>
        <w:rPr>
          <w:sz w:val="32"/>
          <w:szCs w:val="32"/>
          <w:lang w:eastAsia="ru-RU"/>
        </w:rPr>
      </w:pPr>
      <w:r w:rsidRPr="00E939D5">
        <w:rPr>
          <w:sz w:val="32"/>
          <w:szCs w:val="32"/>
          <w:lang w:eastAsia="ru-RU"/>
        </w:rPr>
        <w:t>Омский государственный технический университет</w:t>
      </w:r>
    </w:p>
    <w:p w:rsidR="007A1D47" w:rsidRPr="001204C0" w:rsidRDefault="007A1D47" w:rsidP="003A76D4">
      <w:pPr>
        <w:jc w:val="center"/>
        <w:rPr>
          <w:sz w:val="32"/>
          <w:szCs w:val="32"/>
        </w:rPr>
      </w:pPr>
      <w:r w:rsidRPr="001204C0">
        <w:rPr>
          <w:sz w:val="32"/>
          <w:szCs w:val="32"/>
        </w:rPr>
        <w:t>Кафедра физики</w:t>
      </w:r>
    </w:p>
    <w:p w:rsidR="007A1D47" w:rsidRDefault="007A1D47" w:rsidP="003A76D4">
      <w:pPr>
        <w:jc w:val="center"/>
        <w:rPr>
          <w:sz w:val="28"/>
          <w:szCs w:val="28"/>
        </w:rPr>
      </w:pPr>
    </w:p>
    <w:p w:rsidR="007A1D47" w:rsidRDefault="007A1D47" w:rsidP="003A76D4">
      <w:pPr>
        <w:jc w:val="center"/>
        <w:rPr>
          <w:sz w:val="28"/>
          <w:szCs w:val="28"/>
        </w:rPr>
      </w:pPr>
    </w:p>
    <w:p w:rsidR="007A1D47" w:rsidRDefault="007A1D47" w:rsidP="003A76D4">
      <w:pPr>
        <w:jc w:val="center"/>
        <w:rPr>
          <w:sz w:val="28"/>
          <w:szCs w:val="28"/>
        </w:rPr>
      </w:pPr>
    </w:p>
    <w:p w:rsidR="007A1D47" w:rsidRDefault="007A1D47" w:rsidP="003A76D4">
      <w:pPr>
        <w:jc w:val="center"/>
        <w:rPr>
          <w:sz w:val="28"/>
          <w:szCs w:val="28"/>
        </w:rPr>
      </w:pPr>
    </w:p>
    <w:p w:rsidR="007A1D47" w:rsidRDefault="007A1D47" w:rsidP="003A76D4">
      <w:pPr>
        <w:jc w:val="center"/>
        <w:rPr>
          <w:sz w:val="28"/>
          <w:szCs w:val="28"/>
        </w:rPr>
      </w:pPr>
    </w:p>
    <w:p w:rsidR="007A1D47" w:rsidRDefault="007A1D47" w:rsidP="003A76D4">
      <w:pPr>
        <w:jc w:val="center"/>
        <w:rPr>
          <w:sz w:val="28"/>
          <w:szCs w:val="28"/>
        </w:rPr>
      </w:pPr>
    </w:p>
    <w:p w:rsidR="007A1D47" w:rsidRDefault="007A1D47" w:rsidP="003A76D4">
      <w:pPr>
        <w:jc w:val="center"/>
        <w:rPr>
          <w:sz w:val="28"/>
          <w:szCs w:val="28"/>
        </w:rPr>
      </w:pPr>
    </w:p>
    <w:p w:rsidR="007A1D47" w:rsidRDefault="007A1D47" w:rsidP="003A76D4">
      <w:pPr>
        <w:jc w:val="center"/>
        <w:rPr>
          <w:sz w:val="28"/>
          <w:szCs w:val="28"/>
        </w:rPr>
      </w:pPr>
    </w:p>
    <w:p w:rsidR="007A1D47" w:rsidRDefault="007A1D47" w:rsidP="003A76D4">
      <w:pPr>
        <w:jc w:val="center"/>
        <w:rPr>
          <w:sz w:val="28"/>
          <w:szCs w:val="28"/>
        </w:rPr>
      </w:pPr>
    </w:p>
    <w:p w:rsidR="007A1D47" w:rsidRPr="001204C0" w:rsidRDefault="007A1D47" w:rsidP="003A76D4">
      <w:pPr>
        <w:jc w:val="center"/>
        <w:rPr>
          <w:sz w:val="56"/>
          <w:szCs w:val="56"/>
        </w:rPr>
      </w:pPr>
      <w:r w:rsidRPr="001204C0">
        <w:rPr>
          <w:sz w:val="56"/>
          <w:szCs w:val="56"/>
        </w:rPr>
        <w:t xml:space="preserve">Отчёт </w:t>
      </w:r>
    </w:p>
    <w:p w:rsidR="007A1D47" w:rsidRDefault="007A1D47" w:rsidP="003A76D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лабораторной работе №1-3 </w:t>
      </w:r>
    </w:p>
    <w:p w:rsidR="007A1D47" w:rsidRPr="00F11D50" w:rsidRDefault="007A1D47" w:rsidP="003A76D4">
      <w:pPr>
        <w:jc w:val="center"/>
        <w:rPr>
          <w:sz w:val="32"/>
          <w:szCs w:val="32"/>
        </w:rPr>
      </w:pPr>
    </w:p>
    <w:p w:rsidR="007A1D47" w:rsidRPr="00721F62" w:rsidRDefault="007A1D47" w:rsidP="003A76D4">
      <w:pPr>
        <w:jc w:val="center"/>
        <w:rPr>
          <w:b/>
          <w:bCs/>
          <w:sz w:val="40"/>
          <w:szCs w:val="40"/>
        </w:rPr>
      </w:pPr>
      <w:r w:rsidRPr="008D7B04">
        <w:rPr>
          <w:b/>
          <w:bCs/>
          <w:sz w:val="36"/>
          <w:szCs w:val="36"/>
        </w:rPr>
        <w:t>ПРОВЕРКА  ОСНОВНОГО  ЗАКОНА  ДИНАМИКИ  ВРАЩАТЕЛЬНОГО</w:t>
      </w:r>
      <w:r>
        <w:rPr>
          <w:b/>
          <w:bCs/>
          <w:sz w:val="40"/>
          <w:szCs w:val="40"/>
        </w:rPr>
        <w:t xml:space="preserve">  </w:t>
      </w:r>
      <w:r w:rsidRPr="008D7B04">
        <w:rPr>
          <w:b/>
          <w:bCs/>
          <w:sz w:val="36"/>
          <w:szCs w:val="36"/>
        </w:rPr>
        <w:t>ДВИЖЕНИЯ</w:t>
      </w:r>
      <w:r>
        <w:rPr>
          <w:b/>
          <w:bCs/>
          <w:sz w:val="40"/>
          <w:szCs w:val="40"/>
        </w:rPr>
        <w:t xml:space="preserve">  </w:t>
      </w:r>
    </w:p>
    <w:p w:rsidR="007A1D47" w:rsidRDefault="007A1D47" w:rsidP="003A76D4">
      <w:pPr>
        <w:jc w:val="center"/>
        <w:rPr>
          <w:sz w:val="28"/>
          <w:szCs w:val="28"/>
        </w:rPr>
      </w:pPr>
    </w:p>
    <w:p w:rsidR="007A1D47" w:rsidRDefault="007A1D47" w:rsidP="003A76D4">
      <w:pPr>
        <w:spacing w:after="200" w:line="276" w:lineRule="auto"/>
        <w:ind w:firstLine="0"/>
        <w:jc w:val="both"/>
        <w:rPr>
          <w:color w:val="FF0000"/>
          <w:sz w:val="28"/>
          <w:szCs w:val="28"/>
          <w:lang w:eastAsia="ru-RU"/>
        </w:rPr>
      </w:pPr>
    </w:p>
    <w:p w:rsidR="007A1D47" w:rsidRPr="00E939D5" w:rsidRDefault="007A1D47" w:rsidP="003A76D4">
      <w:pPr>
        <w:spacing w:after="200" w:line="276" w:lineRule="auto"/>
        <w:ind w:firstLine="0"/>
        <w:jc w:val="both"/>
        <w:rPr>
          <w:color w:val="FF0000"/>
          <w:sz w:val="28"/>
          <w:szCs w:val="28"/>
          <w:lang w:eastAsia="ru-RU"/>
        </w:rPr>
      </w:pPr>
    </w:p>
    <w:p w:rsidR="007A1D47" w:rsidRPr="00E939D5" w:rsidRDefault="007A1D47" w:rsidP="003A76D4"/>
    <w:p w:rsidR="007A1D47" w:rsidRPr="00E939D5" w:rsidRDefault="007A1D47" w:rsidP="003A76D4"/>
    <w:p w:rsidR="007A1D47" w:rsidRPr="00E939D5" w:rsidRDefault="007A1D47" w:rsidP="003A76D4">
      <w:pPr>
        <w:jc w:val="right"/>
      </w:pPr>
    </w:p>
    <w:p w:rsidR="007A1D47" w:rsidRDefault="007A1D47" w:rsidP="003A76D4">
      <w:pPr>
        <w:jc w:val="both"/>
      </w:pPr>
      <w:r>
        <w:t xml:space="preserve">                                                                                     </w:t>
      </w:r>
      <w:r w:rsidRPr="00E939D5">
        <w:t>Выполнил(а):</w:t>
      </w:r>
    </w:p>
    <w:p w:rsidR="007A1D47" w:rsidRPr="00E939D5" w:rsidRDefault="007A1D47" w:rsidP="003A76D4">
      <w:pPr>
        <w:jc w:val="right"/>
      </w:pPr>
      <w:r w:rsidRPr="00E939D5">
        <w:t>студент</w:t>
      </w:r>
      <w:r>
        <w:t>(ка)</w:t>
      </w:r>
      <w:r w:rsidRPr="00E939D5">
        <w:t xml:space="preserve">  группы _____________________</w:t>
      </w:r>
    </w:p>
    <w:p w:rsidR="007A1D47" w:rsidRDefault="007A1D47" w:rsidP="003A76D4">
      <w:pPr>
        <w:jc w:val="right"/>
      </w:pPr>
    </w:p>
    <w:p w:rsidR="007A1D47" w:rsidRPr="00E939D5" w:rsidRDefault="007A1D47" w:rsidP="003A76D4">
      <w:pPr>
        <w:jc w:val="right"/>
      </w:pPr>
      <w:r w:rsidRPr="00E939D5">
        <w:t>____________________________________</w:t>
      </w:r>
    </w:p>
    <w:p w:rsidR="007A1D47" w:rsidRPr="00E939D5" w:rsidRDefault="007A1D47" w:rsidP="003A76D4">
      <w:pPr>
        <w:jc w:val="right"/>
      </w:pPr>
    </w:p>
    <w:p w:rsidR="007A1D47" w:rsidRPr="00E939D5" w:rsidRDefault="007A1D47" w:rsidP="003A76D4">
      <w:pPr>
        <w:jc w:val="right"/>
      </w:pPr>
      <w:r>
        <w:t xml:space="preserve">                                                                          </w:t>
      </w:r>
      <w:r w:rsidRPr="00E939D5">
        <w:t>Проверил(а): ____________________________</w:t>
      </w:r>
    </w:p>
    <w:p w:rsidR="007A1D47" w:rsidRDefault="007A1D47" w:rsidP="003A76D4">
      <w:pPr>
        <w:jc w:val="right"/>
      </w:pPr>
    </w:p>
    <w:p w:rsidR="007A1D47" w:rsidRPr="00E939D5" w:rsidRDefault="007A1D47" w:rsidP="003A76D4">
      <w:pPr>
        <w:jc w:val="right"/>
      </w:pPr>
      <w:r w:rsidRPr="00E939D5">
        <w:t>____________________________________</w:t>
      </w:r>
    </w:p>
    <w:p w:rsidR="007A1D47" w:rsidRPr="00E939D5" w:rsidRDefault="007A1D47" w:rsidP="003A76D4">
      <w:pPr>
        <w:jc w:val="right"/>
      </w:pPr>
    </w:p>
    <w:p w:rsidR="007A1D47" w:rsidRPr="00E939D5" w:rsidRDefault="007A1D47" w:rsidP="003A76D4">
      <w:pPr>
        <w:jc w:val="right"/>
      </w:pPr>
      <w:r w:rsidRPr="00E939D5">
        <w:t>Дата сдачи отчета:_____________________</w:t>
      </w:r>
    </w:p>
    <w:p w:rsidR="007A1D47" w:rsidRDefault="007A1D47" w:rsidP="003A76D4">
      <w:pPr>
        <w:jc w:val="both"/>
      </w:pPr>
    </w:p>
    <w:p w:rsidR="007A1D47" w:rsidRPr="00E939D5" w:rsidRDefault="007A1D47" w:rsidP="003A76D4">
      <w:pPr>
        <w:spacing w:after="200" w:line="276" w:lineRule="auto"/>
        <w:ind w:firstLine="0"/>
        <w:jc w:val="both"/>
        <w:rPr>
          <w:color w:val="FF0000"/>
          <w:sz w:val="28"/>
          <w:szCs w:val="28"/>
          <w:lang w:eastAsia="ru-RU"/>
        </w:rPr>
      </w:pPr>
    </w:p>
    <w:p w:rsidR="007A1D47" w:rsidRDefault="007A1D47" w:rsidP="003A76D4">
      <w:pPr>
        <w:spacing w:after="200" w:line="276" w:lineRule="auto"/>
        <w:ind w:firstLine="0"/>
        <w:jc w:val="both"/>
        <w:rPr>
          <w:color w:val="FF0000"/>
          <w:sz w:val="28"/>
          <w:szCs w:val="28"/>
          <w:lang w:eastAsia="ru-RU"/>
        </w:rPr>
      </w:pPr>
    </w:p>
    <w:p w:rsidR="007A1D47" w:rsidRPr="00E939D5" w:rsidRDefault="007A1D47" w:rsidP="003A76D4">
      <w:pPr>
        <w:spacing w:after="200" w:line="276" w:lineRule="auto"/>
        <w:ind w:firstLine="0"/>
        <w:jc w:val="both"/>
        <w:rPr>
          <w:color w:val="FF0000"/>
          <w:sz w:val="28"/>
          <w:szCs w:val="28"/>
          <w:lang w:eastAsia="ru-RU"/>
        </w:rPr>
      </w:pPr>
    </w:p>
    <w:p w:rsidR="007A1D47" w:rsidRPr="00F4142B" w:rsidRDefault="007A1D47" w:rsidP="00775408">
      <w:pPr>
        <w:spacing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F4142B">
        <w:rPr>
          <w:b/>
          <w:bCs/>
          <w:sz w:val="28"/>
          <w:szCs w:val="28"/>
          <w:lang w:eastAsia="ru-RU"/>
        </w:rPr>
        <w:t>Лабораторная работа № 1</w:t>
      </w:r>
      <w:r>
        <w:rPr>
          <w:b/>
          <w:bCs/>
          <w:sz w:val="28"/>
          <w:szCs w:val="28"/>
          <w:lang w:eastAsia="ru-RU"/>
        </w:rPr>
        <w:t>-</w:t>
      </w:r>
      <w:r w:rsidRPr="00F4142B">
        <w:rPr>
          <w:b/>
          <w:bCs/>
          <w:sz w:val="28"/>
          <w:szCs w:val="28"/>
          <w:lang w:eastAsia="ru-RU"/>
        </w:rPr>
        <w:t xml:space="preserve">3 </w:t>
      </w:r>
    </w:p>
    <w:p w:rsidR="007A1D47" w:rsidRPr="00F4142B" w:rsidRDefault="007A1D47" w:rsidP="003A76D4">
      <w:pPr>
        <w:spacing w:after="200"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F4142B">
        <w:rPr>
          <w:b/>
          <w:bCs/>
          <w:sz w:val="28"/>
          <w:szCs w:val="28"/>
          <w:lang w:eastAsia="ru-RU"/>
        </w:rPr>
        <w:t>ПРОВЕРКА  ОСНОВНОГО  ЗАКОНА  ДИНАМИКИ  ВРАЩАТЕЛЬНОГО  ДВИЖЕНИЯ</w:t>
      </w:r>
    </w:p>
    <w:p w:rsidR="007A1D47" w:rsidRPr="00F4142B" w:rsidRDefault="007A1D47" w:rsidP="003A76D4">
      <w:pPr>
        <w:autoSpaceDE w:val="0"/>
        <w:autoSpaceDN w:val="0"/>
        <w:adjustRightInd w:val="0"/>
        <w:ind w:firstLine="0"/>
        <w:jc w:val="both"/>
        <w:rPr>
          <w:rFonts w:eastAsia="TimesNewRomanPSMT"/>
          <w:b/>
          <w:bCs/>
          <w:color w:val="FF0000"/>
          <w:sz w:val="28"/>
          <w:szCs w:val="28"/>
          <w:lang w:eastAsia="ru-RU"/>
        </w:rPr>
      </w:pPr>
      <w:r w:rsidRPr="00F4142B">
        <w:rPr>
          <w:b/>
          <w:bCs/>
          <w:sz w:val="28"/>
          <w:szCs w:val="28"/>
          <w:lang w:eastAsia="ru-RU"/>
        </w:rPr>
        <w:t xml:space="preserve">Цель работы: </w:t>
      </w:r>
      <w:r w:rsidRPr="00F4142B">
        <w:rPr>
          <w:rFonts w:eastAsia="TimesNewRomanPSMT"/>
          <w:sz w:val="28"/>
          <w:szCs w:val="28"/>
          <w:lang w:eastAsia="ru-RU"/>
        </w:rPr>
        <w:t>проверка основного закона динамики вращательного движения твердого тела с помощью маятника Обербека.</w:t>
      </w:r>
    </w:p>
    <w:p w:rsidR="007A1D47" w:rsidRPr="00F4142B" w:rsidRDefault="007A1D47" w:rsidP="003A76D4">
      <w:pPr>
        <w:autoSpaceDE w:val="0"/>
        <w:autoSpaceDN w:val="0"/>
        <w:adjustRightInd w:val="0"/>
        <w:ind w:firstLine="0"/>
        <w:jc w:val="both"/>
        <w:rPr>
          <w:rFonts w:eastAsia="TimesNewRomanPSMT"/>
          <w:sz w:val="28"/>
          <w:szCs w:val="28"/>
          <w:lang w:eastAsia="ru-RU"/>
        </w:rPr>
      </w:pPr>
      <w:r w:rsidRPr="00F4142B">
        <w:rPr>
          <w:b/>
          <w:bCs/>
          <w:sz w:val="28"/>
          <w:szCs w:val="28"/>
          <w:lang w:eastAsia="ru-RU"/>
        </w:rPr>
        <w:t xml:space="preserve">Приборы и принадлежности: </w:t>
      </w:r>
      <w:r w:rsidRPr="00F4142B">
        <w:rPr>
          <w:rFonts w:eastAsia="TimesNewRomanPSMT"/>
          <w:sz w:val="28"/>
          <w:szCs w:val="28"/>
          <w:lang w:eastAsia="ru-RU"/>
        </w:rPr>
        <w:t>лабораторная установка «Маятник Обербека», электронный блок, разновесы</w:t>
      </w:r>
      <w:r w:rsidRPr="00F4142B">
        <w:rPr>
          <w:rFonts w:ascii="TimesNewRomanPSMT" w:eastAsia="TimesNewRomanPSMT" w:hAnsi="Calibri" w:cs="TimesNewRomanPSMT"/>
          <w:sz w:val="28"/>
          <w:szCs w:val="28"/>
          <w:lang w:eastAsia="ru-RU"/>
        </w:rPr>
        <w:t>.</w:t>
      </w:r>
    </w:p>
    <w:p w:rsidR="007A1D47" w:rsidRPr="00F4142B" w:rsidRDefault="007A1D47" w:rsidP="003A76D4">
      <w:pPr>
        <w:spacing w:after="200"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BC342D">
        <w:rPr>
          <w:b/>
          <w:bCs/>
          <w:sz w:val="28"/>
          <w:szCs w:val="28"/>
          <w:lang w:eastAsia="ru-RU"/>
        </w:rPr>
        <w:t>Краткая теория</w:t>
      </w:r>
    </w:p>
    <w:p w:rsidR="007A1D47" w:rsidRDefault="007A1D47" w:rsidP="00775408">
      <w:pPr>
        <w:spacing w:before="200" w:after="200"/>
        <w:ind w:firstLine="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 xml:space="preserve">     Вращение твердого тела постоянной массы вокруг неподвижной оси подчиняется</w:t>
      </w:r>
    </w:p>
    <w:p w:rsidR="007A1D47" w:rsidRPr="00F4142B" w:rsidRDefault="007A1D47" w:rsidP="00775408">
      <w:pPr>
        <w:spacing w:before="200" w:after="200"/>
        <w:ind w:firstLine="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 xml:space="preserve"> </w:t>
      </w:r>
      <w:r w:rsidRPr="00775408">
        <w:rPr>
          <w:sz w:val="28"/>
          <w:szCs w:val="28"/>
          <w:lang w:eastAsia="ru-RU"/>
        </w:rPr>
        <w:t>………………………….…………………………………………………………………</w:t>
      </w:r>
      <w:r>
        <w:rPr>
          <w:sz w:val="28"/>
          <w:szCs w:val="28"/>
          <w:lang w:eastAsia="ru-RU"/>
        </w:rPr>
        <w:t xml:space="preserve"> :</w:t>
      </w:r>
    </w:p>
    <w:p w:rsidR="007A1D47" w:rsidRPr="00F4142B" w:rsidRDefault="007A1D47" w:rsidP="003A76D4">
      <w:pPr>
        <w:spacing w:after="200"/>
        <w:ind w:firstLine="0"/>
        <w:jc w:val="right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(3.1)</w:t>
      </w:r>
    </w:p>
    <w:p w:rsidR="007A1D47" w:rsidRPr="00F4142B" w:rsidRDefault="007A1D47" w:rsidP="003A76D4">
      <w:pPr>
        <w:spacing w:after="200"/>
        <w:ind w:firstLine="0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 xml:space="preserve"> В данной формуле:</w:t>
      </w:r>
    </w:p>
    <w:p w:rsidR="007A1D47" w:rsidRDefault="007A1D47" w:rsidP="003A76D4">
      <w:pPr>
        <w:spacing w:after="200"/>
        <w:ind w:firstLine="0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ε - …………………………………………</w:t>
      </w:r>
      <w:r>
        <w:rPr>
          <w:sz w:val="28"/>
          <w:szCs w:val="28"/>
          <w:lang w:eastAsia="ru-RU"/>
        </w:rPr>
        <w:t>.</w:t>
      </w:r>
      <w:r w:rsidRPr="00F4142B">
        <w:rPr>
          <w:sz w:val="28"/>
          <w:szCs w:val="28"/>
          <w:lang w:eastAsia="ru-RU"/>
        </w:rPr>
        <w:t>……………………………………</w:t>
      </w:r>
      <w:r w:rsidRPr="008D7B04">
        <w:rPr>
          <w:sz w:val="28"/>
          <w:szCs w:val="28"/>
          <w:lang w:eastAsia="ru-RU"/>
        </w:rPr>
        <w:t>…………</w:t>
      </w:r>
      <w:r w:rsidRPr="00F4142B">
        <w:rPr>
          <w:sz w:val="28"/>
          <w:szCs w:val="28"/>
          <w:lang w:eastAsia="ru-RU"/>
        </w:rPr>
        <w:t>…..</w:t>
      </w:r>
    </w:p>
    <w:p w:rsidR="007A1D47" w:rsidRDefault="007A1D47" w:rsidP="003A76D4">
      <w:pPr>
        <w:spacing w:after="200"/>
        <w:ind w:firstLine="0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val="en-US" w:eastAsia="ru-RU"/>
        </w:rPr>
        <w:t>M</w:t>
      </w:r>
      <w:r w:rsidRPr="00F4142B">
        <w:rPr>
          <w:sz w:val="28"/>
          <w:szCs w:val="28"/>
          <w:lang w:eastAsia="ru-RU"/>
        </w:rPr>
        <w:t xml:space="preserve"> - ……………………………………………………………</w:t>
      </w:r>
      <w:r w:rsidRPr="008D7B04">
        <w:rPr>
          <w:sz w:val="28"/>
          <w:szCs w:val="28"/>
          <w:lang w:eastAsia="ru-RU"/>
        </w:rPr>
        <w:t>…………</w:t>
      </w:r>
      <w:r w:rsidRPr="00F4142B">
        <w:rPr>
          <w:sz w:val="28"/>
          <w:szCs w:val="28"/>
          <w:lang w:eastAsia="ru-RU"/>
        </w:rPr>
        <w:t>…………………….</w:t>
      </w:r>
    </w:p>
    <w:p w:rsidR="007A1D47" w:rsidRPr="00F4142B" w:rsidRDefault="007A1D47" w:rsidP="003A76D4">
      <w:pPr>
        <w:spacing w:after="200"/>
        <w:ind w:firstLine="0"/>
        <w:rPr>
          <w:sz w:val="28"/>
          <w:szCs w:val="28"/>
          <w:lang w:eastAsia="ru-RU"/>
        </w:rPr>
      </w:pPr>
      <w:r w:rsidRPr="00775408">
        <w:rPr>
          <w:sz w:val="28"/>
          <w:szCs w:val="28"/>
          <w:lang w:eastAsia="ru-RU"/>
        </w:rPr>
        <w:t>………………………………………………………………………………………………</w:t>
      </w:r>
      <w:r>
        <w:rPr>
          <w:sz w:val="28"/>
          <w:szCs w:val="28"/>
          <w:lang w:eastAsia="ru-RU"/>
        </w:rPr>
        <w:t>…</w:t>
      </w:r>
    </w:p>
    <w:p w:rsidR="007A1D47" w:rsidRPr="00F4142B" w:rsidRDefault="007A1D47" w:rsidP="003A76D4">
      <w:pPr>
        <w:spacing w:after="200"/>
        <w:ind w:firstLine="0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val="en-US" w:eastAsia="ru-RU"/>
        </w:rPr>
        <w:t>J</w:t>
      </w:r>
      <w:r w:rsidRPr="00F4142B">
        <w:rPr>
          <w:sz w:val="28"/>
          <w:szCs w:val="28"/>
          <w:lang w:eastAsia="ru-RU"/>
        </w:rPr>
        <w:t xml:space="preserve"> - …………………………………………………</w:t>
      </w:r>
      <w:r w:rsidRPr="008D7B04">
        <w:rPr>
          <w:sz w:val="28"/>
          <w:szCs w:val="28"/>
          <w:lang w:eastAsia="ru-RU"/>
        </w:rPr>
        <w:t>…………</w:t>
      </w:r>
      <w:r w:rsidRPr="00F4142B">
        <w:rPr>
          <w:sz w:val="28"/>
          <w:szCs w:val="28"/>
          <w:lang w:eastAsia="ru-RU"/>
        </w:rPr>
        <w:t>…………………………………</w:t>
      </w:r>
    </w:p>
    <w:p w:rsidR="007A1D47" w:rsidRPr="007F2E26" w:rsidRDefault="007A1D47" w:rsidP="00775408">
      <w:pPr>
        <w:tabs>
          <w:tab w:val="left" w:pos="142"/>
        </w:tabs>
        <w:jc w:val="both"/>
        <w:rPr>
          <w:lang w:eastAsia="ru-RU"/>
        </w:rPr>
      </w:pPr>
      <w:r>
        <w:rPr>
          <w:noProof/>
          <w:lang w:eastAsia="ru-RU"/>
        </w:rPr>
        <w:pict>
          <v:group id="Группа 5" o:spid="_x0000_s1026" style="position:absolute;left:0;text-align:left;margin-left:7.3pt;margin-top:8.85pt;width:171.75pt;height:279.6pt;z-index:251658752" coordsize="21812,35509"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left:4286;top:32385;width:15297;height:3124;visibility:visible" stroked="f">
              <v:textbox>
                <w:txbxContent>
                  <w:p w:rsidR="007A1D47" w:rsidRPr="00775408" w:rsidRDefault="007A1D47" w:rsidP="003A76D4">
                    <w:r w:rsidRPr="00775408">
                      <w:rPr>
                        <w:lang w:eastAsia="ru-RU"/>
                      </w:rPr>
                      <w:t>Рис. 3.1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2" o:spid="_x0000_s1028" type="#_x0000_t75" style="position:absolute;width:21812;height:32385;visibility:visible">
              <v:imagedata r:id="rId6" o:title=""/>
              <v:path arrowok="t"/>
            </v:shape>
            <w10:wrap type="square"/>
          </v:group>
        </w:pict>
      </w:r>
      <w:r w:rsidRPr="007F2E26">
        <w:rPr>
          <w:lang w:eastAsia="ru-RU"/>
        </w:rPr>
        <w:t xml:space="preserve">Экспериментальную проверку закона можно провести на приборе, называемом маятником Обербека (Рис. 3.1). Он позволяет изменять как момент инерции тела, так и приложенный к нему </w:t>
      </w:r>
      <w:r w:rsidRPr="00BC342D">
        <w:rPr>
          <w:lang w:eastAsia="ru-RU"/>
        </w:rPr>
        <w:t>момент силы.</w:t>
      </w:r>
    </w:p>
    <w:p w:rsidR="007A1D47" w:rsidRDefault="007A1D47" w:rsidP="008D7B04">
      <w:pPr>
        <w:jc w:val="both"/>
        <w:rPr>
          <w:sz w:val="28"/>
          <w:szCs w:val="28"/>
          <w:lang w:eastAsia="ru-RU"/>
        </w:rPr>
      </w:pPr>
      <w:r w:rsidRPr="007F2E26">
        <w:rPr>
          <w:lang w:eastAsia="ru-RU"/>
        </w:rPr>
        <w:t>Момент инерции маятника можно изменять,</w:t>
      </w:r>
      <w:r w:rsidRPr="00F4142B">
        <w:rPr>
          <w:sz w:val="28"/>
          <w:szCs w:val="28"/>
          <w:lang w:eastAsia="ru-RU"/>
        </w:rPr>
        <w:t xml:space="preserve"> </w:t>
      </w:r>
      <w:r w:rsidRPr="00775408">
        <w:rPr>
          <w:sz w:val="28"/>
          <w:szCs w:val="28"/>
          <w:lang w:eastAsia="ru-RU"/>
        </w:rPr>
        <w:t>………………………….………………………………………………….………………………</w:t>
      </w:r>
      <w:r>
        <w:rPr>
          <w:sz w:val="28"/>
          <w:szCs w:val="28"/>
          <w:lang w:eastAsia="ru-RU"/>
        </w:rPr>
        <w:t>……………………</w:t>
      </w:r>
    </w:p>
    <w:p w:rsidR="007A1D47" w:rsidRDefault="007A1D47" w:rsidP="008D7B04">
      <w:pPr>
        <w:jc w:val="both"/>
        <w:rPr>
          <w:sz w:val="28"/>
          <w:szCs w:val="28"/>
          <w:lang w:eastAsia="ru-RU"/>
        </w:rPr>
      </w:pPr>
      <w:r w:rsidRPr="007F2E26">
        <w:rPr>
          <w:lang w:eastAsia="ru-RU"/>
        </w:rPr>
        <w:t>Момент силы можно изменять, изменяя</w:t>
      </w:r>
      <w:r w:rsidRPr="00F4142B">
        <w:rPr>
          <w:sz w:val="28"/>
          <w:szCs w:val="28"/>
          <w:lang w:eastAsia="ru-RU"/>
        </w:rPr>
        <w:t xml:space="preserve"> </w:t>
      </w:r>
      <w:r w:rsidRPr="00775408">
        <w:rPr>
          <w:sz w:val="28"/>
          <w:szCs w:val="28"/>
          <w:lang w:eastAsia="ru-RU"/>
        </w:rPr>
        <w:t>………………………….………………………</w:t>
      </w:r>
      <w:r>
        <w:rPr>
          <w:sz w:val="28"/>
          <w:szCs w:val="28"/>
          <w:lang w:eastAsia="ru-RU"/>
        </w:rPr>
        <w:t>…………</w:t>
      </w:r>
    </w:p>
    <w:p w:rsidR="007A1D47" w:rsidRDefault="007A1D47" w:rsidP="007F2E26">
      <w:pPr>
        <w:ind w:firstLine="0"/>
        <w:jc w:val="both"/>
        <w:rPr>
          <w:sz w:val="28"/>
          <w:szCs w:val="28"/>
          <w:lang w:eastAsia="ru-RU"/>
        </w:rPr>
      </w:pPr>
      <w:r w:rsidRPr="007F2E26">
        <w:rPr>
          <w:sz w:val="28"/>
          <w:szCs w:val="28"/>
          <w:lang w:eastAsia="ru-RU"/>
        </w:rPr>
        <w:t>………………………….…………………………………</w:t>
      </w:r>
    </w:p>
    <w:p w:rsidR="007A1D47" w:rsidRPr="007F2E26" w:rsidRDefault="007A1D47" w:rsidP="008D7B04">
      <w:pPr>
        <w:jc w:val="both"/>
        <w:rPr>
          <w:lang w:eastAsia="ru-RU"/>
        </w:rPr>
      </w:pPr>
      <w:r w:rsidRPr="007F2E26">
        <w:rPr>
          <w:lang w:eastAsia="ru-RU"/>
        </w:rPr>
        <w:t>Проверку основного закона динамики вращательного движения провести в два этапа:</w:t>
      </w:r>
    </w:p>
    <w:p w:rsidR="007A1D47" w:rsidRDefault="007A1D47" w:rsidP="008D7B04">
      <w:pPr>
        <w:jc w:val="both"/>
        <w:rPr>
          <w:sz w:val="28"/>
          <w:szCs w:val="28"/>
          <w:lang w:eastAsia="ru-RU"/>
        </w:rPr>
      </w:pPr>
      <w:r w:rsidRPr="007F2E26">
        <w:rPr>
          <w:lang w:eastAsia="ru-RU"/>
        </w:rPr>
        <w:t>1) при постоянном моменте инерции маятника проверить</w:t>
      </w:r>
      <w:r>
        <w:rPr>
          <w:sz w:val="28"/>
          <w:szCs w:val="28"/>
          <w:lang w:eastAsia="ru-RU"/>
        </w:rPr>
        <w:t xml:space="preserve"> </w:t>
      </w:r>
      <w:r w:rsidRPr="00775408">
        <w:rPr>
          <w:sz w:val="28"/>
          <w:szCs w:val="28"/>
          <w:lang w:eastAsia="ru-RU"/>
        </w:rPr>
        <w:t>………………………….……</w:t>
      </w:r>
      <w:r>
        <w:rPr>
          <w:sz w:val="28"/>
          <w:szCs w:val="28"/>
          <w:lang w:eastAsia="ru-RU"/>
        </w:rPr>
        <w:t>……………………………</w:t>
      </w:r>
    </w:p>
    <w:p w:rsidR="007A1D47" w:rsidRDefault="007A1D47" w:rsidP="00775408">
      <w:pPr>
        <w:ind w:firstLine="0"/>
        <w:jc w:val="both"/>
        <w:rPr>
          <w:sz w:val="28"/>
          <w:szCs w:val="28"/>
          <w:lang w:eastAsia="ru-RU"/>
        </w:rPr>
      </w:pPr>
      <w:r w:rsidRPr="00775408">
        <w:rPr>
          <w:sz w:val="28"/>
          <w:szCs w:val="28"/>
          <w:lang w:eastAsia="ru-RU"/>
        </w:rPr>
        <w:t>…………………………………………….………………………………………………….………………………</w:t>
      </w:r>
      <w:r>
        <w:rPr>
          <w:sz w:val="28"/>
          <w:szCs w:val="28"/>
          <w:lang w:eastAsia="ru-RU"/>
        </w:rPr>
        <w:t>…</w:t>
      </w:r>
      <w:r w:rsidRPr="0006504B">
        <w:rPr>
          <w:sz w:val="28"/>
          <w:szCs w:val="28"/>
          <w:lang w:eastAsia="ru-RU"/>
        </w:rPr>
        <w:t>;</w:t>
      </w:r>
    </w:p>
    <w:p w:rsidR="007A1D47" w:rsidRDefault="007A1D47" w:rsidP="008D7B04">
      <w:pPr>
        <w:jc w:val="both"/>
        <w:rPr>
          <w:sz w:val="28"/>
          <w:szCs w:val="28"/>
          <w:lang w:eastAsia="ru-RU"/>
        </w:rPr>
      </w:pPr>
      <w:r w:rsidRPr="007F2E26">
        <w:rPr>
          <w:lang w:eastAsia="ru-RU"/>
        </w:rPr>
        <w:t>2) при неизменном моменте приложенных сил проверить</w:t>
      </w:r>
      <w:r w:rsidRPr="0006504B">
        <w:rPr>
          <w:sz w:val="28"/>
          <w:szCs w:val="28"/>
          <w:lang w:eastAsia="ru-RU"/>
        </w:rPr>
        <w:t xml:space="preserve"> </w:t>
      </w:r>
      <w:r w:rsidRPr="002B6D93">
        <w:rPr>
          <w:sz w:val="28"/>
          <w:szCs w:val="28"/>
          <w:lang w:eastAsia="ru-RU"/>
        </w:rPr>
        <w:t>………………………….……</w:t>
      </w:r>
      <w:r>
        <w:rPr>
          <w:sz w:val="28"/>
          <w:szCs w:val="28"/>
          <w:lang w:eastAsia="ru-RU"/>
        </w:rPr>
        <w:t>……………………………</w:t>
      </w:r>
    </w:p>
    <w:p w:rsidR="007A1D47" w:rsidRPr="008D7B04" w:rsidRDefault="007A1D47" w:rsidP="002B6D93">
      <w:pPr>
        <w:ind w:firstLine="0"/>
        <w:jc w:val="both"/>
        <w:rPr>
          <w:sz w:val="28"/>
          <w:szCs w:val="28"/>
          <w:lang w:eastAsia="ru-RU"/>
        </w:rPr>
      </w:pPr>
      <w:r w:rsidRPr="002B6D93">
        <w:rPr>
          <w:sz w:val="28"/>
          <w:szCs w:val="28"/>
          <w:lang w:eastAsia="ru-RU"/>
        </w:rPr>
        <w:t>………………………….………………………………………………….……………………………………………</w:t>
      </w:r>
    </w:p>
    <w:p w:rsidR="007A1D47" w:rsidRPr="00F4142B" w:rsidRDefault="007A1D47" w:rsidP="003A76D4">
      <w:pPr>
        <w:spacing w:after="200"/>
        <w:ind w:firstLine="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 xml:space="preserve">     Определяемые в работе величины рассчитываются по формулам:</w:t>
      </w:r>
    </w:p>
    <w:p w:rsidR="007A1D47" w:rsidRDefault="007A1D47" w:rsidP="002B6D93">
      <w:pPr>
        <w:spacing w:after="200"/>
        <w:ind w:firstLine="0"/>
        <w:jc w:val="center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Момент силы                                                                                                     (3.7)</w:t>
      </w:r>
    </w:p>
    <w:p w:rsidR="007A1D47" w:rsidRPr="00F4142B" w:rsidRDefault="007A1D47" w:rsidP="003A76D4">
      <w:pPr>
        <w:spacing w:after="200"/>
        <w:ind w:firstLine="0"/>
        <w:jc w:val="right"/>
        <w:rPr>
          <w:sz w:val="28"/>
          <w:szCs w:val="28"/>
          <w:lang w:eastAsia="ru-RU"/>
        </w:rPr>
      </w:pPr>
    </w:p>
    <w:p w:rsidR="007A1D47" w:rsidRPr="00F4142B" w:rsidRDefault="007A1D47" w:rsidP="003A76D4">
      <w:pPr>
        <w:spacing w:after="200"/>
        <w:ind w:firstLine="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где М - ……………………………………………………………………………...</w:t>
      </w:r>
      <w:r w:rsidRPr="008D7B04">
        <w:rPr>
          <w:sz w:val="28"/>
          <w:szCs w:val="28"/>
          <w:lang w:eastAsia="ru-RU"/>
        </w:rPr>
        <w:t>………</w:t>
      </w:r>
    </w:p>
    <w:p w:rsidR="007A1D47" w:rsidRPr="00F4142B" w:rsidRDefault="007A1D47" w:rsidP="003A76D4">
      <w:pPr>
        <w:spacing w:after="200"/>
        <w:ind w:firstLine="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val="en-US" w:eastAsia="ru-RU"/>
        </w:rPr>
        <w:t>m</w:t>
      </w:r>
      <w:r w:rsidRPr="00F4142B">
        <w:rPr>
          <w:sz w:val="28"/>
          <w:szCs w:val="28"/>
          <w:lang w:eastAsia="ru-RU"/>
        </w:rPr>
        <w:t xml:space="preserve"> - …………………………………………………………………………</w:t>
      </w:r>
      <w:r w:rsidRPr="008D7B04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………...</w:t>
      </w:r>
    </w:p>
    <w:p w:rsidR="007A1D47" w:rsidRPr="00F4142B" w:rsidRDefault="007A1D47" w:rsidP="003A76D4">
      <w:pPr>
        <w:spacing w:after="200"/>
        <w:ind w:firstLine="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val="en-US" w:eastAsia="ru-RU"/>
        </w:rPr>
        <w:t>d</w:t>
      </w:r>
      <w:r w:rsidRPr="00F4142B">
        <w:rPr>
          <w:sz w:val="28"/>
          <w:szCs w:val="28"/>
          <w:lang w:eastAsia="ru-RU"/>
        </w:rPr>
        <w:t xml:space="preserve"> - …………………………………………………</w:t>
      </w:r>
      <w:r w:rsidRPr="008D7B04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…………………………………</w:t>
      </w:r>
    </w:p>
    <w:p w:rsidR="007A1D47" w:rsidRPr="00F4142B" w:rsidRDefault="007A1D47" w:rsidP="003A76D4">
      <w:pPr>
        <w:spacing w:after="200"/>
        <w:ind w:firstLine="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val="en-US" w:eastAsia="ru-RU"/>
        </w:rPr>
        <w:t>g</w:t>
      </w:r>
      <w:r w:rsidRPr="00F4142B">
        <w:rPr>
          <w:sz w:val="28"/>
          <w:szCs w:val="28"/>
          <w:lang w:eastAsia="ru-RU"/>
        </w:rPr>
        <w:t xml:space="preserve"> - …………………………………………</w:t>
      </w:r>
      <w:r w:rsidRPr="008D7B04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…………………………………………</w:t>
      </w:r>
    </w:p>
    <w:p w:rsidR="007A1D47" w:rsidRDefault="007A1D47" w:rsidP="003A76D4">
      <w:pPr>
        <w:spacing w:after="200"/>
        <w:ind w:firstLine="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val="en-US" w:eastAsia="ru-RU"/>
        </w:rPr>
        <w:t>h</w:t>
      </w:r>
      <w:r w:rsidRPr="00F4142B">
        <w:rPr>
          <w:sz w:val="28"/>
          <w:szCs w:val="28"/>
          <w:lang w:eastAsia="ru-RU"/>
        </w:rPr>
        <w:t xml:space="preserve"> - ……………………………………</w:t>
      </w:r>
      <w:r w:rsidRPr="008D7B04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………………………………………………</w:t>
      </w:r>
    </w:p>
    <w:p w:rsidR="007A1D47" w:rsidRPr="00F4142B" w:rsidRDefault="007A1D47" w:rsidP="003A76D4">
      <w:pPr>
        <w:spacing w:after="200"/>
        <w:ind w:firstLine="0"/>
        <w:jc w:val="both"/>
        <w:rPr>
          <w:sz w:val="28"/>
          <w:szCs w:val="28"/>
          <w:lang w:eastAsia="ru-RU"/>
        </w:rPr>
      </w:pPr>
      <w:r w:rsidRPr="007F2E26">
        <w:rPr>
          <w:sz w:val="28"/>
          <w:szCs w:val="28"/>
          <w:lang w:eastAsia="ru-RU"/>
        </w:rPr>
        <w:t>……………………………………………………………………………………………</w:t>
      </w:r>
      <w:r>
        <w:rPr>
          <w:sz w:val="28"/>
          <w:szCs w:val="28"/>
          <w:lang w:eastAsia="ru-RU"/>
        </w:rPr>
        <w:t>…..</w:t>
      </w:r>
    </w:p>
    <w:p w:rsidR="007A1D47" w:rsidRPr="00F4142B" w:rsidRDefault="007A1D47" w:rsidP="003A76D4">
      <w:pPr>
        <w:spacing w:after="200"/>
        <w:ind w:firstLine="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val="en-US" w:eastAsia="ru-RU"/>
        </w:rPr>
        <w:t>t</w:t>
      </w:r>
      <w:r w:rsidRPr="00F4142B">
        <w:rPr>
          <w:sz w:val="28"/>
          <w:szCs w:val="28"/>
          <w:lang w:eastAsia="ru-RU"/>
        </w:rPr>
        <w:t xml:space="preserve"> - ………………………………………………………</w:t>
      </w:r>
      <w:r w:rsidRPr="008D7B04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…………………………….</w:t>
      </w:r>
    </w:p>
    <w:p w:rsidR="007A1D47" w:rsidRPr="00F4142B" w:rsidRDefault="007A1D47" w:rsidP="003A76D4">
      <w:pPr>
        <w:spacing w:after="200"/>
        <w:ind w:firstLine="0"/>
        <w:jc w:val="right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 xml:space="preserve">Угловое ускорение   </w:t>
      </w:r>
      <w:r>
        <w:rPr>
          <w:sz w:val="28"/>
          <w:szCs w:val="28"/>
          <w:lang w:eastAsia="ru-RU"/>
        </w:rPr>
        <w:t xml:space="preserve">           </w:t>
      </w:r>
      <w:r w:rsidRPr="00F4142B">
        <w:rPr>
          <w:sz w:val="28"/>
          <w:szCs w:val="28"/>
          <w:lang w:eastAsia="ru-RU"/>
        </w:rPr>
        <w:t xml:space="preserve">                                                                                        (3.9) </w:t>
      </w:r>
    </w:p>
    <w:p w:rsidR="007A1D47" w:rsidRDefault="007A1D47" w:rsidP="003A76D4">
      <w:pPr>
        <w:spacing w:after="200"/>
        <w:ind w:firstLine="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 xml:space="preserve">где </w:t>
      </w:r>
      <w:r w:rsidRPr="00F4142B">
        <w:rPr>
          <w:sz w:val="28"/>
          <w:szCs w:val="28"/>
          <w:lang w:val="en-US" w:eastAsia="ru-RU"/>
        </w:rPr>
        <w:t>h</w:t>
      </w:r>
      <w:r w:rsidRPr="00F4142B">
        <w:rPr>
          <w:sz w:val="28"/>
          <w:szCs w:val="28"/>
          <w:lang w:eastAsia="ru-RU"/>
        </w:rPr>
        <w:t xml:space="preserve"> - ………………………</w:t>
      </w:r>
      <w:r w:rsidRPr="008D7B04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……………………………………………………….</w:t>
      </w:r>
    </w:p>
    <w:p w:rsidR="007A1D47" w:rsidRPr="00F4142B" w:rsidRDefault="007A1D47" w:rsidP="003A76D4">
      <w:pPr>
        <w:spacing w:after="200"/>
        <w:ind w:firstLine="0"/>
        <w:jc w:val="both"/>
        <w:rPr>
          <w:sz w:val="28"/>
          <w:szCs w:val="28"/>
          <w:lang w:eastAsia="ru-RU"/>
        </w:rPr>
      </w:pPr>
      <w:r w:rsidRPr="007F2E26">
        <w:rPr>
          <w:sz w:val="28"/>
          <w:szCs w:val="28"/>
          <w:lang w:eastAsia="ru-RU"/>
        </w:rPr>
        <w:t>……………………………………………………………………………………………</w:t>
      </w:r>
      <w:r>
        <w:rPr>
          <w:sz w:val="28"/>
          <w:szCs w:val="28"/>
          <w:lang w:eastAsia="ru-RU"/>
        </w:rPr>
        <w:t>….</w:t>
      </w:r>
    </w:p>
    <w:p w:rsidR="007A1D47" w:rsidRPr="00F4142B" w:rsidRDefault="007A1D47" w:rsidP="003A76D4">
      <w:pPr>
        <w:spacing w:after="200"/>
        <w:ind w:firstLine="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val="en-US" w:eastAsia="ru-RU"/>
        </w:rPr>
        <w:t>d</w:t>
      </w:r>
      <w:r w:rsidRPr="00F4142B">
        <w:rPr>
          <w:sz w:val="28"/>
          <w:szCs w:val="28"/>
          <w:lang w:eastAsia="ru-RU"/>
        </w:rPr>
        <w:t xml:space="preserve"> - ……………………………………</w:t>
      </w:r>
      <w:r w:rsidRPr="008D7B04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………………………………………………</w:t>
      </w:r>
    </w:p>
    <w:p w:rsidR="007A1D47" w:rsidRDefault="007A1D47" w:rsidP="003A76D4">
      <w:pPr>
        <w:spacing w:after="200"/>
        <w:ind w:firstLine="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val="en-US" w:eastAsia="ru-RU"/>
        </w:rPr>
        <w:t>t</w:t>
      </w:r>
      <w:r w:rsidRPr="00F4142B">
        <w:rPr>
          <w:sz w:val="28"/>
          <w:szCs w:val="28"/>
          <w:lang w:eastAsia="ru-RU"/>
        </w:rPr>
        <w:t xml:space="preserve"> - ……………………………………</w:t>
      </w:r>
      <w:r w:rsidRPr="008D7B04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……………………………………………….</w:t>
      </w:r>
    </w:p>
    <w:p w:rsidR="007A1D47" w:rsidRDefault="007A1D47" w:rsidP="003A76D4">
      <w:pPr>
        <w:spacing w:after="200"/>
        <w:ind w:firstLine="0"/>
        <w:jc w:val="right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Момент инерции                                                                                              (3.10)</w:t>
      </w:r>
    </w:p>
    <w:p w:rsidR="007A1D47" w:rsidRPr="00F4142B" w:rsidRDefault="007A1D47" w:rsidP="003A76D4">
      <w:pPr>
        <w:spacing w:after="200"/>
        <w:ind w:firstLine="0"/>
        <w:jc w:val="right"/>
        <w:rPr>
          <w:sz w:val="28"/>
          <w:szCs w:val="28"/>
          <w:lang w:eastAsia="ru-RU"/>
        </w:rPr>
      </w:pPr>
    </w:p>
    <w:p w:rsidR="007A1D47" w:rsidRPr="00F4142B" w:rsidRDefault="007A1D47" w:rsidP="003A76D4">
      <w:pPr>
        <w:spacing w:after="200"/>
        <w:ind w:firstLine="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 xml:space="preserve">где </w:t>
      </w:r>
      <w:r w:rsidRPr="00F4142B">
        <w:rPr>
          <w:sz w:val="28"/>
          <w:szCs w:val="28"/>
          <w:lang w:val="en-US" w:eastAsia="ru-RU"/>
        </w:rPr>
        <w:t>J</w:t>
      </w:r>
      <w:r w:rsidRPr="00F4142B">
        <w:rPr>
          <w:sz w:val="28"/>
          <w:szCs w:val="28"/>
          <w:vertAlign w:val="subscript"/>
          <w:lang w:eastAsia="ru-RU"/>
        </w:rPr>
        <w:t>0</w:t>
      </w:r>
      <w:r w:rsidRPr="00F4142B">
        <w:rPr>
          <w:sz w:val="28"/>
          <w:szCs w:val="28"/>
          <w:lang w:eastAsia="ru-RU"/>
        </w:rPr>
        <w:t xml:space="preserve"> - ………………………</w:t>
      </w:r>
      <w:r w:rsidRPr="008D7B04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……………………………………………………….</w:t>
      </w:r>
    </w:p>
    <w:p w:rsidR="007A1D47" w:rsidRPr="00F4142B" w:rsidRDefault="007A1D47" w:rsidP="003A76D4">
      <w:pPr>
        <w:spacing w:after="200"/>
        <w:ind w:firstLine="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val="en-US" w:eastAsia="ru-RU"/>
        </w:rPr>
        <w:t>m</w:t>
      </w:r>
      <w:r w:rsidRPr="00F4142B">
        <w:rPr>
          <w:i/>
          <w:iCs/>
          <w:sz w:val="40"/>
          <w:szCs w:val="40"/>
          <w:vertAlign w:val="subscript"/>
          <w:lang w:eastAsia="ru-RU"/>
        </w:rPr>
        <w:t>ц</w:t>
      </w:r>
      <w:r w:rsidRPr="00F4142B">
        <w:rPr>
          <w:sz w:val="28"/>
          <w:szCs w:val="28"/>
          <w:lang w:eastAsia="ru-RU"/>
        </w:rPr>
        <w:t xml:space="preserve"> - ………………………………</w:t>
      </w:r>
      <w:r w:rsidRPr="008D7B04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………………………………………………….</w:t>
      </w:r>
    </w:p>
    <w:p w:rsidR="007A1D47" w:rsidRPr="0006504B" w:rsidRDefault="007A1D47" w:rsidP="003A76D4">
      <w:pPr>
        <w:spacing w:after="200"/>
        <w:ind w:firstLine="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val="en-US" w:eastAsia="ru-RU"/>
        </w:rPr>
        <w:t>R</w:t>
      </w:r>
      <w:r w:rsidRPr="00F4142B">
        <w:rPr>
          <w:sz w:val="28"/>
          <w:szCs w:val="28"/>
          <w:lang w:eastAsia="ru-RU"/>
        </w:rPr>
        <w:t xml:space="preserve"> - ………………………</w:t>
      </w:r>
      <w:r w:rsidRPr="008D7B04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…………………………………………………………...</w:t>
      </w:r>
    </w:p>
    <w:p w:rsidR="007A1D47" w:rsidRDefault="007A1D47" w:rsidP="003A76D4">
      <w:pPr>
        <w:spacing w:after="200"/>
        <w:ind w:firstLine="0"/>
        <w:jc w:val="center"/>
        <w:rPr>
          <w:b/>
          <w:bCs/>
          <w:sz w:val="28"/>
          <w:szCs w:val="28"/>
          <w:lang w:eastAsia="ru-RU"/>
        </w:rPr>
      </w:pPr>
    </w:p>
    <w:p w:rsidR="007A1D47" w:rsidRPr="00F4142B" w:rsidRDefault="007A1D47" w:rsidP="003A76D4">
      <w:pPr>
        <w:spacing w:after="200"/>
        <w:ind w:firstLine="0"/>
        <w:jc w:val="center"/>
        <w:rPr>
          <w:b/>
          <w:bCs/>
          <w:sz w:val="28"/>
          <w:szCs w:val="28"/>
          <w:lang w:eastAsia="ru-RU"/>
        </w:rPr>
      </w:pPr>
      <w:r w:rsidRPr="00F4142B">
        <w:rPr>
          <w:b/>
          <w:bCs/>
          <w:sz w:val="28"/>
          <w:szCs w:val="28"/>
          <w:lang w:eastAsia="ru-RU"/>
        </w:rPr>
        <w:t>Экспериментальная часть</w:t>
      </w:r>
    </w:p>
    <w:p w:rsidR="007A1D47" w:rsidRDefault="007A1D47" w:rsidP="003A76D4">
      <w:pPr>
        <w:spacing w:after="200"/>
        <w:ind w:firstLine="0"/>
        <w:jc w:val="center"/>
        <w:rPr>
          <w:b/>
          <w:bCs/>
          <w:sz w:val="28"/>
          <w:szCs w:val="28"/>
          <w:lang w:eastAsia="ru-RU"/>
        </w:rPr>
      </w:pPr>
      <w:r w:rsidRPr="00F4142B">
        <w:rPr>
          <w:b/>
          <w:bCs/>
          <w:sz w:val="28"/>
          <w:szCs w:val="28"/>
          <w:lang w:eastAsia="ru-RU"/>
        </w:rPr>
        <w:t xml:space="preserve">1. Проверка линейной зависимости ε от М при </w:t>
      </w:r>
      <w:r w:rsidRPr="00F4142B">
        <w:rPr>
          <w:b/>
          <w:bCs/>
          <w:sz w:val="28"/>
          <w:szCs w:val="28"/>
          <w:lang w:val="en-US" w:eastAsia="ru-RU"/>
        </w:rPr>
        <w:t>J</w:t>
      </w:r>
      <w:r w:rsidRPr="00F4142B">
        <w:rPr>
          <w:b/>
          <w:bCs/>
          <w:sz w:val="28"/>
          <w:szCs w:val="28"/>
          <w:lang w:eastAsia="ru-RU"/>
        </w:rPr>
        <w:t>=</w:t>
      </w:r>
      <w:r w:rsidRPr="00F4142B">
        <w:rPr>
          <w:b/>
          <w:bCs/>
          <w:sz w:val="28"/>
          <w:szCs w:val="28"/>
          <w:lang w:val="en-US" w:eastAsia="ru-RU"/>
        </w:rPr>
        <w:t>const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 xml:space="preserve">Необходимо при заданных диаметре шкива </w:t>
      </w:r>
      <w:r w:rsidRPr="00F4142B">
        <w:rPr>
          <w:sz w:val="28"/>
          <w:szCs w:val="28"/>
          <w:lang w:val="en-US" w:eastAsia="ru-RU"/>
        </w:rPr>
        <w:t>d</w:t>
      </w:r>
      <w:r w:rsidRPr="00F4142B">
        <w:rPr>
          <w:sz w:val="28"/>
          <w:szCs w:val="28"/>
          <w:lang w:eastAsia="ru-RU"/>
        </w:rPr>
        <w:t xml:space="preserve"> и высоте, с которой движется груз </w:t>
      </w:r>
      <w:r w:rsidRPr="00F4142B">
        <w:rPr>
          <w:sz w:val="28"/>
          <w:szCs w:val="28"/>
          <w:lang w:val="en-US" w:eastAsia="ru-RU"/>
        </w:rPr>
        <w:t>h</w:t>
      </w:r>
      <w:r w:rsidRPr="00F4142B">
        <w:rPr>
          <w:sz w:val="28"/>
          <w:szCs w:val="28"/>
          <w:lang w:eastAsia="ru-RU"/>
        </w:rPr>
        <w:t xml:space="preserve"> измерить время </w:t>
      </w:r>
      <w:r w:rsidRPr="00F4142B">
        <w:rPr>
          <w:sz w:val="28"/>
          <w:szCs w:val="28"/>
          <w:lang w:val="en-US" w:eastAsia="ru-RU"/>
        </w:rPr>
        <w:t>t</w:t>
      </w:r>
      <w:r w:rsidRPr="00F4142B">
        <w:rPr>
          <w:sz w:val="28"/>
          <w:szCs w:val="28"/>
          <w:lang w:eastAsia="ru-RU"/>
        </w:rPr>
        <w:t xml:space="preserve"> опускания груза </w:t>
      </w:r>
      <w:r>
        <w:rPr>
          <w:sz w:val="28"/>
          <w:szCs w:val="28"/>
          <w:lang w:eastAsia="ru-RU"/>
        </w:rPr>
        <w:t xml:space="preserve">с данной высоты </w:t>
      </w:r>
      <w:r w:rsidRPr="00F4142B">
        <w:rPr>
          <w:sz w:val="28"/>
          <w:szCs w:val="28"/>
          <w:lang w:eastAsia="ru-RU"/>
        </w:rPr>
        <w:t xml:space="preserve">для каждой задаваемой массы груза </w:t>
      </w:r>
      <w:r w:rsidRPr="00F4142B">
        <w:rPr>
          <w:sz w:val="28"/>
          <w:szCs w:val="28"/>
          <w:lang w:val="en-US" w:eastAsia="ru-RU"/>
        </w:rPr>
        <w:t>m</w:t>
      </w:r>
      <w:r w:rsidRPr="00F4142B">
        <w:rPr>
          <w:sz w:val="28"/>
          <w:szCs w:val="28"/>
          <w:lang w:eastAsia="ru-RU"/>
        </w:rPr>
        <w:t>. Измерения провести по три раза.</w:t>
      </w:r>
    </w:p>
    <w:p w:rsidR="007A1D47" w:rsidRPr="00F4142B" w:rsidRDefault="007A1D47" w:rsidP="003A76D4">
      <w:pPr>
        <w:spacing w:after="200"/>
        <w:ind w:firstLine="0"/>
        <w:jc w:val="right"/>
        <w:rPr>
          <w:sz w:val="28"/>
          <w:szCs w:val="28"/>
          <w:lang w:eastAsia="ru-RU"/>
        </w:rPr>
      </w:pPr>
      <w:bookmarkStart w:id="0" w:name="_GoBack"/>
      <w:bookmarkEnd w:id="0"/>
      <w:r w:rsidRPr="00F4142B">
        <w:rPr>
          <w:sz w:val="28"/>
          <w:szCs w:val="28"/>
          <w:lang w:eastAsia="ru-RU"/>
        </w:rPr>
        <w:t>Таблица 3.1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7A1D47" w:rsidRPr="000A51F1">
        <w:trPr>
          <w:jc w:val="center"/>
        </w:trPr>
        <w:tc>
          <w:tcPr>
            <w:tcW w:w="1196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№п</w:t>
            </w:r>
            <w:r w:rsidRPr="00F4142B">
              <w:rPr>
                <w:sz w:val="28"/>
                <w:szCs w:val="28"/>
                <w:lang w:val="en-US" w:eastAsia="ru-RU"/>
              </w:rPr>
              <w:t>/</w:t>
            </w:r>
            <w:r w:rsidRPr="00F4142B">
              <w:rPr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F4142B">
              <w:rPr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F4142B">
              <w:rPr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F4142B">
              <w:rPr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F4142B">
              <w:rPr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1197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F4142B">
              <w:rPr>
                <w:sz w:val="28"/>
                <w:szCs w:val="28"/>
                <w:lang w:val="en-US" w:eastAsia="ru-RU"/>
              </w:rPr>
              <w:t>&lt;t&gt;</w:t>
            </w:r>
          </w:p>
        </w:tc>
        <w:tc>
          <w:tcPr>
            <w:tcW w:w="1197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ε</w:t>
            </w:r>
          </w:p>
        </w:tc>
        <w:tc>
          <w:tcPr>
            <w:tcW w:w="1197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F4142B">
              <w:rPr>
                <w:sz w:val="28"/>
                <w:szCs w:val="28"/>
                <w:lang w:val="en-US" w:eastAsia="ru-RU"/>
              </w:rPr>
              <w:t>M</w:t>
            </w:r>
          </w:p>
        </w:tc>
      </w:tr>
      <w:tr w:rsidR="007A1D47" w:rsidRPr="000A51F1">
        <w:trPr>
          <w:trHeight w:hRule="exact" w:val="340"/>
          <w:jc w:val="center"/>
        </w:trPr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кг</w:t>
            </w:r>
          </w:p>
        </w:tc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197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197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vertAlign w:val="superscript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рад</w:t>
            </w:r>
            <w:r w:rsidRPr="00F4142B">
              <w:rPr>
                <w:sz w:val="28"/>
                <w:szCs w:val="28"/>
                <w:lang w:val="en-US" w:eastAsia="ru-RU"/>
              </w:rPr>
              <w:t>/</w:t>
            </w:r>
            <w:r w:rsidRPr="00F4142B">
              <w:rPr>
                <w:sz w:val="28"/>
                <w:szCs w:val="28"/>
                <w:lang w:eastAsia="ru-RU"/>
              </w:rPr>
              <w:t>с</w:t>
            </w:r>
            <w:r w:rsidRPr="00F4142B">
              <w:rPr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197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Н·м</w:t>
            </w: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6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0,050</w:t>
            </w:r>
          </w:p>
        </w:tc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0,060</w:t>
            </w:r>
          </w:p>
        </w:tc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0,070</w:t>
            </w:r>
          </w:p>
        </w:tc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0,080</w:t>
            </w:r>
          </w:p>
        </w:tc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:rsidR="007A1D47" w:rsidRDefault="007A1D47" w:rsidP="003A76D4">
      <w:pPr>
        <w:spacing w:after="200"/>
        <w:ind w:firstLine="360"/>
        <w:jc w:val="center"/>
        <w:rPr>
          <w:b/>
          <w:bCs/>
          <w:sz w:val="28"/>
          <w:szCs w:val="28"/>
          <w:lang w:eastAsia="ru-RU"/>
        </w:rPr>
      </w:pPr>
    </w:p>
    <w:p w:rsidR="007A1D47" w:rsidRDefault="007A1D47" w:rsidP="003A76D4">
      <w:pPr>
        <w:spacing w:after="200"/>
        <w:ind w:firstLine="360"/>
        <w:jc w:val="center"/>
        <w:rPr>
          <w:b/>
          <w:bCs/>
          <w:sz w:val="28"/>
          <w:szCs w:val="28"/>
          <w:lang w:eastAsia="ru-RU"/>
        </w:rPr>
      </w:pPr>
      <w:r w:rsidRPr="00F4142B">
        <w:rPr>
          <w:b/>
          <w:bCs/>
          <w:sz w:val="28"/>
          <w:szCs w:val="28"/>
          <w:lang w:eastAsia="ru-RU"/>
        </w:rPr>
        <w:t>2. Проверка линейной зависимости  ε от  1/</w:t>
      </w:r>
      <w:r w:rsidRPr="00F4142B">
        <w:rPr>
          <w:b/>
          <w:bCs/>
          <w:sz w:val="28"/>
          <w:szCs w:val="28"/>
          <w:lang w:val="en-US" w:eastAsia="ru-RU"/>
        </w:rPr>
        <w:t>J</w:t>
      </w:r>
      <w:r w:rsidRPr="00F4142B">
        <w:rPr>
          <w:b/>
          <w:bCs/>
          <w:sz w:val="28"/>
          <w:szCs w:val="28"/>
          <w:lang w:eastAsia="ru-RU"/>
        </w:rPr>
        <w:t xml:space="preserve">  при </w:t>
      </w:r>
      <w:r w:rsidRPr="00F4142B">
        <w:rPr>
          <w:b/>
          <w:bCs/>
          <w:sz w:val="28"/>
          <w:szCs w:val="28"/>
          <w:lang w:val="en-US" w:eastAsia="ru-RU"/>
        </w:rPr>
        <w:t>M</w:t>
      </w:r>
      <w:r w:rsidRPr="00F4142B">
        <w:rPr>
          <w:b/>
          <w:bCs/>
          <w:sz w:val="28"/>
          <w:szCs w:val="28"/>
          <w:lang w:eastAsia="ru-RU"/>
        </w:rPr>
        <w:t>=</w:t>
      </w:r>
      <w:r w:rsidRPr="00F4142B">
        <w:rPr>
          <w:b/>
          <w:bCs/>
          <w:sz w:val="28"/>
          <w:szCs w:val="28"/>
          <w:lang w:val="en-US" w:eastAsia="ru-RU"/>
        </w:rPr>
        <w:t>const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Необходимо оставить на нити груз массой 0,</w:t>
      </w:r>
      <w:r w:rsidRPr="00105482">
        <w:rPr>
          <w:sz w:val="28"/>
          <w:szCs w:val="28"/>
          <w:lang w:eastAsia="ru-RU"/>
        </w:rPr>
        <w:t>080</w:t>
      </w:r>
      <w:r w:rsidRPr="00F4142B">
        <w:rPr>
          <w:sz w:val="28"/>
          <w:szCs w:val="28"/>
          <w:lang w:eastAsia="ru-RU"/>
        </w:rPr>
        <w:t xml:space="preserve"> кг, надеть на стержни маятника цилиндры общей массой </w:t>
      </w:r>
      <w:r w:rsidRPr="00F4142B">
        <w:rPr>
          <w:sz w:val="28"/>
          <w:szCs w:val="28"/>
          <w:lang w:val="en-US" w:eastAsia="ru-RU"/>
        </w:rPr>
        <w:t>m</w:t>
      </w:r>
      <w:r w:rsidRPr="00F4142B">
        <w:rPr>
          <w:i/>
          <w:iCs/>
          <w:sz w:val="40"/>
          <w:szCs w:val="40"/>
          <w:vertAlign w:val="subscript"/>
          <w:lang w:eastAsia="ru-RU"/>
        </w:rPr>
        <w:t>ц</w:t>
      </w:r>
      <w:r>
        <w:rPr>
          <w:i/>
          <w:iCs/>
          <w:sz w:val="40"/>
          <w:szCs w:val="40"/>
          <w:vertAlign w:val="subscript"/>
          <w:lang w:eastAsia="ru-RU"/>
        </w:rPr>
        <w:t xml:space="preserve"> </w:t>
      </w:r>
      <w:r w:rsidRPr="00F4142B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>,</w:t>
      </w:r>
      <w:r w:rsidRPr="00F4142B">
        <w:rPr>
          <w:sz w:val="28"/>
          <w:szCs w:val="28"/>
          <w:lang w:eastAsia="ru-RU"/>
        </w:rPr>
        <w:t xml:space="preserve"> закрепив их на расстоянии </w:t>
      </w:r>
      <w:r w:rsidRPr="00F4142B">
        <w:rPr>
          <w:sz w:val="28"/>
          <w:szCs w:val="28"/>
          <w:lang w:val="en-US" w:eastAsia="ru-RU"/>
        </w:rPr>
        <w:t>R</w:t>
      </w:r>
      <w:r w:rsidRPr="00F4142B">
        <w:rPr>
          <w:sz w:val="28"/>
          <w:szCs w:val="28"/>
          <w:lang w:eastAsia="ru-RU"/>
        </w:rPr>
        <w:t xml:space="preserve"> от оси вращения</w:t>
      </w:r>
      <w:r>
        <w:rPr>
          <w:sz w:val="28"/>
          <w:szCs w:val="28"/>
          <w:lang w:eastAsia="ru-RU"/>
        </w:rPr>
        <w:t>,</w:t>
      </w:r>
      <w:r w:rsidRPr="00F4142B">
        <w:rPr>
          <w:sz w:val="28"/>
          <w:szCs w:val="28"/>
          <w:lang w:eastAsia="ru-RU"/>
        </w:rPr>
        <w:t xml:space="preserve"> измерить время </w:t>
      </w:r>
      <w:r w:rsidRPr="00F4142B">
        <w:rPr>
          <w:sz w:val="28"/>
          <w:szCs w:val="28"/>
          <w:lang w:val="en-US" w:eastAsia="ru-RU"/>
        </w:rPr>
        <w:t>t</w:t>
      </w:r>
      <w:r w:rsidRPr="00F4142B">
        <w:rPr>
          <w:sz w:val="28"/>
          <w:szCs w:val="28"/>
          <w:lang w:eastAsia="ru-RU"/>
        </w:rPr>
        <w:t xml:space="preserve"> опускания груза с той же высоты, что и в первой части работы. Измерение времени провести по три раза для каждого расстояния </w:t>
      </w:r>
      <w:r w:rsidRPr="00F4142B">
        <w:rPr>
          <w:sz w:val="28"/>
          <w:szCs w:val="28"/>
          <w:lang w:val="en-US" w:eastAsia="ru-RU"/>
        </w:rPr>
        <w:t>R</w:t>
      </w:r>
      <w:r w:rsidRPr="00F4142B">
        <w:rPr>
          <w:sz w:val="28"/>
          <w:szCs w:val="28"/>
          <w:lang w:eastAsia="ru-RU"/>
        </w:rPr>
        <w:t>.</w:t>
      </w:r>
    </w:p>
    <w:p w:rsidR="007A1D47" w:rsidRPr="00F4142B" w:rsidRDefault="007A1D47" w:rsidP="003A76D4">
      <w:pPr>
        <w:spacing w:after="200"/>
        <w:ind w:firstLine="360"/>
        <w:jc w:val="right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Таблица 3.2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028"/>
        <w:gridCol w:w="1051"/>
        <w:gridCol w:w="1038"/>
        <w:gridCol w:w="1045"/>
        <w:gridCol w:w="1027"/>
        <w:gridCol w:w="1041"/>
        <w:gridCol w:w="1057"/>
        <w:gridCol w:w="1052"/>
        <w:gridCol w:w="1232"/>
      </w:tblGrid>
      <w:tr w:rsidR="007A1D47" w:rsidRPr="000A51F1">
        <w:trPr>
          <w:trHeight w:hRule="exact" w:val="454"/>
          <w:jc w:val="center"/>
        </w:trPr>
        <w:tc>
          <w:tcPr>
            <w:tcW w:w="1028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№п</w:t>
            </w:r>
            <w:r w:rsidRPr="00F4142B">
              <w:rPr>
                <w:sz w:val="28"/>
                <w:szCs w:val="28"/>
                <w:lang w:val="en-US" w:eastAsia="ru-RU"/>
              </w:rPr>
              <w:t>/</w:t>
            </w:r>
            <w:r w:rsidRPr="00F4142B">
              <w:rPr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051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vertAlign w:val="subscript"/>
                <w:lang w:val="en-US" w:eastAsia="ru-RU"/>
              </w:rPr>
            </w:pPr>
            <w:r w:rsidRPr="00F4142B">
              <w:rPr>
                <w:sz w:val="28"/>
                <w:szCs w:val="28"/>
                <w:lang w:val="en-US" w:eastAsia="ru-RU"/>
              </w:rPr>
              <w:t>J</w:t>
            </w:r>
            <w:r w:rsidRPr="00F4142B">
              <w:rPr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vertAlign w:val="subscript"/>
                <w:lang w:eastAsia="ru-RU"/>
              </w:rPr>
            </w:pPr>
            <w:r w:rsidRPr="00F4142B">
              <w:rPr>
                <w:sz w:val="28"/>
                <w:szCs w:val="28"/>
                <w:lang w:val="en-US" w:eastAsia="ru-RU"/>
              </w:rPr>
              <w:t>m</w:t>
            </w:r>
            <w:r w:rsidRPr="00F4142B">
              <w:rPr>
                <w:i/>
                <w:iCs/>
                <w:sz w:val="40"/>
                <w:szCs w:val="40"/>
                <w:vertAlign w:val="subscript"/>
                <w:lang w:eastAsia="ru-RU"/>
              </w:rPr>
              <w:t>ц</w:t>
            </w:r>
          </w:p>
        </w:tc>
        <w:tc>
          <w:tcPr>
            <w:tcW w:w="1045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F4142B">
              <w:rPr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1027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F4142B">
              <w:rPr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1041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F4142B">
              <w:rPr>
                <w:sz w:val="28"/>
                <w:szCs w:val="28"/>
                <w:lang w:val="en-US" w:eastAsia="ru-RU"/>
              </w:rPr>
              <w:t>&lt;t&gt;</w:t>
            </w:r>
          </w:p>
        </w:tc>
        <w:tc>
          <w:tcPr>
            <w:tcW w:w="1057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ε</w:t>
            </w:r>
          </w:p>
        </w:tc>
        <w:tc>
          <w:tcPr>
            <w:tcW w:w="1052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F4142B">
              <w:rPr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1232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F4142B">
              <w:rPr>
                <w:sz w:val="28"/>
                <w:szCs w:val="28"/>
                <w:lang w:val="en-US" w:eastAsia="ru-RU"/>
              </w:rPr>
              <w:t>1/J</w:t>
            </w:r>
          </w:p>
        </w:tc>
      </w:tr>
      <w:tr w:rsidR="007A1D47" w:rsidRPr="000A51F1">
        <w:trPr>
          <w:trHeight w:hRule="exact" w:val="340"/>
          <w:jc w:val="center"/>
        </w:trPr>
        <w:tc>
          <w:tcPr>
            <w:tcW w:w="1028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vertAlign w:val="superscript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кг·м</w:t>
            </w:r>
            <w:r w:rsidRPr="00F4142B">
              <w:rPr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038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кг</w:t>
            </w:r>
          </w:p>
        </w:tc>
        <w:tc>
          <w:tcPr>
            <w:tcW w:w="1045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027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041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057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vertAlign w:val="superscript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рад</w:t>
            </w:r>
            <w:r w:rsidRPr="00F4142B">
              <w:rPr>
                <w:sz w:val="28"/>
                <w:szCs w:val="28"/>
                <w:lang w:val="en-US" w:eastAsia="ru-RU"/>
              </w:rPr>
              <w:t>/</w:t>
            </w:r>
            <w:r w:rsidRPr="00F4142B">
              <w:rPr>
                <w:sz w:val="28"/>
                <w:szCs w:val="28"/>
                <w:lang w:eastAsia="ru-RU"/>
              </w:rPr>
              <w:t>с</w:t>
            </w:r>
            <w:r w:rsidRPr="00F4142B">
              <w:rPr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052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vertAlign w:val="superscript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кг·м</w:t>
            </w:r>
            <w:r w:rsidRPr="00F4142B">
              <w:rPr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232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1</w:t>
            </w:r>
            <w:r w:rsidRPr="00F4142B">
              <w:rPr>
                <w:sz w:val="28"/>
                <w:szCs w:val="28"/>
                <w:lang w:val="en-US" w:eastAsia="ru-RU"/>
              </w:rPr>
              <w:t>/</w:t>
            </w:r>
            <w:r w:rsidRPr="00F4142B">
              <w:rPr>
                <w:sz w:val="28"/>
                <w:szCs w:val="28"/>
                <w:lang w:eastAsia="ru-RU"/>
              </w:rPr>
              <w:t>(кг·м</w:t>
            </w:r>
            <w:r w:rsidRPr="00F4142B">
              <w:rPr>
                <w:sz w:val="28"/>
                <w:szCs w:val="28"/>
                <w:vertAlign w:val="superscript"/>
                <w:lang w:eastAsia="ru-RU"/>
              </w:rPr>
              <w:t>2</w:t>
            </w:r>
            <w:r w:rsidRPr="00F4142B">
              <w:rPr>
                <w:sz w:val="28"/>
                <w:szCs w:val="28"/>
                <w:lang w:eastAsia="ru-RU"/>
              </w:rPr>
              <w:t>)</w:t>
            </w: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028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1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38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5" w:type="dxa"/>
            <w:vMerge w:val="restart"/>
          </w:tcPr>
          <w:p w:rsidR="007A1D47" w:rsidRPr="00F4142B" w:rsidRDefault="007A1D47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1027" w:type="dxa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1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7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2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32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028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51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38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5" w:type="dxa"/>
            <w:vMerge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27" w:type="dxa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1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2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32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028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51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38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5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27" w:type="dxa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1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2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32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028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1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38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5" w:type="dxa"/>
            <w:vMerge w:val="restart"/>
          </w:tcPr>
          <w:p w:rsidR="007A1D47" w:rsidRPr="00F4142B" w:rsidRDefault="007A1D47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0,10</w:t>
            </w:r>
          </w:p>
        </w:tc>
        <w:tc>
          <w:tcPr>
            <w:tcW w:w="1027" w:type="dxa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1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7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2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32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028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51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38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5" w:type="dxa"/>
            <w:vMerge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27" w:type="dxa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1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2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32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028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51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38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5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27" w:type="dxa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1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2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32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028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1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38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5" w:type="dxa"/>
            <w:vMerge w:val="restart"/>
          </w:tcPr>
          <w:p w:rsidR="007A1D47" w:rsidRPr="00F4142B" w:rsidRDefault="007A1D47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0,12</w:t>
            </w:r>
          </w:p>
        </w:tc>
        <w:tc>
          <w:tcPr>
            <w:tcW w:w="1027" w:type="dxa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1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7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2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32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028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51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38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5" w:type="dxa"/>
            <w:vMerge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27" w:type="dxa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1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2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32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028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51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38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5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27" w:type="dxa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1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2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32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028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1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38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5" w:type="dxa"/>
            <w:vMerge w:val="restart"/>
          </w:tcPr>
          <w:p w:rsidR="007A1D47" w:rsidRPr="00F4142B" w:rsidRDefault="007A1D47" w:rsidP="000D384D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0,14</w:t>
            </w:r>
          </w:p>
        </w:tc>
        <w:tc>
          <w:tcPr>
            <w:tcW w:w="1027" w:type="dxa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1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7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2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32" w:type="dxa"/>
            <w:vMerge w:val="restart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028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51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38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5" w:type="dxa"/>
            <w:vMerge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27" w:type="dxa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1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2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32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7A1D47" w:rsidRPr="000A51F1">
        <w:trPr>
          <w:trHeight w:hRule="exact" w:val="284"/>
          <w:jc w:val="center"/>
        </w:trPr>
        <w:tc>
          <w:tcPr>
            <w:tcW w:w="1028" w:type="dxa"/>
          </w:tcPr>
          <w:p w:rsidR="007A1D47" w:rsidRPr="00F4142B" w:rsidRDefault="007A1D47" w:rsidP="000D384D">
            <w:pPr>
              <w:spacing w:after="200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F4142B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51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38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5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27" w:type="dxa"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41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7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52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32" w:type="dxa"/>
            <w:vMerge/>
          </w:tcPr>
          <w:p w:rsidR="007A1D47" w:rsidRPr="00F4142B" w:rsidRDefault="007A1D47" w:rsidP="000D384D">
            <w:pPr>
              <w:spacing w:after="200"/>
              <w:ind w:firstLine="0"/>
              <w:rPr>
                <w:sz w:val="28"/>
                <w:szCs w:val="28"/>
                <w:lang w:eastAsia="ru-RU"/>
              </w:rPr>
            </w:pPr>
          </w:p>
        </w:tc>
      </w:tr>
    </w:tbl>
    <w:p w:rsidR="007A1D47" w:rsidRPr="00F4142B" w:rsidRDefault="007A1D47" w:rsidP="002B6D93">
      <w:pPr>
        <w:spacing w:before="120" w:after="200"/>
        <w:ind w:firstLine="0"/>
        <w:jc w:val="center"/>
        <w:rPr>
          <w:i/>
          <w:iCs/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Студент(ка) гр._______________________________________(</w:t>
      </w:r>
      <w:r w:rsidRPr="00F4142B">
        <w:rPr>
          <w:i/>
          <w:iCs/>
          <w:sz w:val="28"/>
          <w:szCs w:val="28"/>
          <w:lang w:eastAsia="ru-RU"/>
        </w:rPr>
        <w:t>указать ФИО)</w:t>
      </w:r>
    </w:p>
    <w:p w:rsidR="007A1D47" w:rsidRDefault="007A1D47" w:rsidP="002B6D93">
      <w:pPr>
        <w:spacing w:after="200"/>
        <w:ind w:firstLine="0"/>
        <w:jc w:val="center"/>
        <w:rPr>
          <w:b/>
          <w:bCs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Дата выполнения </w:t>
      </w:r>
      <w:r w:rsidRPr="00F4142B">
        <w:rPr>
          <w:sz w:val="28"/>
          <w:szCs w:val="28"/>
          <w:lang w:eastAsia="ru-RU"/>
        </w:rPr>
        <w:t>_____________</w:t>
      </w:r>
      <w:r>
        <w:rPr>
          <w:sz w:val="28"/>
          <w:szCs w:val="28"/>
          <w:lang w:eastAsia="ru-RU"/>
        </w:rPr>
        <w:t xml:space="preserve"> </w:t>
      </w:r>
      <w:r w:rsidRPr="00F4142B">
        <w:rPr>
          <w:sz w:val="28"/>
          <w:szCs w:val="28"/>
          <w:lang w:eastAsia="ru-RU"/>
        </w:rPr>
        <w:t>П</w:t>
      </w:r>
      <w:r>
        <w:rPr>
          <w:sz w:val="28"/>
          <w:szCs w:val="28"/>
          <w:lang w:eastAsia="ru-RU"/>
        </w:rPr>
        <w:t>одпись преподавателя</w:t>
      </w:r>
      <w:r w:rsidRPr="00F4142B">
        <w:rPr>
          <w:sz w:val="28"/>
          <w:szCs w:val="28"/>
          <w:lang w:eastAsia="ru-RU"/>
        </w:rPr>
        <w:t>________________</w:t>
      </w:r>
    </w:p>
    <w:p w:rsidR="007A1D47" w:rsidRPr="00F4142B" w:rsidRDefault="007A1D47" w:rsidP="003A76D4">
      <w:pPr>
        <w:spacing w:after="200"/>
        <w:ind w:firstLine="360"/>
        <w:jc w:val="center"/>
        <w:rPr>
          <w:sz w:val="28"/>
          <w:szCs w:val="28"/>
          <w:lang w:eastAsia="ru-RU"/>
        </w:rPr>
      </w:pPr>
      <w:r w:rsidRPr="00F4142B">
        <w:rPr>
          <w:b/>
          <w:bCs/>
          <w:sz w:val="28"/>
          <w:szCs w:val="28"/>
          <w:lang w:eastAsia="ru-RU"/>
        </w:rPr>
        <w:t>Обработка результатов измерений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 xml:space="preserve">1. Проверка линейной зависимости ε от М при </w:t>
      </w:r>
      <w:r w:rsidRPr="00F4142B">
        <w:rPr>
          <w:sz w:val="28"/>
          <w:szCs w:val="28"/>
          <w:lang w:val="en-US" w:eastAsia="ru-RU"/>
        </w:rPr>
        <w:t>J</w:t>
      </w:r>
      <w:r w:rsidRPr="00F4142B">
        <w:rPr>
          <w:sz w:val="28"/>
          <w:szCs w:val="28"/>
          <w:lang w:eastAsia="ru-RU"/>
        </w:rPr>
        <w:t>=</w:t>
      </w:r>
      <w:r w:rsidRPr="00F4142B">
        <w:rPr>
          <w:sz w:val="28"/>
          <w:szCs w:val="28"/>
          <w:lang w:val="en-US" w:eastAsia="ru-RU"/>
        </w:rPr>
        <w:t>const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 xml:space="preserve">1.1 Найти среднее значение времени опускания груза для каждого значения массы подвешенного груза </w:t>
      </w:r>
      <w:r w:rsidRPr="00F4142B">
        <w:rPr>
          <w:sz w:val="28"/>
          <w:szCs w:val="28"/>
          <w:lang w:val="en-US" w:eastAsia="ru-RU"/>
        </w:rPr>
        <w:t>m</w:t>
      </w:r>
      <w:r w:rsidRPr="00F4142B">
        <w:rPr>
          <w:sz w:val="28"/>
          <w:szCs w:val="28"/>
          <w:lang w:eastAsia="ru-RU"/>
        </w:rPr>
        <w:t>.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&lt;</w:t>
      </w:r>
      <w:r w:rsidRPr="00F4142B">
        <w:rPr>
          <w:sz w:val="28"/>
          <w:szCs w:val="28"/>
          <w:lang w:val="en-US" w:eastAsia="ru-RU"/>
        </w:rPr>
        <w:t>t</w:t>
      </w:r>
      <w:r w:rsidRPr="00F4142B">
        <w:rPr>
          <w:sz w:val="28"/>
          <w:szCs w:val="28"/>
          <w:vertAlign w:val="subscript"/>
          <w:lang w:eastAsia="ru-RU"/>
        </w:rPr>
        <w:t>1</w:t>
      </w:r>
      <w:r w:rsidRPr="00F4142B">
        <w:rPr>
          <w:sz w:val="28"/>
          <w:szCs w:val="28"/>
          <w:lang w:eastAsia="ru-RU"/>
        </w:rPr>
        <w:t xml:space="preserve">&gt;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&lt;</w:t>
      </w:r>
      <w:r w:rsidRPr="00F4142B">
        <w:rPr>
          <w:sz w:val="28"/>
          <w:szCs w:val="28"/>
          <w:lang w:val="en-US" w:eastAsia="ru-RU"/>
        </w:rPr>
        <w:t>t</w:t>
      </w:r>
      <w:r w:rsidRPr="00F4142B">
        <w:rPr>
          <w:sz w:val="28"/>
          <w:szCs w:val="28"/>
          <w:vertAlign w:val="subscript"/>
          <w:lang w:eastAsia="ru-RU"/>
        </w:rPr>
        <w:t>2</w:t>
      </w:r>
      <w:r w:rsidRPr="00F4142B">
        <w:rPr>
          <w:sz w:val="28"/>
          <w:szCs w:val="28"/>
          <w:lang w:eastAsia="ru-RU"/>
        </w:rPr>
        <w:t xml:space="preserve">&gt;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&lt;</w:t>
      </w:r>
      <w:r w:rsidRPr="00F4142B">
        <w:rPr>
          <w:sz w:val="28"/>
          <w:szCs w:val="28"/>
          <w:lang w:val="en-US" w:eastAsia="ru-RU"/>
        </w:rPr>
        <w:t>t</w:t>
      </w:r>
      <w:r w:rsidRPr="00F4142B">
        <w:rPr>
          <w:sz w:val="28"/>
          <w:szCs w:val="28"/>
          <w:vertAlign w:val="subscript"/>
          <w:lang w:eastAsia="ru-RU"/>
        </w:rPr>
        <w:t>3</w:t>
      </w:r>
      <w:r w:rsidRPr="00F4142B">
        <w:rPr>
          <w:sz w:val="28"/>
          <w:szCs w:val="28"/>
          <w:lang w:eastAsia="ru-RU"/>
        </w:rPr>
        <w:t xml:space="preserve">&gt;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&lt;</w:t>
      </w:r>
      <w:r w:rsidRPr="00F4142B">
        <w:rPr>
          <w:sz w:val="28"/>
          <w:szCs w:val="28"/>
          <w:lang w:val="en-US" w:eastAsia="ru-RU"/>
        </w:rPr>
        <w:t>t</w:t>
      </w:r>
      <w:r w:rsidRPr="00F4142B">
        <w:rPr>
          <w:sz w:val="28"/>
          <w:szCs w:val="28"/>
          <w:vertAlign w:val="subscript"/>
          <w:lang w:eastAsia="ru-RU"/>
        </w:rPr>
        <w:t>4</w:t>
      </w:r>
      <w:r w:rsidRPr="00F4142B">
        <w:rPr>
          <w:sz w:val="28"/>
          <w:szCs w:val="28"/>
          <w:lang w:eastAsia="ru-RU"/>
        </w:rPr>
        <w:t xml:space="preserve">&gt;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1.2</w:t>
      </w:r>
      <w:r>
        <w:rPr>
          <w:sz w:val="28"/>
          <w:szCs w:val="28"/>
          <w:lang w:eastAsia="ru-RU"/>
        </w:rPr>
        <w:t xml:space="preserve"> </w:t>
      </w:r>
      <w:r w:rsidRPr="00F4142B">
        <w:rPr>
          <w:sz w:val="28"/>
          <w:szCs w:val="28"/>
          <w:lang w:eastAsia="ru-RU"/>
        </w:rPr>
        <w:t>Рассчитать угловое ускорение маятника ε для каждого &lt;</w:t>
      </w:r>
      <w:r w:rsidRPr="00F4142B">
        <w:rPr>
          <w:sz w:val="28"/>
          <w:szCs w:val="28"/>
          <w:lang w:val="en-US" w:eastAsia="ru-RU"/>
        </w:rPr>
        <w:t>t</w:t>
      </w:r>
      <w:r w:rsidRPr="00F4142B">
        <w:rPr>
          <w:sz w:val="28"/>
          <w:szCs w:val="28"/>
          <w:lang w:eastAsia="ru-RU"/>
        </w:rPr>
        <w:t xml:space="preserve">&gt;  по формуле (3.9).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ε</w:t>
      </w:r>
      <w:r w:rsidRPr="00F4142B">
        <w:rPr>
          <w:sz w:val="28"/>
          <w:szCs w:val="28"/>
          <w:vertAlign w:val="subscript"/>
          <w:lang w:eastAsia="ru-RU"/>
        </w:rPr>
        <w:t>1</w:t>
      </w:r>
      <w:r w:rsidRPr="00F4142B">
        <w:rPr>
          <w:sz w:val="28"/>
          <w:szCs w:val="28"/>
          <w:lang w:eastAsia="ru-RU"/>
        </w:rPr>
        <w:t xml:space="preserve">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ε</w:t>
      </w:r>
      <w:r w:rsidRPr="00F4142B">
        <w:rPr>
          <w:sz w:val="28"/>
          <w:szCs w:val="28"/>
          <w:vertAlign w:val="subscript"/>
          <w:lang w:eastAsia="ru-RU"/>
        </w:rPr>
        <w:t>2</w:t>
      </w:r>
      <w:r w:rsidRPr="00F4142B">
        <w:rPr>
          <w:sz w:val="28"/>
          <w:szCs w:val="28"/>
          <w:lang w:eastAsia="ru-RU"/>
        </w:rPr>
        <w:t xml:space="preserve">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ε</w:t>
      </w:r>
      <w:r w:rsidRPr="00F4142B">
        <w:rPr>
          <w:sz w:val="28"/>
          <w:szCs w:val="28"/>
          <w:vertAlign w:val="subscript"/>
          <w:lang w:eastAsia="ru-RU"/>
        </w:rPr>
        <w:t>3</w:t>
      </w:r>
      <w:r w:rsidRPr="00F4142B">
        <w:rPr>
          <w:sz w:val="28"/>
          <w:szCs w:val="28"/>
          <w:lang w:eastAsia="ru-RU"/>
        </w:rPr>
        <w:t xml:space="preserve">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ε</w:t>
      </w:r>
      <w:r w:rsidRPr="00F4142B">
        <w:rPr>
          <w:sz w:val="28"/>
          <w:szCs w:val="28"/>
          <w:vertAlign w:val="subscript"/>
          <w:lang w:eastAsia="ru-RU"/>
        </w:rPr>
        <w:t>4</w:t>
      </w:r>
      <w:r w:rsidRPr="00F4142B">
        <w:rPr>
          <w:sz w:val="28"/>
          <w:szCs w:val="28"/>
          <w:lang w:eastAsia="ru-RU"/>
        </w:rPr>
        <w:t xml:space="preserve">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1.3 </w:t>
      </w:r>
      <w:r w:rsidRPr="00F4142B">
        <w:rPr>
          <w:sz w:val="28"/>
          <w:szCs w:val="28"/>
          <w:lang w:eastAsia="ru-RU"/>
        </w:rPr>
        <w:t>Рассчитать момент сил М, вращающих маятник, по формуле (3.7) для каждого значения массы груза, подвешенного к нити.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М</w:t>
      </w:r>
      <w:r w:rsidRPr="00F4142B">
        <w:rPr>
          <w:sz w:val="28"/>
          <w:szCs w:val="28"/>
          <w:vertAlign w:val="subscript"/>
          <w:lang w:eastAsia="ru-RU"/>
        </w:rPr>
        <w:t>1</w:t>
      </w:r>
      <w:r w:rsidRPr="00F4142B">
        <w:rPr>
          <w:sz w:val="28"/>
          <w:szCs w:val="28"/>
          <w:lang w:eastAsia="ru-RU"/>
        </w:rPr>
        <w:t xml:space="preserve">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М</w:t>
      </w:r>
      <w:r w:rsidRPr="00F4142B">
        <w:rPr>
          <w:sz w:val="28"/>
          <w:szCs w:val="28"/>
          <w:vertAlign w:val="subscript"/>
          <w:lang w:eastAsia="ru-RU"/>
        </w:rPr>
        <w:t>2</w:t>
      </w:r>
      <w:r w:rsidRPr="00F4142B">
        <w:rPr>
          <w:sz w:val="28"/>
          <w:szCs w:val="28"/>
          <w:lang w:eastAsia="ru-RU"/>
        </w:rPr>
        <w:t xml:space="preserve">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М</w:t>
      </w:r>
      <w:r w:rsidRPr="00F4142B">
        <w:rPr>
          <w:sz w:val="28"/>
          <w:szCs w:val="28"/>
          <w:vertAlign w:val="subscript"/>
          <w:lang w:eastAsia="ru-RU"/>
        </w:rPr>
        <w:t>3</w:t>
      </w:r>
      <w:r w:rsidRPr="00F4142B">
        <w:rPr>
          <w:sz w:val="28"/>
          <w:szCs w:val="28"/>
          <w:lang w:eastAsia="ru-RU"/>
        </w:rPr>
        <w:t xml:space="preserve">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М</w:t>
      </w:r>
      <w:r w:rsidRPr="00F4142B">
        <w:rPr>
          <w:sz w:val="28"/>
          <w:szCs w:val="28"/>
          <w:vertAlign w:val="subscript"/>
          <w:lang w:eastAsia="ru-RU"/>
        </w:rPr>
        <w:t>4</w:t>
      </w:r>
      <w:r w:rsidRPr="00F4142B">
        <w:rPr>
          <w:sz w:val="28"/>
          <w:szCs w:val="28"/>
          <w:lang w:eastAsia="ru-RU"/>
        </w:rPr>
        <w:t xml:space="preserve">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Результаты расчетов занести в табл. 3.1.</w:t>
      </w:r>
    </w:p>
    <w:p w:rsidR="007A1D47" w:rsidRPr="007101C9" w:rsidRDefault="007A1D47" w:rsidP="007101C9">
      <w:pPr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1.4</w:t>
      </w:r>
      <w:r>
        <w:rPr>
          <w:sz w:val="28"/>
          <w:szCs w:val="28"/>
          <w:lang w:eastAsia="ru-RU"/>
        </w:rPr>
        <w:t xml:space="preserve"> </w:t>
      </w:r>
      <w:r w:rsidRPr="007101C9">
        <w:rPr>
          <w:sz w:val="28"/>
          <w:szCs w:val="28"/>
          <w:lang w:eastAsia="ru-RU"/>
        </w:rPr>
        <w:t>На прилагаемом поле для графика обозначить оси координат и единицы измерения величин, построить график зависимости ε от М: по горизонтальной оси откладывать значения М, по вертикальной – ε. С помощью линейки провести из начала координат прямую линию так, чтобы экспериментальные точки распределились равномерно по обе стороны от прямой.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1.5</w:t>
      </w:r>
      <w:r>
        <w:rPr>
          <w:sz w:val="28"/>
          <w:szCs w:val="28"/>
          <w:lang w:eastAsia="ru-RU"/>
        </w:rPr>
        <w:t xml:space="preserve"> </w:t>
      </w:r>
      <w:r w:rsidRPr="00F4142B">
        <w:rPr>
          <w:sz w:val="28"/>
          <w:szCs w:val="28"/>
          <w:lang w:eastAsia="ru-RU"/>
        </w:rPr>
        <w:t>По котангенсу угла наклона прямой к оси М определить экспериментальное значение момента инерции крестовины маятника</w:t>
      </w:r>
    </w:p>
    <w:p w:rsidR="007A1D47" w:rsidRPr="00F4142B" w:rsidRDefault="007A1D47" w:rsidP="003A76D4">
      <w:pPr>
        <w:spacing w:after="200"/>
        <w:ind w:firstLine="360"/>
        <w:rPr>
          <w:rFonts w:ascii="Calibri" w:hAnsi="Calibri" w:cs="Calibri"/>
          <w:sz w:val="22"/>
          <w:szCs w:val="22"/>
          <w:lang w:eastAsia="ru-RU"/>
        </w:rPr>
      </w:pPr>
      <w:r w:rsidRPr="00F4142B">
        <w:rPr>
          <w:rFonts w:ascii="Calibri" w:eastAsia="Times New Roman" w:hAnsi="Calibri"/>
          <w:position w:val="-24"/>
          <w:sz w:val="22"/>
          <w:szCs w:val="22"/>
          <w:lang w:eastAsia="ru-RU"/>
        </w:rPr>
        <w:object w:dxaOrig="1100" w:dyaOrig="620">
          <v:shape id="_x0000_i1025" type="#_x0000_t75" style="width:63pt;height:36pt" o:ole="">
            <v:imagedata r:id="rId7" o:title=""/>
          </v:shape>
          <o:OLEObject Type="Embed" ProgID="Equation.3" ShapeID="_x0000_i1025" DrawAspect="Content" ObjectID="_1590348279" r:id="rId8"/>
        </w:object>
      </w:r>
    </w:p>
    <w:p w:rsidR="007A1D47" w:rsidRPr="00F4142B" w:rsidRDefault="007A1D47" w:rsidP="003A76D4">
      <w:pPr>
        <w:spacing w:after="200"/>
        <w:ind w:firstLine="360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Результат занести в табл. 3.2.</w:t>
      </w:r>
    </w:p>
    <w:p w:rsidR="007A1D47" w:rsidRPr="00F4142B" w:rsidRDefault="007A1D47" w:rsidP="003A76D4">
      <w:pPr>
        <w:tabs>
          <w:tab w:val="left" w:pos="1087"/>
          <w:tab w:val="center" w:pos="4857"/>
        </w:tabs>
        <w:spacing w:after="200"/>
        <w:ind w:firstLine="360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2. Проверка линейной зависимости  ε от  1/</w:t>
      </w:r>
      <w:r w:rsidRPr="00F4142B">
        <w:rPr>
          <w:sz w:val="28"/>
          <w:szCs w:val="28"/>
          <w:lang w:val="en-US" w:eastAsia="ru-RU"/>
        </w:rPr>
        <w:t>J</w:t>
      </w:r>
      <w:r w:rsidRPr="00F4142B">
        <w:rPr>
          <w:sz w:val="28"/>
          <w:szCs w:val="28"/>
          <w:lang w:eastAsia="ru-RU"/>
        </w:rPr>
        <w:t xml:space="preserve">  при </w:t>
      </w:r>
      <w:r w:rsidRPr="00F4142B">
        <w:rPr>
          <w:sz w:val="28"/>
          <w:szCs w:val="28"/>
          <w:lang w:val="en-US" w:eastAsia="ru-RU"/>
        </w:rPr>
        <w:t>M</w:t>
      </w:r>
      <w:r w:rsidRPr="00F4142B">
        <w:rPr>
          <w:sz w:val="28"/>
          <w:szCs w:val="28"/>
          <w:lang w:eastAsia="ru-RU"/>
        </w:rPr>
        <w:t>=</w:t>
      </w:r>
      <w:r w:rsidRPr="00F4142B">
        <w:rPr>
          <w:sz w:val="28"/>
          <w:szCs w:val="28"/>
          <w:lang w:val="en-US" w:eastAsia="ru-RU"/>
        </w:rPr>
        <w:t>const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 xml:space="preserve">2.1 Найти среднее значение времени опускания груза для каждого значения расстояния </w:t>
      </w:r>
      <w:r w:rsidRPr="00F4142B">
        <w:rPr>
          <w:sz w:val="28"/>
          <w:szCs w:val="28"/>
          <w:lang w:val="en-US" w:eastAsia="ru-RU"/>
        </w:rPr>
        <w:t>R</w:t>
      </w:r>
      <w:r w:rsidRPr="00F4142B">
        <w:rPr>
          <w:sz w:val="28"/>
          <w:szCs w:val="28"/>
          <w:lang w:eastAsia="ru-RU"/>
        </w:rPr>
        <w:t>.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&lt;</w:t>
      </w:r>
      <w:r w:rsidRPr="00F4142B">
        <w:rPr>
          <w:sz w:val="28"/>
          <w:szCs w:val="28"/>
          <w:lang w:val="en-US" w:eastAsia="ru-RU"/>
        </w:rPr>
        <w:t>t</w:t>
      </w:r>
      <w:r w:rsidRPr="00F4142B">
        <w:rPr>
          <w:sz w:val="28"/>
          <w:szCs w:val="28"/>
          <w:vertAlign w:val="subscript"/>
          <w:lang w:eastAsia="ru-RU"/>
        </w:rPr>
        <w:t>1</w:t>
      </w:r>
      <w:r w:rsidRPr="00F4142B">
        <w:rPr>
          <w:sz w:val="28"/>
          <w:szCs w:val="28"/>
          <w:lang w:eastAsia="ru-RU"/>
        </w:rPr>
        <w:t xml:space="preserve">&gt;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&lt;</w:t>
      </w:r>
      <w:r w:rsidRPr="00F4142B">
        <w:rPr>
          <w:sz w:val="28"/>
          <w:szCs w:val="28"/>
          <w:lang w:val="en-US" w:eastAsia="ru-RU"/>
        </w:rPr>
        <w:t>t</w:t>
      </w:r>
      <w:r w:rsidRPr="00F4142B">
        <w:rPr>
          <w:sz w:val="28"/>
          <w:szCs w:val="28"/>
          <w:vertAlign w:val="subscript"/>
          <w:lang w:eastAsia="ru-RU"/>
        </w:rPr>
        <w:t>2</w:t>
      </w:r>
      <w:r w:rsidRPr="00F4142B">
        <w:rPr>
          <w:sz w:val="28"/>
          <w:szCs w:val="28"/>
          <w:lang w:eastAsia="ru-RU"/>
        </w:rPr>
        <w:t xml:space="preserve">&gt;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&lt;</w:t>
      </w:r>
      <w:r w:rsidRPr="00F4142B">
        <w:rPr>
          <w:sz w:val="28"/>
          <w:szCs w:val="28"/>
          <w:lang w:val="en-US" w:eastAsia="ru-RU"/>
        </w:rPr>
        <w:t>t</w:t>
      </w:r>
      <w:r w:rsidRPr="00F4142B">
        <w:rPr>
          <w:sz w:val="28"/>
          <w:szCs w:val="28"/>
          <w:vertAlign w:val="subscript"/>
          <w:lang w:eastAsia="ru-RU"/>
        </w:rPr>
        <w:t>3</w:t>
      </w:r>
      <w:r w:rsidRPr="00F4142B">
        <w:rPr>
          <w:sz w:val="28"/>
          <w:szCs w:val="28"/>
          <w:lang w:eastAsia="ru-RU"/>
        </w:rPr>
        <w:t xml:space="preserve">&gt;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&lt;</w:t>
      </w:r>
      <w:r w:rsidRPr="00F4142B">
        <w:rPr>
          <w:sz w:val="28"/>
          <w:szCs w:val="28"/>
          <w:lang w:val="en-US" w:eastAsia="ru-RU"/>
        </w:rPr>
        <w:t>t</w:t>
      </w:r>
      <w:r w:rsidRPr="00F4142B">
        <w:rPr>
          <w:sz w:val="28"/>
          <w:szCs w:val="28"/>
          <w:vertAlign w:val="subscript"/>
          <w:lang w:eastAsia="ru-RU"/>
        </w:rPr>
        <w:t>4</w:t>
      </w:r>
      <w:r w:rsidRPr="00F4142B">
        <w:rPr>
          <w:sz w:val="28"/>
          <w:szCs w:val="28"/>
          <w:lang w:eastAsia="ru-RU"/>
        </w:rPr>
        <w:t xml:space="preserve">&gt;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2.2</w:t>
      </w:r>
      <w:r>
        <w:rPr>
          <w:sz w:val="28"/>
          <w:szCs w:val="28"/>
          <w:lang w:eastAsia="ru-RU"/>
        </w:rPr>
        <w:t xml:space="preserve"> </w:t>
      </w:r>
      <w:r w:rsidRPr="00F4142B">
        <w:rPr>
          <w:sz w:val="28"/>
          <w:szCs w:val="28"/>
          <w:lang w:eastAsia="ru-RU"/>
        </w:rPr>
        <w:t>Рассчитать угловое ускорение маятника ε для каждого &lt;</w:t>
      </w:r>
      <w:r w:rsidRPr="00F4142B">
        <w:rPr>
          <w:sz w:val="28"/>
          <w:szCs w:val="28"/>
          <w:lang w:val="en-US" w:eastAsia="ru-RU"/>
        </w:rPr>
        <w:t>t</w:t>
      </w:r>
      <w:r w:rsidRPr="00F4142B">
        <w:rPr>
          <w:sz w:val="28"/>
          <w:szCs w:val="28"/>
          <w:lang w:eastAsia="ru-RU"/>
        </w:rPr>
        <w:t xml:space="preserve">&gt;  по формуле (3.9).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ε</w:t>
      </w:r>
      <w:r w:rsidRPr="00F4142B">
        <w:rPr>
          <w:sz w:val="28"/>
          <w:szCs w:val="28"/>
          <w:vertAlign w:val="subscript"/>
          <w:lang w:eastAsia="ru-RU"/>
        </w:rPr>
        <w:t>1</w:t>
      </w:r>
      <w:r w:rsidRPr="00F4142B">
        <w:rPr>
          <w:sz w:val="28"/>
          <w:szCs w:val="28"/>
          <w:lang w:eastAsia="ru-RU"/>
        </w:rPr>
        <w:t xml:space="preserve">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ε</w:t>
      </w:r>
      <w:r w:rsidRPr="00F4142B">
        <w:rPr>
          <w:sz w:val="28"/>
          <w:szCs w:val="28"/>
          <w:vertAlign w:val="subscript"/>
          <w:lang w:eastAsia="ru-RU"/>
        </w:rPr>
        <w:t>2</w:t>
      </w:r>
      <w:r w:rsidRPr="00F4142B">
        <w:rPr>
          <w:sz w:val="28"/>
          <w:szCs w:val="28"/>
          <w:lang w:eastAsia="ru-RU"/>
        </w:rPr>
        <w:t xml:space="preserve">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ε</w:t>
      </w:r>
      <w:r w:rsidRPr="00F4142B">
        <w:rPr>
          <w:sz w:val="28"/>
          <w:szCs w:val="28"/>
          <w:vertAlign w:val="subscript"/>
          <w:lang w:eastAsia="ru-RU"/>
        </w:rPr>
        <w:t>3</w:t>
      </w:r>
      <w:r w:rsidRPr="00F4142B">
        <w:rPr>
          <w:sz w:val="28"/>
          <w:szCs w:val="28"/>
          <w:lang w:eastAsia="ru-RU"/>
        </w:rPr>
        <w:t xml:space="preserve">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ε</w:t>
      </w:r>
      <w:r w:rsidRPr="00F4142B">
        <w:rPr>
          <w:sz w:val="28"/>
          <w:szCs w:val="28"/>
          <w:vertAlign w:val="subscript"/>
          <w:lang w:eastAsia="ru-RU"/>
        </w:rPr>
        <w:t>4</w:t>
      </w:r>
      <w:r w:rsidRPr="00F4142B">
        <w:rPr>
          <w:sz w:val="28"/>
          <w:szCs w:val="28"/>
          <w:lang w:eastAsia="ru-RU"/>
        </w:rPr>
        <w:t xml:space="preserve">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 xml:space="preserve">2.3  Рассчитать момент инерции </w:t>
      </w:r>
      <w:r w:rsidRPr="00F4142B">
        <w:rPr>
          <w:sz w:val="28"/>
          <w:szCs w:val="28"/>
          <w:lang w:val="en-US" w:eastAsia="ru-RU"/>
        </w:rPr>
        <w:t>J</w:t>
      </w:r>
      <w:r w:rsidRPr="00F4142B">
        <w:rPr>
          <w:sz w:val="28"/>
          <w:szCs w:val="28"/>
          <w:lang w:eastAsia="ru-RU"/>
        </w:rPr>
        <w:t xml:space="preserve"> маятника по формуле (3.10) для каждого значения </w:t>
      </w:r>
      <w:r w:rsidRPr="00F4142B">
        <w:rPr>
          <w:sz w:val="28"/>
          <w:szCs w:val="28"/>
          <w:lang w:val="en-US" w:eastAsia="ru-RU"/>
        </w:rPr>
        <w:t>R</w:t>
      </w:r>
      <w:r w:rsidRPr="00F4142B">
        <w:rPr>
          <w:sz w:val="28"/>
          <w:szCs w:val="28"/>
          <w:lang w:eastAsia="ru-RU"/>
        </w:rPr>
        <w:t>.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val="en-US" w:eastAsia="ru-RU"/>
        </w:rPr>
        <w:t>J</w:t>
      </w:r>
      <w:r w:rsidRPr="00F4142B">
        <w:rPr>
          <w:sz w:val="28"/>
          <w:szCs w:val="28"/>
          <w:vertAlign w:val="subscript"/>
          <w:lang w:eastAsia="ru-RU"/>
        </w:rPr>
        <w:t>1</w:t>
      </w:r>
      <w:r w:rsidRPr="00F4142B">
        <w:rPr>
          <w:sz w:val="28"/>
          <w:szCs w:val="28"/>
          <w:lang w:eastAsia="ru-RU"/>
        </w:rPr>
        <w:t xml:space="preserve">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val="en-US" w:eastAsia="ru-RU"/>
        </w:rPr>
        <w:t>J</w:t>
      </w:r>
      <w:r w:rsidRPr="00F4142B">
        <w:rPr>
          <w:sz w:val="28"/>
          <w:szCs w:val="28"/>
          <w:vertAlign w:val="subscript"/>
          <w:lang w:eastAsia="ru-RU"/>
        </w:rPr>
        <w:t>2</w:t>
      </w:r>
      <w:r w:rsidRPr="00F4142B">
        <w:rPr>
          <w:sz w:val="28"/>
          <w:szCs w:val="28"/>
          <w:lang w:eastAsia="ru-RU"/>
        </w:rPr>
        <w:t xml:space="preserve">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val="en-US" w:eastAsia="ru-RU"/>
        </w:rPr>
        <w:t>J</w:t>
      </w:r>
      <w:r w:rsidRPr="00F4142B">
        <w:rPr>
          <w:sz w:val="28"/>
          <w:szCs w:val="28"/>
          <w:vertAlign w:val="subscript"/>
          <w:lang w:eastAsia="ru-RU"/>
        </w:rPr>
        <w:t>3</w:t>
      </w:r>
      <w:r w:rsidRPr="00F4142B">
        <w:rPr>
          <w:sz w:val="28"/>
          <w:szCs w:val="28"/>
          <w:lang w:eastAsia="ru-RU"/>
        </w:rPr>
        <w:t xml:space="preserve">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val="en-US" w:eastAsia="ru-RU"/>
        </w:rPr>
        <w:t>J</w:t>
      </w:r>
      <w:r w:rsidRPr="00F4142B">
        <w:rPr>
          <w:sz w:val="28"/>
          <w:szCs w:val="28"/>
          <w:vertAlign w:val="subscript"/>
          <w:lang w:eastAsia="ru-RU"/>
        </w:rPr>
        <w:t>4</w:t>
      </w:r>
      <w:r w:rsidRPr="00F4142B">
        <w:rPr>
          <w:sz w:val="28"/>
          <w:szCs w:val="28"/>
          <w:lang w:eastAsia="ru-RU"/>
        </w:rPr>
        <w:t xml:space="preserve">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2.4  Рассчитать величины 1/</w:t>
      </w:r>
      <w:r w:rsidRPr="00F4142B">
        <w:rPr>
          <w:sz w:val="28"/>
          <w:szCs w:val="28"/>
          <w:lang w:val="en-US" w:eastAsia="ru-RU"/>
        </w:rPr>
        <w:t>J</w:t>
      </w:r>
      <w:r w:rsidRPr="00F4142B">
        <w:rPr>
          <w:sz w:val="28"/>
          <w:szCs w:val="28"/>
          <w:lang w:eastAsia="ru-RU"/>
        </w:rPr>
        <w:t>, обратные моменту инерции.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(1/</w:t>
      </w:r>
      <w:r w:rsidRPr="00F4142B">
        <w:rPr>
          <w:sz w:val="28"/>
          <w:szCs w:val="28"/>
          <w:lang w:val="en-US" w:eastAsia="ru-RU"/>
        </w:rPr>
        <w:t>J</w:t>
      </w:r>
      <w:r w:rsidRPr="00F4142B">
        <w:rPr>
          <w:sz w:val="28"/>
          <w:szCs w:val="28"/>
          <w:lang w:eastAsia="ru-RU"/>
        </w:rPr>
        <w:t>)</w:t>
      </w:r>
      <w:r w:rsidRPr="00F4142B">
        <w:rPr>
          <w:sz w:val="28"/>
          <w:szCs w:val="28"/>
          <w:vertAlign w:val="subscript"/>
          <w:lang w:eastAsia="ru-RU"/>
        </w:rPr>
        <w:t>1</w:t>
      </w:r>
      <w:r w:rsidRPr="00F4142B">
        <w:rPr>
          <w:sz w:val="28"/>
          <w:szCs w:val="28"/>
          <w:lang w:eastAsia="ru-RU"/>
        </w:rPr>
        <w:t xml:space="preserve">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(1/</w:t>
      </w:r>
      <w:r w:rsidRPr="00F4142B">
        <w:rPr>
          <w:sz w:val="28"/>
          <w:szCs w:val="28"/>
          <w:lang w:val="en-US" w:eastAsia="ru-RU"/>
        </w:rPr>
        <w:t>J</w:t>
      </w:r>
      <w:r w:rsidRPr="00F4142B">
        <w:rPr>
          <w:sz w:val="28"/>
          <w:szCs w:val="28"/>
          <w:lang w:eastAsia="ru-RU"/>
        </w:rPr>
        <w:t>)</w:t>
      </w:r>
      <w:r w:rsidRPr="00F4142B">
        <w:rPr>
          <w:sz w:val="28"/>
          <w:szCs w:val="28"/>
          <w:vertAlign w:val="subscript"/>
          <w:lang w:eastAsia="ru-RU"/>
        </w:rPr>
        <w:t>2</w:t>
      </w:r>
      <w:r w:rsidRPr="00F4142B">
        <w:rPr>
          <w:sz w:val="28"/>
          <w:szCs w:val="28"/>
          <w:lang w:eastAsia="ru-RU"/>
        </w:rPr>
        <w:t xml:space="preserve">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(1/</w:t>
      </w:r>
      <w:r w:rsidRPr="00F4142B">
        <w:rPr>
          <w:sz w:val="28"/>
          <w:szCs w:val="28"/>
          <w:lang w:val="en-US" w:eastAsia="ru-RU"/>
        </w:rPr>
        <w:t>J</w:t>
      </w:r>
      <w:r w:rsidRPr="00F4142B">
        <w:rPr>
          <w:sz w:val="28"/>
          <w:szCs w:val="28"/>
          <w:lang w:eastAsia="ru-RU"/>
        </w:rPr>
        <w:t>)</w:t>
      </w:r>
      <w:r w:rsidRPr="00F4142B">
        <w:rPr>
          <w:sz w:val="28"/>
          <w:szCs w:val="28"/>
          <w:vertAlign w:val="subscript"/>
          <w:lang w:eastAsia="ru-RU"/>
        </w:rPr>
        <w:t>3</w:t>
      </w:r>
      <w:r w:rsidRPr="00F4142B">
        <w:rPr>
          <w:sz w:val="28"/>
          <w:szCs w:val="28"/>
          <w:lang w:eastAsia="ru-RU"/>
        </w:rPr>
        <w:t xml:space="preserve">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(1/</w:t>
      </w:r>
      <w:r w:rsidRPr="00F4142B">
        <w:rPr>
          <w:sz w:val="28"/>
          <w:szCs w:val="28"/>
          <w:lang w:val="en-US" w:eastAsia="ru-RU"/>
        </w:rPr>
        <w:t>J</w:t>
      </w:r>
      <w:r w:rsidRPr="00F4142B">
        <w:rPr>
          <w:sz w:val="28"/>
          <w:szCs w:val="28"/>
          <w:lang w:eastAsia="ru-RU"/>
        </w:rPr>
        <w:t>)</w:t>
      </w:r>
      <w:r w:rsidRPr="00F4142B">
        <w:rPr>
          <w:sz w:val="28"/>
          <w:szCs w:val="28"/>
          <w:vertAlign w:val="subscript"/>
          <w:lang w:eastAsia="ru-RU"/>
        </w:rPr>
        <w:t>4</w:t>
      </w:r>
      <w:r w:rsidRPr="00F4142B">
        <w:rPr>
          <w:sz w:val="28"/>
          <w:szCs w:val="28"/>
          <w:lang w:eastAsia="ru-RU"/>
        </w:rPr>
        <w:t xml:space="preserve"> = 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Результаты расчетов занести в табл. 3.2.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2.5</w:t>
      </w:r>
      <w:r>
        <w:rPr>
          <w:sz w:val="28"/>
          <w:szCs w:val="28"/>
          <w:lang w:eastAsia="ru-RU"/>
        </w:rPr>
        <w:t xml:space="preserve"> </w:t>
      </w:r>
      <w:r w:rsidRPr="002B6D93">
        <w:rPr>
          <w:sz w:val="28"/>
          <w:szCs w:val="28"/>
          <w:lang w:eastAsia="ru-RU"/>
        </w:rPr>
        <w:t xml:space="preserve">На прилагаемом поле для графика обозначить оси координат и единицы измерения величин, построить график зависимости </w:t>
      </w:r>
      <w:r w:rsidRPr="00F4142B">
        <w:rPr>
          <w:sz w:val="28"/>
          <w:szCs w:val="28"/>
          <w:lang w:eastAsia="ru-RU"/>
        </w:rPr>
        <w:t>ε от (1/</w:t>
      </w:r>
      <w:r w:rsidRPr="00F4142B">
        <w:rPr>
          <w:sz w:val="28"/>
          <w:szCs w:val="28"/>
          <w:lang w:val="en-US" w:eastAsia="ru-RU"/>
        </w:rPr>
        <w:t>J</w:t>
      </w:r>
      <w:r w:rsidRPr="00F4142B">
        <w:rPr>
          <w:sz w:val="28"/>
          <w:szCs w:val="28"/>
          <w:lang w:eastAsia="ru-RU"/>
        </w:rPr>
        <w:t>): по горизонтальной оси откладывать значения (1/</w:t>
      </w:r>
      <w:r w:rsidRPr="00F4142B">
        <w:rPr>
          <w:sz w:val="28"/>
          <w:szCs w:val="28"/>
          <w:lang w:val="en-US" w:eastAsia="ru-RU"/>
        </w:rPr>
        <w:t>J</w:t>
      </w:r>
      <w:r w:rsidRPr="00F4142B">
        <w:rPr>
          <w:sz w:val="28"/>
          <w:szCs w:val="28"/>
          <w:lang w:eastAsia="ru-RU"/>
        </w:rPr>
        <w:t>), по вертикальной – ε. С помощью линейки провести из начала координат прямую линию так, чтобы экспериментальные точки распределились равномерно по обе стороны от прямой.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2.6 </w:t>
      </w:r>
      <w:r w:rsidRPr="00F4142B">
        <w:rPr>
          <w:sz w:val="28"/>
          <w:szCs w:val="28"/>
          <w:lang w:eastAsia="ru-RU"/>
        </w:rPr>
        <w:t>По тангенсу угла наклона прямой к оси (1/</w:t>
      </w:r>
      <w:r w:rsidRPr="00F4142B">
        <w:rPr>
          <w:sz w:val="28"/>
          <w:szCs w:val="28"/>
          <w:lang w:val="en-US" w:eastAsia="ru-RU"/>
        </w:rPr>
        <w:t>J</w:t>
      </w:r>
      <w:r w:rsidRPr="00F4142B">
        <w:rPr>
          <w:sz w:val="28"/>
          <w:szCs w:val="28"/>
          <w:lang w:eastAsia="ru-RU"/>
        </w:rPr>
        <w:t>) определить экспериментальное значение момента силы.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rFonts w:eastAsia="Times New Roman"/>
          <w:position w:val="-30"/>
          <w:sz w:val="28"/>
          <w:szCs w:val="28"/>
          <w:lang w:eastAsia="ru-RU"/>
        </w:rPr>
        <w:object w:dxaOrig="1660" w:dyaOrig="680">
          <v:shape id="_x0000_i1026" type="#_x0000_t75" style="width:99.75pt;height:39.75pt" o:ole="">
            <v:imagedata r:id="rId9" o:title=""/>
          </v:shape>
          <o:OLEObject Type="Embed" ProgID="Equation.3" ShapeID="_x0000_i1026" DrawAspect="Content" ObjectID="_1590348280" r:id="rId10"/>
        </w:objec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2.7  Рассчитать теоретическое значение момента силы по формуле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2B6D93">
        <w:rPr>
          <w:rFonts w:eastAsia="Times New Roman"/>
          <w:position w:val="-36"/>
          <w:sz w:val="28"/>
          <w:szCs w:val="28"/>
          <w:lang w:eastAsia="ru-RU"/>
        </w:rPr>
        <w:object w:dxaOrig="2920" w:dyaOrig="960">
          <v:shape id="_x0000_i1027" type="#_x0000_t75" style="width:115.5pt;height:39pt" o:ole="">
            <v:imagedata r:id="rId11" o:title=""/>
          </v:shape>
          <o:OLEObject Type="Embed" ProgID="Equation.3" ShapeID="_x0000_i1027" DrawAspect="Content" ObjectID="_1590348281" r:id="rId12"/>
        </w:object>
      </w:r>
    </w:p>
    <w:p w:rsidR="007A1D47" w:rsidRPr="00F4142B" w:rsidRDefault="007A1D47" w:rsidP="003A76D4">
      <w:pPr>
        <w:spacing w:after="200"/>
        <w:ind w:firstLine="360"/>
        <w:jc w:val="center"/>
        <w:rPr>
          <w:b/>
          <w:bCs/>
          <w:sz w:val="28"/>
          <w:szCs w:val="28"/>
          <w:lang w:eastAsia="ru-RU"/>
        </w:rPr>
      </w:pPr>
      <w:r w:rsidRPr="00F4142B">
        <w:rPr>
          <w:b/>
          <w:bCs/>
          <w:sz w:val="28"/>
          <w:szCs w:val="28"/>
          <w:lang w:eastAsia="ru-RU"/>
        </w:rPr>
        <w:t>Выводы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1. В данной лабораторной работе проверялся………………………………</w:t>
      </w:r>
      <w:r w:rsidRPr="00093402">
        <w:rPr>
          <w:sz w:val="28"/>
          <w:szCs w:val="28"/>
          <w:lang w:eastAsia="ru-RU"/>
        </w:rPr>
        <w:t>………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………………………………………………………………………………</w:t>
      </w:r>
      <w:r w:rsidRPr="00093402">
        <w:rPr>
          <w:sz w:val="28"/>
          <w:szCs w:val="28"/>
          <w:lang w:eastAsia="ru-RU"/>
        </w:rPr>
        <w:t>………</w:t>
      </w:r>
      <w:r>
        <w:rPr>
          <w:sz w:val="28"/>
          <w:szCs w:val="28"/>
          <w:lang w:eastAsia="ru-RU"/>
        </w:rPr>
        <w:t>…</w:t>
      </w:r>
      <w:r w:rsidRPr="00F4142B">
        <w:rPr>
          <w:sz w:val="28"/>
          <w:szCs w:val="28"/>
          <w:lang w:eastAsia="ru-RU"/>
        </w:rPr>
        <w:t>….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2. В первой части работы проверялось……………………………………….</w:t>
      </w:r>
      <w:r w:rsidRPr="00093402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.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…………………………………………………………………</w:t>
      </w:r>
      <w:r w:rsidRPr="00093402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</w:t>
      </w:r>
    </w:p>
    <w:p w:rsidR="007A1D47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…………………………………………………………</w:t>
      </w:r>
      <w:r w:rsidRPr="00093402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</w:t>
      </w:r>
    </w:p>
    <w:p w:rsidR="007A1D47" w:rsidRPr="002B6D93" w:rsidRDefault="007A1D47" w:rsidP="002B6D93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2B6D93">
        <w:rPr>
          <w:sz w:val="28"/>
          <w:szCs w:val="28"/>
          <w:lang w:eastAsia="ru-RU"/>
        </w:rPr>
        <w:t>……………………………………………………………………………………………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2.1 Проведены измерения…………………</w:t>
      </w:r>
      <w:r w:rsidRPr="00093402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…………………………………..</w:t>
      </w:r>
    </w:p>
    <w:p w:rsidR="007A1D47" w:rsidRPr="002B6D93" w:rsidRDefault="007A1D47" w:rsidP="002B6D93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2B6D93">
        <w:rPr>
          <w:sz w:val="28"/>
          <w:szCs w:val="28"/>
          <w:lang w:eastAsia="ru-RU"/>
        </w:rPr>
        <w:t>……………………………………………………………………………………………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………………………………………</w:t>
      </w:r>
      <w:r w:rsidRPr="00093402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……………………………………………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…………………………………</w:t>
      </w:r>
      <w:r w:rsidRPr="00093402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…………………………………………………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2.2 Рассчитаны…………</w:t>
      </w:r>
      <w:r w:rsidRPr="00093402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……………………………………………………….</w:t>
      </w:r>
    </w:p>
    <w:p w:rsidR="007A1D47" w:rsidRPr="002B6D93" w:rsidRDefault="007A1D47" w:rsidP="002B6D93">
      <w:pPr>
        <w:spacing w:before="120" w:after="200"/>
        <w:ind w:firstLine="360"/>
        <w:jc w:val="both"/>
        <w:rPr>
          <w:sz w:val="28"/>
          <w:szCs w:val="28"/>
          <w:lang w:eastAsia="ru-RU"/>
        </w:rPr>
      </w:pPr>
      <w:r w:rsidRPr="002B6D93">
        <w:rPr>
          <w:sz w:val="28"/>
          <w:szCs w:val="28"/>
          <w:lang w:eastAsia="ru-RU"/>
        </w:rPr>
        <w:t>……………………………………………………………………………………………</w:t>
      </w:r>
    </w:p>
    <w:p w:rsidR="007A1D47" w:rsidRPr="00F4142B" w:rsidRDefault="007A1D47" w:rsidP="00093402">
      <w:pPr>
        <w:spacing w:before="120"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…………………………………</w:t>
      </w:r>
      <w:r w:rsidRPr="00093402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…………………………………………………</w:t>
      </w:r>
    </w:p>
    <w:p w:rsidR="007A1D47" w:rsidRPr="002B6D93" w:rsidRDefault="007A1D47" w:rsidP="002B6D93">
      <w:pPr>
        <w:spacing w:after="120" w:line="360" w:lineRule="auto"/>
        <w:ind w:firstLine="357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2.3 Построен график зависимости…………………..из которого следует, что………………………………………………………………………………………………………………………………………………………………</w:t>
      </w:r>
      <w:r w:rsidRPr="00093402">
        <w:rPr>
          <w:sz w:val="28"/>
          <w:szCs w:val="28"/>
          <w:lang w:eastAsia="ru-RU"/>
        </w:rPr>
        <w:t>………………………</w:t>
      </w:r>
      <w:r w:rsidRPr="00F4142B">
        <w:rPr>
          <w:sz w:val="28"/>
          <w:szCs w:val="28"/>
          <w:lang w:eastAsia="ru-RU"/>
        </w:rPr>
        <w:t>………</w:t>
      </w:r>
      <w:r w:rsidRPr="002B6D93">
        <w:rPr>
          <w:sz w:val="28"/>
          <w:szCs w:val="28"/>
          <w:lang w:eastAsia="ru-RU"/>
        </w:rPr>
        <w:t>…………………</w:t>
      </w:r>
      <w:r>
        <w:rPr>
          <w:sz w:val="28"/>
          <w:szCs w:val="28"/>
          <w:lang w:eastAsia="ru-RU"/>
        </w:rPr>
        <w:t>…..</w:t>
      </w:r>
      <w:r w:rsidRPr="002B6D93">
        <w:rPr>
          <w:sz w:val="28"/>
          <w:szCs w:val="28"/>
          <w:lang w:eastAsia="ru-RU"/>
        </w:rPr>
        <w:t>…………………………………………………………………………</w:t>
      </w:r>
    </w:p>
    <w:p w:rsidR="007A1D47" w:rsidRPr="00F4142B" w:rsidRDefault="007A1D47" w:rsidP="002B6D93">
      <w:pPr>
        <w:spacing w:after="200" w:line="360" w:lineRule="auto"/>
        <w:ind w:firstLine="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…</w:t>
      </w:r>
      <w:r w:rsidRPr="00093402">
        <w:rPr>
          <w:sz w:val="28"/>
          <w:szCs w:val="28"/>
          <w:lang w:eastAsia="ru-RU"/>
        </w:rPr>
        <w:t>………………………………………………………………………………………………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3. Во второй части работы проверялось……………………</w:t>
      </w:r>
      <w:r w:rsidRPr="00093402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</w:t>
      </w:r>
    </w:p>
    <w:p w:rsidR="007A1D47" w:rsidRPr="00F4142B" w:rsidRDefault="007A1D47" w:rsidP="002B6D93">
      <w:pPr>
        <w:spacing w:after="200"/>
        <w:ind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…..</w:t>
      </w:r>
      <w:r w:rsidRPr="00F4142B">
        <w:rPr>
          <w:sz w:val="28"/>
          <w:szCs w:val="28"/>
          <w:lang w:eastAsia="ru-RU"/>
        </w:rPr>
        <w:t>……………………</w:t>
      </w:r>
      <w:r w:rsidRPr="00093402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………………………………………………………………</w:t>
      </w:r>
    </w:p>
    <w:p w:rsidR="007A1D47" w:rsidRPr="00F4142B" w:rsidRDefault="007A1D47" w:rsidP="002B6D93">
      <w:pPr>
        <w:spacing w:after="200"/>
        <w:ind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…..</w:t>
      </w:r>
      <w:r w:rsidRPr="00F4142B">
        <w:rPr>
          <w:sz w:val="28"/>
          <w:szCs w:val="28"/>
          <w:lang w:eastAsia="ru-RU"/>
        </w:rPr>
        <w:t>……………………</w:t>
      </w:r>
      <w:r w:rsidRPr="00093402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………………………………………………………………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3.1 Проведены измерения……</w:t>
      </w:r>
      <w:r w:rsidRPr="00093402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…………………………………………………</w:t>
      </w:r>
    </w:p>
    <w:p w:rsidR="007A1D47" w:rsidRPr="00F4142B" w:rsidRDefault="007A1D47" w:rsidP="002B6D93">
      <w:pPr>
        <w:spacing w:after="200"/>
        <w:ind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….</w:t>
      </w:r>
      <w:r w:rsidRPr="00F4142B">
        <w:rPr>
          <w:sz w:val="28"/>
          <w:szCs w:val="28"/>
          <w:lang w:eastAsia="ru-RU"/>
        </w:rPr>
        <w:t>……………………</w:t>
      </w:r>
      <w:r w:rsidRPr="00093402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………………………………………………………………</w:t>
      </w:r>
    </w:p>
    <w:p w:rsidR="007A1D47" w:rsidRDefault="007A1D47" w:rsidP="002B6D93">
      <w:pPr>
        <w:spacing w:after="200"/>
        <w:ind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….</w:t>
      </w:r>
      <w:r w:rsidRPr="00F4142B">
        <w:rPr>
          <w:sz w:val="28"/>
          <w:szCs w:val="28"/>
          <w:lang w:eastAsia="ru-RU"/>
        </w:rPr>
        <w:t>……………………………</w:t>
      </w:r>
      <w:r w:rsidRPr="00093402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………………………………………………………</w:t>
      </w:r>
    </w:p>
    <w:p w:rsidR="007A1D47" w:rsidRPr="002B6D93" w:rsidRDefault="007A1D47" w:rsidP="002B6D93">
      <w:pPr>
        <w:spacing w:after="200"/>
        <w:ind w:firstLine="0"/>
        <w:jc w:val="both"/>
        <w:rPr>
          <w:sz w:val="28"/>
          <w:szCs w:val="28"/>
          <w:lang w:eastAsia="ru-RU"/>
        </w:rPr>
      </w:pPr>
      <w:r w:rsidRPr="002B6D93">
        <w:rPr>
          <w:sz w:val="28"/>
          <w:szCs w:val="28"/>
          <w:lang w:eastAsia="ru-RU"/>
        </w:rPr>
        <w:t>….……………………………………………………………………………………………</w:t>
      </w:r>
    </w:p>
    <w:p w:rsidR="007A1D47" w:rsidRPr="00F4142B" w:rsidRDefault="007A1D47" w:rsidP="003A76D4">
      <w:pPr>
        <w:spacing w:after="200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3.2 Рассчитаны……………</w:t>
      </w:r>
      <w:r w:rsidRPr="00093402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……………………………………………………..</w:t>
      </w:r>
    </w:p>
    <w:p w:rsidR="007A1D47" w:rsidRDefault="007A1D47" w:rsidP="00FF025E">
      <w:pPr>
        <w:spacing w:after="200"/>
        <w:ind w:firstLine="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……………………</w:t>
      </w:r>
      <w:r w:rsidRPr="00093402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………………………………………………………………</w:t>
      </w:r>
      <w:r>
        <w:rPr>
          <w:sz w:val="28"/>
          <w:szCs w:val="28"/>
          <w:lang w:eastAsia="ru-RU"/>
        </w:rPr>
        <w:t>….</w:t>
      </w:r>
    </w:p>
    <w:p w:rsidR="007A1D47" w:rsidRPr="00FF025E" w:rsidRDefault="007A1D47" w:rsidP="00FF025E">
      <w:pPr>
        <w:spacing w:after="200"/>
        <w:ind w:firstLine="0"/>
        <w:jc w:val="both"/>
        <w:rPr>
          <w:sz w:val="28"/>
          <w:szCs w:val="28"/>
          <w:lang w:eastAsia="ru-RU"/>
        </w:rPr>
      </w:pPr>
      <w:r w:rsidRPr="00FF025E">
        <w:rPr>
          <w:sz w:val="28"/>
          <w:szCs w:val="28"/>
          <w:lang w:eastAsia="ru-RU"/>
        </w:rPr>
        <w:t>….……………………………………………………………………………………………</w:t>
      </w:r>
    </w:p>
    <w:p w:rsidR="007A1D47" w:rsidRDefault="007A1D47" w:rsidP="00093402">
      <w:pPr>
        <w:spacing w:after="200" w:line="360" w:lineRule="auto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3.3 Построен график зависимости…………………..из которого следует, что…………………………………………………………………………………………………………………………………</w:t>
      </w:r>
      <w:r w:rsidRPr="00093402">
        <w:rPr>
          <w:sz w:val="28"/>
          <w:szCs w:val="28"/>
          <w:lang w:eastAsia="ru-RU"/>
        </w:rPr>
        <w:t>………………………</w:t>
      </w:r>
      <w:r w:rsidRPr="00F4142B">
        <w:rPr>
          <w:sz w:val="28"/>
          <w:szCs w:val="28"/>
          <w:lang w:eastAsia="ru-RU"/>
        </w:rPr>
        <w:t>………………………………………</w:t>
      </w:r>
      <w:r w:rsidRPr="00093402">
        <w:rPr>
          <w:sz w:val="28"/>
          <w:szCs w:val="28"/>
          <w:lang w:eastAsia="ru-RU"/>
        </w:rPr>
        <w:t>………………………………………………………………………………………………</w:t>
      </w:r>
    </w:p>
    <w:p w:rsidR="007A1D47" w:rsidRPr="00F4142B" w:rsidRDefault="007A1D47" w:rsidP="00FF025E">
      <w:pPr>
        <w:spacing w:after="200"/>
        <w:ind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….</w:t>
      </w:r>
      <w:r w:rsidRPr="00F4142B">
        <w:rPr>
          <w:sz w:val="28"/>
          <w:szCs w:val="28"/>
          <w:lang w:eastAsia="ru-RU"/>
        </w:rPr>
        <w:t>……………………………</w:t>
      </w:r>
      <w:r w:rsidRPr="00093402">
        <w:rPr>
          <w:sz w:val="28"/>
          <w:szCs w:val="28"/>
          <w:lang w:eastAsia="ru-RU"/>
        </w:rPr>
        <w:t>………</w:t>
      </w:r>
      <w:r w:rsidRPr="00F4142B">
        <w:rPr>
          <w:sz w:val="28"/>
          <w:szCs w:val="28"/>
          <w:lang w:eastAsia="ru-RU"/>
        </w:rPr>
        <w:t>………………………………………………………</w:t>
      </w:r>
    </w:p>
    <w:p w:rsidR="007A1D47" w:rsidRPr="00F4142B" w:rsidRDefault="007A1D47" w:rsidP="00093402">
      <w:pPr>
        <w:spacing w:after="200" w:line="360" w:lineRule="auto"/>
        <w:ind w:firstLine="36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 xml:space="preserve">4. Таким образом, в проведенных опытах основной закон динамики вращательного движения </w:t>
      </w:r>
      <w:r w:rsidRPr="00F4142B">
        <w:rPr>
          <w:i/>
          <w:iCs/>
          <w:lang w:eastAsia="ru-RU"/>
        </w:rPr>
        <w:t>(выполняется, выполняется приблизительно, не выполняется – почему – высказать предположения)</w:t>
      </w:r>
      <w:r w:rsidRPr="00F4142B">
        <w:rPr>
          <w:sz w:val="28"/>
          <w:szCs w:val="28"/>
          <w:lang w:eastAsia="ru-RU"/>
        </w:rPr>
        <w:t>……………………………</w:t>
      </w:r>
      <w:r w:rsidRPr="00093402">
        <w:rPr>
          <w:sz w:val="28"/>
          <w:szCs w:val="28"/>
          <w:lang w:eastAsia="ru-RU"/>
        </w:rPr>
        <w:t>…..……………………………………</w:t>
      </w:r>
      <w:r>
        <w:rPr>
          <w:sz w:val="28"/>
          <w:szCs w:val="28"/>
          <w:lang w:eastAsia="ru-RU"/>
        </w:rPr>
        <w:t>…</w:t>
      </w:r>
      <w:r w:rsidRPr="00F4142B">
        <w:rPr>
          <w:sz w:val="28"/>
          <w:szCs w:val="28"/>
          <w:lang w:eastAsia="ru-RU"/>
        </w:rPr>
        <w:t>………</w:t>
      </w:r>
    </w:p>
    <w:p w:rsidR="007A1D47" w:rsidRPr="00093402" w:rsidRDefault="007A1D47" w:rsidP="00093402">
      <w:pPr>
        <w:spacing w:after="200"/>
        <w:ind w:firstLine="0"/>
        <w:jc w:val="both"/>
        <w:rPr>
          <w:sz w:val="28"/>
          <w:szCs w:val="28"/>
          <w:lang w:val="en-US" w:eastAsia="ru-RU"/>
        </w:rPr>
      </w:pPr>
      <w:r w:rsidRPr="00F4142B">
        <w:rPr>
          <w:sz w:val="28"/>
          <w:szCs w:val="28"/>
          <w:lang w:eastAsia="ru-RU"/>
        </w:rPr>
        <w:t>……………………………………………………………………………………</w:t>
      </w:r>
      <w:r w:rsidRPr="00093402">
        <w:rPr>
          <w:sz w:val="28"/>
          <w:szCs w:val="28"/>
          <w:lang w:eastAsia="ru-RU"/>
        </w:rPr>
        <w:t>………</w:t>
      </w:r>
      <w:r>
        <w:rPr>
          <w:sz w:val="28"/>
          <w:szCs w:val="28"/>
          <w:lang w:eastAsia="ru-RU"/>
        </w:rPr>
        <w:t>……</w:t>
      </w:r>
    </w:p>
    <w:p w:rsidR="007A1D47" w:rsidRDefault="007A1D47" w:rsidP="00093402">
      <w:pPr>
        <w:ind w:firstLine="0"/>
        <w:jc w:val="both"/>
        <w:rPr>
          <w:sz w:val="28"/>
          <w:szCs w:val="28"/>
          <w:lang w:eastAsia="ru-RU"/>
        </w:rPr>
      </w:pPr>
      <w:r w:rsidRPr="00F4142B">
        <w:rPr>
          <w:sz w:val="28"/>
          <w:szCs w:val="28"/>
          <w:lang w:eastAsia="ru-RU"/>
        </w:rPr>
        <w:t>…………………………………………………………</w:t>
      </w:r>
      <w:r w:rsidRPr="00093402">
        <w:rPr>
          <w:sz w:val="28"/>
          <w:szCs w:val="28"/>
          <w:lang w:eastAsia="ru-RU"/>
        </w:rPr>
        <w:t>………</w:t>
      </w:r>
      <w:r>
        <w:rPr>
          <w:sz w:val="28"/>
          <w:szCs w:val="28"/>
          <w:lang w:eastAsia="ru-RU"/>
        </w:rPr>
        <w:t>……</w:t>
      </w:r>
      <w:r w:rsidRPr="00F4142B">
        <w:rPr>
          <w:sz w:val="28"/>
          <w:szCs w:val="28"/>
          <w:lang w:eastAsia="ru-RU"/>
        </w:rPr>
        <w:t>…………………………</w:t>
      </w:r>
    </w:p>
    <w:p w:rsidR="007A1D47" w:rsidRDefault="007A1D47" w:rsidP="003A76D4">
      <w:pPr>
        <w:jc w:val="both"/>
        <w:rPr>
          <w:sz w:val="28"/>
          <w:szCs w:val="28"/>
          <w:lang w:eastAsia="ru-RU"/>
        </w:rPr>
      </w:pPr>
    </w:p>
    <w:p w:rsidR="007A1D47" w:rsidRPr="007101C9" w:rsidRDefault="007A1D47" w:rsidP="007101C9">
      <w:pPr>
        <w:spacing w:after="200" w:line="276" w:lineRule="auto"/>
        <w:ind w:firstLine="0"/>
        <w:rPr>
          <w:rFonts w:ascii="Calibri" w:hAnsi="Calibri" w:cs="Calibri"/>
          <w:sz w:val="22"/>
          <w:szCs w:val="22"/>
          <w:lang w:eastAsia="ru-RU"/>
        </w:rPr>
      </w:pPr>
    </w:p>
    <w:p w:rsidR="007A1D47" w:rsidRPr="007101C9" w:rsidRDefault="007A1D47" w:rsidP="007101C9">
      <w:pPr>
        <w:spacing w:after="200" w:line="276" w:lineRule="auto"/>
        <w:ind w:firstLine="0"/>
        <w:rPr>
          <w:rFonts w:ascii="Calibri" w:hAnsi="Calibri" w:cs="Calibri"/>
          <w:sz w:val="22"/>
          <w:szCs w:val="22"/>
          <w:lang w:eastAsia="ru-RU"/>
        </w:rPr>
      </w:pPr>
    </w:p>
    <w:p w:rsidR="007A1D47" w:rsidRPr="007101C9" w:rsidRDefault="007A1D47" w:rsidP="007101C9">
      <w:pPr>
        <w:spacing w:after="200" w:line="276" w:lineRule="auto"/>
        <w:ind w:firstLine="0"/>
        <w:rPr>
          <w:rFonts w:ascii="Calibri" w:hAnsi="Calibri" w:cs="Calibri"/>
          <w:sz w:val="22"/>
          <w:szCs w:val="22"/>
          <w:lang w:val="en-US" w:eastAsia="ru-RU"/>
        </w:rPr>
      </w:pPr>
      <w:r>
        <w:rPr>
          <w:noProof/>
          <w:lang w:eastAsia="ru-RU"/>
        </w:rPr>
        <w:pict>
          <v:shape id="Рисунок 4" o:spid="_x0000_s1029" type="#_x0000_t75" style="position:absolute;margin-left:0;margin-top:415.6pt;width:481.5pt;height:335.25pt;z-index:251657728;visibility:visible;mso-position-horizontal:center;mso-position-horizontal-relative:page;mso-position-vertical-relative:page">
            <v:imagedata r:id="rId13" o:title=""/>
            <w10:wrap type="square" anchorx="page" anchory="page"/>
          </v:shape>
        </w:pict>
      </w:r>
      <w:r>
        <w:rPr>
          <w:noProof/>
          <w:lang w:eastAsia="ru-RU"/>
        </w:rPr>
        <w:pict>
          <v:shape id="Рисунок 3" o:spid="_x0000_s1030" type="#_x0000_t75" style="position:absolute;margin-left:0;margin-top:56.7pt;width:481.5pt;height:333pt;z-index:251656704;visibility:visible;mso-position-horizontal:center;mso-position-horizontal-relative:page;mso-position-vertical-relative:page">
            <v:imagedata r:id="rId14" o:title=""/>
            <w10:wrap type="square" anchorx="page" anchory="page"/>
          </v:shape>
        </w:pict>
      </w:r>
    </w:p>
    <w:sectPr w:rsidR="007A1D47" w:rsidRPr="007101C9" w:rsidSect="00965164">
      <w:headerReference w:type="default" r:id="rId15"/>
      <w:pgSz w:w="12240" w:h="15840"/>
      <w:pgMar w:top="1134" w:right="851" w:bottom="1134" w:left="964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D47" w:rsidRDefault="007A1D47" w:rsidP="008D7B04">
      <w:r>
        <w:separator/>
      </w:r>
    </w:p>
  </w:endnote>
  <w:endnote w:type="continuationSeparator" w:id="0">
    <w:p w:rsidR="007A1D47" w:rsidRDefault="007A1D47" w:rsidP="008D7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D47" w:rsidRDefault="007A1D47" w:rsidP="008D7B04">
      <w:r>
        <w:separator/>
      </w:r>
    </w:p>
  </w:footnote>
  <w:footnote w:type="continuationSeparator" w:id="0">
    <w:p w:rsidR="007A1D47" w:rsidRDefault="007A1D47" w:rsidP="008D7B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D47" w:rsidRDefault="007A1D47">
    <w:pPr>
      <w:pStyle w:val="Header"/>
      <w:jc w:val="right"/>
    </w:pPr>
    <w:fldSimple w:instr="PAGE   \* MERGEFORMAT">
      <w:r>
        <w:rPr>
          <w:noProof/>
        </w:rPr>
        <w:t>1</w:t>
      </w:r>
    </w:fldSimple>
  </w:p>
  <w:p w:rsidR="007A1D47" w:rsidRDefault="007A1D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drawingGridHorizontalSpacing w:val="120"/>
  <w:drawingGridVerticalSpacing w:val="163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76D4"/>
    <w:rsid w:val="000061DD"/>
    <w:rsid w:val="00012E55"/>
    <w:rsid w:val="00017223"/>
    <w:rsid w:val="0001774A"/>
    <w:rsid w:val="00023DCD"/>
    <w:rsid w:val="000313DE"/>
    <w:rsid w:val="000361E6"/>
    <w:rsid w:val="00036A25"/>
    <w:rsid w:val="00040AA0"/>
    <w:rsid w:val="00041BDC"/>
    <w:rsid w:val="00041E1E"/>
    <w:rsid w:val="00047847"/>
    <w:rsid w:val="00057B6E"/>
    <w:rsid w:val="0006504B"/>
    <w:rsid w:val="00066AA5"/>
    <w:rsid w:val="00067B09"/>
    <w:rsid w:val="00070C8B"/>
    <w:rsid w:val="0007280B"/>
    <w:rsid w:val="000758C9"/>
    <w:rsid w:val="00082B23"/>
    <w:rsid w:val="000870FB"/>
    <w:rsid w:val="00093402"/>
    <w:rsid w:val="000941F8"/>
    <w:rsid w:val="0009534F"/>
    <w:rsid w:val="00095EA1"/>
    <w:rsid w:val="000A51F1"/>
    <w:rsid w:val="000A6B34"/>
    <w:rsid w:val="000B31BE"/>
    <w:rsid w:val="000B432D"/>
    <w:rsid w:val="000C0708"/>
    <w:rsid w:val="000D077C"/>
    <w:rsid w:val="000D384D"/>
    <w:rsid w:val="000D43A5"/>
    <w:rsid w:val="000E1F78"/>
    <w:rsid w:val="000F207E"/>
    <w:rsid w:val="000F3D39"/>
    <w:rsid w:val="000F4755"/>
    <w:rsid w:val="000F70E4"/>
    <w:rsid w:val="00102E1A"/>
    <w:rsid w:val="00103EDB"/>
    <w:rsid w:val="00105482"/>
    <w:rsid w:val="0011599B"/>
    <w:rsid w:val="00115CEB"/>
    <w:rsid w:val="001204C0"/>
    <w:rsid w:val="00123074"/>
    <w:rsid w:val="00125BBF"/>
    <w:rsid w:val="001266F2"/>
    <w:rsid w:val="0012707B"/>
    <w:rsid w:val="00127746"/>
    <w:rsid w:val="00127AD6"/>
    <w:rsid w:val="00131086"/>
    <w:rsid w:val="0014174C"/>
    <w:rsid w:val="00144DA3"/>
    <w:rsid w:val="0014624B"/>
    <w:rsid w:val="00150BD6"/>
    <w:rsid w:val="00151CE6"/>
    <w:rsid w:val="00152FC4"/>
    <w:rsid w:val="00172669"/>
    <w:rsid w:val="00175828"/>
    <w:rsid w:val="001758F0"/>
    <w:rsid w:val="001772B1"/>
    <w:rsid w:val="00194949"/>
    <w:rsid w:val="00195355"/>
    <w:rsid w:val="001969A2"/>
    <w:rsid w:val="001A0257"/>
    <w:rsid w:val="001A28A3"/>
    <w:rsid w:val="001A408D"/>
    <w:rsid w:val="001B31AC"/>
    <w:rsid w:val="001C61F1"/>
    <w:rsid w:val="001C7E3C"/>
    <w:rsid w:val="001D76F6"/>
    <w:rsid w:val="001F29EE"/>
    <w:rsid w:val="001F4A43"/>
    <w:rsid w:val="001F703E"/>
    <w:rsid w:val="00200777"/>
    <w:rsid w:val="00202359"/>
    <w:rsid w:val="00202596"/>
    <w:rsid w:val="002032FF"/>
    <w:rsid w:val="00203ED1"/>
    <w:rsid w:val="002132E0"/>
    <w:rsid w:val="0022263D"/>
    <w:rsid w:val="0022609F"/>
    <w:rsid w:val="00236696"/>
    <w:rsid w:val="002373B6"/>
    <w:rsid w:val="002375CD"/>
    <w:rsid w:val="00240018"/>
    <w:rsid w:val="0025037B"/>
    <w:rsid w:val="0025436B"/>
    <w:rsid w:val="00265857"/>
    <w:rsid w:val="00266A70"/>
    <w:rsid w:val="002705CB"/>
    <w:rsid w:val="00274C75"/>
    <w:rsid w:val="002763B3"/>
    <w:rsid w:val="00277E5B"/>
    <w:rsid w:val="002849AC"/>
    <w:rsid w:val="002B3D15"/>
    <w:rsid w:val="002B4046"/>
    <w:rsid w:val="002B6D93"/>
    <w:rsid w:val="002C0DCD"/>
    <w:rsid w:val="002C3738"/>
    <w:rsid w:val="002D30AB"/>
    <w:rsid w:val="002D7909"/>
    <w:rsid w:val="002E075F"/>
    <w:rsid w:val="002E2475"/>
    <w:rsid w:val="002E42C1"/>
    <w:rsid w:val="002F27AB"/>
    <w:rsid w:val="002F2BEE"/>
    <w:rsid w:val="003025B2"/>
    <w:rsid w:val="00303142"/>
    <w:rsid w:val="00304DB4"/>
    <w:rsid w:val="00305AC4"/>
    <w:rsid w:val="00305E18"/>
    <w:rsid w:val="00312B0A"/>
    <w:rsid w:val="00313B45"/>
    <w:rsid w:val="00331F17"/>
    <w:rsid w:val="00332445"/>
    <w:rsid w:val="00332ADA"/>
    <w:rsid w:val="0033414E"/>
    <w:rsid w:val="003379CA"/>
    <w:rsid w:val="00345EBD"/>
    <w:rsid w:val="003505CA"/>
    <w:rsid w:val="00351B05"/>
    <w:rsid w:val="00356D31"/>
    <w:rsid w:val="00357627"/>
    <w:rsid w:val="0036149D"/>
    <w:rsid w:val="0038589D"/>
    <w:rsid w:val="00390785"/>
    <w:rsid w:val="00390AE6"/>
    <w:rsid w:val="003932A4"/>
    <w:rsid w:val="003962A7"/>
    <w:rsid w:val="003A00E9"/>
    <w:rsid w:val="003A05CA"/>
    <w:rsid w:val="003A2797"/>
    <w:rsid w:val="003A7172"/>
    <w:rsid w:val="003A76D4"/>
    <w:rsid w:val="003B079A"/>
    <w:rsid w:val="003B4310"/>
    <w:rsid w:val="003B4A65"/>
    <w:rsid w:val="003B5C3C"/>
    <w:rsid w:val="003C07FC"/>
    <w:rsid w:val="003C200E"/>
    <w:rsid w:val="003E3D37"/>
    <w:rsid w:val="003E7902"/>
    <w:rsid w:val="00400BEB"/>
    <w:rsid w:val="00401D3F"/>
    <w:rsid w:val="00405DDF"/>
    <w:rsid w:val="00410FBE"/>
    <w:rsid w:val="00412D13"/>
    <w:rsid w:val="00420D7C"/>
    <w:rsid w:val="004227E0"/>
    <w:rsid w:val="0042318E"/>
    <w:rsid w:val="00425DE8"/>
    <w:rsid w:val="00432309"/>
    <w:rsid w:val="00432635"/>
    <w:rsid w:val="004363FF"/>
    <w:rsid w:val="004437F8"/>
    <w:rsid w:val="00446B87"/>
    <w:rsid w:val="00447F36"/>
    <w:rsid w:val="00455AAB"/>
    <w:rsid w:val="0046366D"/>
    <w:rsid w:val="00464336"/>
    <w:rsid w:val="0047027A"/>
    <w:rsid w:val="00473C41"/>
    <w:rsid w:val="004775D0"/>
    <w:rsid w:val="00477AE2"/>
    <w:rsid w:val="00480525"/>
    <w:rsid w:val="0048216C"/>
    <w:rsid w:val="00485D2C"/>
    <w:rsid w:val="00491897"/>
    <w:rsid w:val="004A518D"/>
    <w:rsid w:val="004A7471"/>
    <w:rsid w:val="004A76F3"/>
    <w:rsid w:val="004A7776"/>
    <w:rsid w:val="004B005B"/>
    <w:rsid w:val="004B6041"/>
    <w:rsid w:val="004C74D7"/>
    <w:rsid w:val="004E026A"/>
    <w:rsid w:val="004E034B"/>
    <w:rsid w:val="004E0F5B"/>
    <w:rsid w:val="004F1138"/>
    <w:rsid w:val="004F2AEF"/>
    <w:rsid w:val="004F5BE6"/>
    <w:rsid w:val="0050255F"/>
    <w:rsid w:val="0050633D"/>
    <w:rsid w:val="0051193C"/>
    <w:rsid w:val="005126FA"/>
    <w:rsid w:val="00513736"/>
    <w:rsid w:val="00515E8D"/>
    <w:rsid w:val="00526AFA"/>
    <w:rsid w:val="005308A6"/>
    <w:rsid w:val="005326B6"/>
    <w:rsid w:val="005333AB"/>
    <w:rsid w:val="00541608"/>
    <w:rsid w:val="00552859"/>
    <w:rsid w:val="00554494"/>
    <w:rsid w:val="005558E3"/>
    <w:rsid w:val="00560D66"/>
    <w:rsid w:val="005627C0"/>
    <w:rsid w:val="00570F27"/>
    <w:rsid w:val="005726F3"/>
    <w:rsid w:val="005733BE"/>
    <w:rsid w:val="005746F1"/>
    <w:rsid w:val="00581FB5"/>
    <w:rsid w:val="00583634"/>
    <w:rsid w:val="00585904"/>
    <w:rsid w:val="00586FBA"/>
    <w:rsid w:val="00591197"/>
    <w:rsid w:val="00592FD0"/>
    <w:rsid w:val="00594289"/>
    <w:rsid w:val="005A0AC9"/>
    <w:rsid w:val="005A1916"/>
    <w:rsid w:val="005A2724"/>
    <w:rsid w:val="005A5E24"/>
    <w:rsid w:val="005B129B"/>
    <w:rsid w:val="005B17F5"/>
    <w:rsid w:val="005B2666"/>
    <w:rsid w:val="005B3269"/>
    <w:rsid w:val="005B3681"/>
    <w:rsid w:val="005C6379"/>
    <w:rsid w:val="005C76DD"/>
    <w:rsid w:val="005D248C"/>
    <w:rsid w:val="005D5409"/>
    <w:rsid w:val="005D57BD"/>
    <w:rsid w:val="005E2828"/>
    <w:rsid w:val="005E301D"/>
    <w:rsid w:val="005E42A7"/>
    <w:rsid w:val="005E71E7"/>
    <w:rsid w:val="005F0A90"/>
    <w:rsid w:val="005F6F7E"/>
    <w:rsid w:val="00602D7F"/>
    <w:rsid w:val="00604CE4"/>
    <w:rsid w:val="00605B66"/>
    <w:rsid w:val="00607F0E"/>
    <w:rsid w:val="00624868"/>
    <w:rsid w:val="0063339F"/>
    <w:rsid w:val="00634EB9"/>
    <w:rsid w:val="00642022"/>
    <w:rsid w:val="006427A8"/>
    <w:rsid w:val="00642E1F"/>
    <w:rsid w:val="00652E73"/>
    <w:rsid w:val="00655B84"/>
    <w:rsid w:val="006605E0"/>
    <w:rsid w:val="00661125"/>
    <w:rsid w:val="00661379"/>
    <w:rsid w:val="0066203D"/>
    <w:rsid w:val="006653D1"/>
    <w:rsid w:val="0067683E"/>
    <w:rsid w:val="006769D5"/>
    <w:rsid w:val="00677ED1"/>
    <w:rsid w:val="00682583"/>
    <w:rsid w:val="00684378"/>
    <w:rsid w:val="006844AC"/>
    <w:rsid w:val="00694465"/>
    <w:rsid w:val="006970F2"/>
    <w:rsid w:val="006A14BF"/>
    <w:rsid w:val="006A5515"/>
    <w:rsid w:val="006A773D"/>
    <w:rsid w:val="006B2F4D"/>
    <w:rsid w:val="006B3CA3"/>
    <w:rsid w:val="006B49A0"/>
    <w:rsid w:val="006B6A64"/>
    <w:rsid w:val="006C1F41"/>
    <w:rsid w:val="006E2D39"/>
    <w:rsid w:val="006E2DF7"/>
    <w:rsid w:val="006E51A5"/>
    <w:rsid w:val="006E6AFB"/>
    <w:rsid w:val="006F218F"/>
    <w:rsid w:val="006F4BAC"/>
    <w:rsid w:val="006F4DB8"/>
    <w:rsid w:val="006F6A3A"/>
    <w:rsid w:val="00704660"/>
    <w:rsid w:val="00707235"/>
    <w:rsid w:val="007101C9"/>
    <w:rsid w:val="007114DE"/>
    <w:rsid w:val="00716013"/>
    <w:rsid w:val="00716435"/>
    <w:rsid w:val="00721F62"/>
    <w:rsid w:val="0072271F"/>
    <w:rsid w:val="00723A60"/>
    <w:rsid w:val="0073068A"/>
    <w:rsid w:val="007321D2"/>
    <w:rsid w:val="0073361E"/>
    <w:rsid w:val="007361EA"/>
    <w:rsid w:val="00741845"/>
    <w:rsid w:val="00743F89"/>
    <w:rsid w:val="00744E6E"/>
    <w:rsid w:val="007531E1"/>
    <w:rsid w:val="00767415"/>
    <w:rsid w:val="007730BA"/>
    <w:rsid w:val="00775408"/>
    <w:rsid w:val="00777F08"/>
    <w:rsid w:val="00781B4F"/>
    <w:rsid w:val="0079075B"/>
    <w:rsid w:val="0079388B"/>
    <w:rsid w:val="007A1D47"/>
    <w:rsid w:val="007A32C6"/>
    <w:rsid w:val="007A4E8D"/>
    <w:rsid w:val="007A60C2"/>
    <w:rsid w:val="007B11D4"/>
    <w:rsid w:val="007B7A32"/>
    <w:rsid w:val="007C000E"/>
    <w:rsid w:val="007C36D1"/>
    <w:rsid w:val="007D194B"/>
    <w:rsid w:val="007D28C3"/>
    <w:rsid w:val="007D4E0B"/>
    <w:rsid w:val="007E016F"/>
    <w:rsid w:val="007E3860"/>
    <w:rsid w:val="007E3A51"/>
    <w:rsid w:val="007F2E26"/>
    <w:rsid w:val="007F623E"/>
    <w:rsid w:val="0080019A"/>
    <w:rsid w:val="0080260B"/>
    <w:rsid w:val="008044F6"/>
    <w:rsid w:val="00807948"/>
    <w:rsid w:val="00810FD0"/>
    <w:rsid w:val="00813CC6"/>
    <w:rsid w:val="00814B94"/>
    <w:rsid w:val="0082013A"/>
    <w:rsid w:val="00824BDC"/>
    <w:rsid w:val="00826192"/>
    <w:rsid w:val="00827C61"/>
    <w:rsid w:val="00830795"/>
    <w:rsid w:val="00833098"/>
    <w:rsid w:val="00833DFC"/>
    <w:rsid w:val="00836DD5"/>
    <w:rsid w:val="00842A54"/>
    <w:rsid w:val="00844431"/>
    <w:rsid w:val="0084632C"/>
    <w:rsid w:val="0085599D"/>
    <w:rsid w:val="008613CC"/>
    <w:rsid w:val="00861F66"/>
    <w:rsid w:val="00862AB6"/>
    <w:rsid w:val="00870FB9"/>
    <w:rsid w:val="00882B19"/>
    <w:rsid w:val="008866A3"/>
    <w:rsid w:val="0088687D"/>
    <w:rsid w:val="00895672"/>
    <w:rsid w:val="00895F8D"/>
    <w:rsid w:val="008A0209"/>
    <w:rsid w:val="008A713D"/>
    <w:rsid w:val="008B72CE"/>
    <w:rsid w:val="008C116B"/>
    <w:rsid w:val="008C2C03"/>
    <w:rsid w:val="008C49E4"/>
    <w:rsid w:val="008C4B36"/>
    <w:rsid w:val="008D2113"/>
    <w:rsid w:val="008D7B04"/>
    <w:rsid w:val="008F2CC8"/>
    <w:rsid w:val="008F5C52"/>
    <w:rsid w:val="00903730"/>
    <w:rsid w:val="00912BA2"/>
    <w:rsid w:val="009236C0"/>
    <w:rsid w:val="00924B53"/>
    <w:rsid w:val="00925746"/>
    <w:rsid w:val="00931398"/>
    <w:rsid w:val="009453D6"/>
    <w:rsid w:val="00945DC6"/>
    <w:rsid w:val="00946970"/>
    <w:rsid w:val="0095570F"/>
    <w:rsid w:val="00960B55"/>
    <w:rsid w:val="009645AA"/>
    <w:rsid w:val="00965164"/>
    <w:rsid w:val="00966940"/>
    <w:rsid w:val="00967AEA"/>
    <w:rsid w:val="00970930"/>
    <w:rsid w:val="009834F4"/>
    <w:rsid w:val="00986F8E"/>
    <w:rsid w:val="00987539"/>
    <w:rsid w:val="009911A2"/>
    <w:rsid w:val="009A04C6"/>
    <w:rsid w:val="009A1685"/>
    <w:rsid w:val="009A46C8"/>
    <w:rsid w:val="009B240E"/>
    <w:rsid w:val="009B3FE1"/>
    <w:rsid w:val="009B53A7"/>
    <w:rsid w:val="009C57BF"/>
    <w:rsid w:val="009D1430"/>
    <w:rsid w:val="009D16EC"/>
    <w:rsid w:val="009D198A"/>
    <w:rsid w:val="009D7857"/>
    <w:rsid w:val="009E0074"/>
    <w:rsid w:val="009E1F33"/>
    <w:rsid w:val="00A01233"/>
    <w:rsid w:val="00A06EAC"/>
    <w:rsid w:val="00A06EB8"/>
    <w:rsid w:val="00A16CF9"/>
    <w:rsid w:val="00A17782"/>
    <w:rsid w:val="00A20C5E"/>
    <w:rsid w:val="00A218D0"/>
    <w:rsid w:val="00A370B1"/>
    <w:rsid w:val="00A4175A"/>
    <w:rsid w:val="00A41D3A"/>
    <w:rsid w:val="00A4433A"/>
    <w:rsid w:val="00A503E1"/>
    <w:rsid w:val="00A52C70"/>
    <w:rsid w:val="00A53AD3"/>
    <w:rsid w:val="00A5707F"/>
    <w:rsid w:val="00A576AC"/>
    <w:rsid w:val="00A6279D"/>
    <w:rsid w:val="00A63D82"/>
    <w:rsid w:val="00A64CF6"/>
    <w:rsid w:val="00A74819"/>
    <w:rsid w:val="00A77515"/>
    <w:rsid w:val="00A84804"/>
    <w:rsid w:val="00A86273"/>
    <w:rsid w:val="00A959DD"/>
    <w:rsid w:val="00A96637"/>
    <w:rsid w:val="00A97EC2"/>
    <w:rsid w:val="00AA6310"/>
    <w:rsid w:val="00AB0451"/>
    <w:rsid w:val="00AB0ADC"/>
    <w:rsid w:val="00AB0FA6"/>
    <w:rsid w:val="00AB10A8"/>
    <w:rsid w:val="00AB61D9"/>
    <w:rsid w:val="00AC5173"/>
    <w:rsid w:val="00AC552A"/>
    <w:rsid w:val="00AD0AC6"/>
    <w:rsid w:val="00AD103A"/>
    <w:rsid w:val="00AD2977"/>
    <w:rsid w:val="00AD2E1F"/>
    <w:rsid w:val="00AD3D4E"/>
    <w:rsid w:val="00AD4306"/>
    <w:rsid w:val="00AE0724"/>
    <w:rsid w:val="00AE5690"/>
    <w:rsid w:val="00B00FCC"/>
    <w:rsid w:val="00B01474"/>
    <w:rsid w:val="00B16DD0"/>
    <w:rsid w:val="00B22310"/>
    <w:rsid w:val="00B2540F"/>
    <w:rsid w:val="00B320C0"/>
    <w:rsid w:val="00B34BD1"/>
    <w:rsid w:val="00B35859"/>
    <w:rsid w:val="00B37C2C"/>
    <w:rsid w:val="00B37E8E"/>
    <w:rsid w:val="00B40D75"/>
    <w:rsid w:val="00B45111"/>
    <w:rsid w:val="00B46685"/>
    <w:rsid w:val="00B466DD"/>
    <w:rsid w:val="00B52318"/>
    <w:rsid w:val="00B52CCB"/>
    <w:rsid w:val="00B53C35"/>
    <w:rsid w:val="00B607DB"/>
    <w:rsid w:val="00B73C6F"/>
    <w:rsid w:val="00B81579"/>
    <w:rsid w:val="00B91066"/>
    <w:rsid w:val="00B97699"/>
    <w:rsid w:val="00BA75AC"/>
    <w:rsid w:val="00BB03E4"/>
    <w:rsid w:val="00BC10F2"/>
    <w:rsid w:val="00BC342D"/>
    <w:rsid w:val="00BC5A6E"/>
    <w:rsid w:val="00BD1A84"/>
    <w:rsid w:val="00BD48E5"/>
    <w:rsid w:val="00BD73DB"/>
    <w:rsid w:val="00BE0C16"/>
    <w:rsid w:val="00BE322D"/>
    <w:rsid w:val="00BE5851"/>
    <w:rsid w:val="00BF573F"/>
    <w:rsid w:val="00BF7C32"/>
    <w:rsid w:val="00C07D05"/>
    <w:rsid w:val="00C07DC4"/>
    <w:rsid w:val="00C12E6E"/>
    <w:rsid w:val="00C14F67"/>
    <w:rsid w:val="00C226BD"/>
    <w:rsid w:val="00C25AE5"/>
    <w:rsid w:val="00C353EE"/>
    <w:rsid w:val="00C44D11"/>
    <w:rsid w:val="00C56A21"/>
    <w:rsid w:val="00C62AC9"/>
    <w:rsid w:val="00C66D51"/>
    <w:rsid w:val="00C80D09"/>
    <w:rsid w:val="00C85AC6"/>
    <w:rsid w:val="00C85D29"/>
    <w:rsid w:val="00C8600E"/>
    <w:rsid w:val="00C86AE1"/>
    <w:rsid w:val="00CA251A"/>
    <w:rsid w:val="00CB3A75"/>
    <w:rsid w:val="00CB4C4C"/>
    <w:rsid w:val="00CB4F6C"/>
    <w:rsid w:val="00CB5E7E"/>
    <w:rsid w:val="00CB6C31"/>
    <w:rsid w:val="00CC4050"/>
    <w:rsid w:val="00CD302C"/>
    <w:rsid w:val="00CD31CA"/>
    <w:rsid w:val="00CD78A8"/>
    <w:rsid w:val="00CD7CA4"/>
    <w:rsid w:val="00CE1CAB"/>
    <w:rsid w:val="00CE4942"/>
    <w:rsid w:val="00CF0243"/>
    <w:rsid w:val="00CF3AC9"/>
    <w:rsid w:val="00CF4355"/>
    <w:rsid w:val="00D04383"/>
    <w:rsid w:val="00D07F9E"/>
    <w:rsid w:val="00D1348C"/>
    <w:rsid w:val="00D17AA1"/>
    <w:rsid w:val="00D26971"/>
    <w:rsid w:val="00D27B61"/>
    <w:rsid w:val="00D31A46"/>
    <w:rsid w:val="00D41230"/>
    <w:rsid w:val="00D42F1E"/>
    <w:rsid w:val="00D52626"/>
    <w:rsid w:val="00D53C8C"/>
    <w:rsid w:val="00D56F41"/>
    <w:rsid w:val="00D63B95"/>
    <w:rsid w:val="00D67E32"/>
    <w:rsid w:val="00D769E9"/>
    <w:rsid w:val="00D80029"/>
    <w:rsid w:val="00D81EEE"/>
    <w:rsid w:val="00D81F5B"/>
    <w:rsid w:val="00D87117"/>
    <w:rsid w:val="00D9297E"/>
    <w:rsid w:val="00D92EAD"/>
    <w:rsid w:val="00DB14F6"/>
    <w:rsid w:val="00DB265A"/>
    <w:rsid w:val="00DB448C"/>
    <w:rsid w:val="00DB67B2"/>
    <w:rsid w:val="00DC7A00"/>
    <w:rsid w:val="00DC7B78"/>
    <w:rsid w:val="00DD6F4B"/>
    <w:rsid w:val="00DD7AD4"/>
    <w:rsid w:val="00DE1FE3"/>
    <w:rsid w:val="00DE318B"/>
    <w:rsid w:val="00DE4F43"/>
    <w:rsid w:val="00DE539F"/>
    <w:rsid w:val="00DF05AD"/>
    <w:rsid w:val="00DF1037"/>
    <w:rsid w:val="00DF2F05"/>
    <w:rsid w:val="00DF7140"/>
    <w:rsid w:val="00E127AD"/>
    <w:rsid w:val="00E12C93"/>
    <w:rsid w:val="00E1363E"/>
    <w:rsid w:val="00E2451E"/>
    <w:rsid w:val="00E27ACC"/>
    <w:rsid w:val="00E31CE4"/>
    <w:rsid w:val="00E37213"/>
    <w:rsid w:val="00E45550"/>
    <w:rsid w:val="00E532F2"/>
    <w:rsid w:val="00E55C19"/>
    <w:rsid w:val="00E612E6"/>
    <w:rsid w:val="00E62AC0"/>
    <w:rsid w:val="00E640DF"/>
    <w:rsid w:val="00E65998"/>
    <w:rsid w:val="00E74254"/>
    <w:rsid w:val="00E81714"/>
    <w:rsid w:val="00E939D5"/>
    <w:rsid w:val="00E93E0F"/>
    <w:rsid w:val="00E97020"/>
    <w:rsid w:val="00E97194"/>
    <w:rsid w:val="00EA3FB6"/>
    <w:rsid w:val="00EB05F5"/>
    <w:rsid w:val="00EC4A8B"/>
    <w:rsid w:val="00EC4A94"/>
    <w:rsid w:val="00EC4F9E"/>
    <w:rsid w:val="00EC6141"/>
    <w:rsid w:val="00ED0296"/>
    <w:rsid w:val="00ED0AB1"/>
    <w:rsid w:val="00ED6964"/>
    <w:rsid w:val="00EE33C3"/>
    <w:rsid w:val="00EE6EE7"/>
    <w:rsid w:val="00EE7AFF"/>
    <w:rsid w:val="00EF1715"/>
    <w:rsid w:val="00EF18E8"/>
    <w:rsid w:val="00EF3D7C"/>
    <w:rsid w:val="00EF6C77"/>
    <w:rsid w:val="00F00817"/>
    <w:rsid w:val="00F11D50"/>
    <w:rsid w:val="00F14535"/>
    <w:rsid w:val="00F148A3"/>
    <w:rsid w:val="00F22CBE"/>
    <w:rsid w:val="00F3088A"/>
    <w:rsid w:val="00F33618"/>
    <w:rsid w:val="00F3682B"/>
    <w:rsid w:val="00F4142B"/>
    <w:rsid w:val="00F45440"/>
    <w:rsid w:val="00F540D6"/>
    <w:rsid w:val="00F55961"/>
    <w:rsid w:val="00F55B2B"/>
    <w:rsid w:val="00F56124"/>
    <w:rsid w:val="00F56766"/>
    <w:rsid w:val="00F57C69"/>
    <w:rsid w:val="00F60781"/>
    <w:rsid w:val="00F635BF"/>
    <w:rsid w:val="00F64A8F"/>
    <w:rsid w:val="00F70066"/>
    <w:rsid w:val="00F776AC"/>
    <w:rsid w:val="00F90F27"/>
    <w:rsid w:val="00F9166C"/>
    <w:rsid w:val="00F95B97"/>
    <w:rsid w:val="00FA2F4D"/>
    <w:rsid w:val="00FA5778"/>
    <w:rsid w:val="00FA5E0B"/>
    <w:rsid w:val="00FB462B"/>
    <w:rsid w:val="00FB4FEF"/>
    <w:rsid w:val="00FC46EE"/>
    <w:rsid w:val="00FC5F48"/>
    <w:rsid w:val="00FD0E55"/>
    <w:rsid w:val="00FE5463"/>
    <w:rsid w:val="00FF025E"/>
    <w:rsid w:val="00FF0952"/>
    <w:rsid w:val="00FF3AEF"/>
    <w:rsid w:val="00FF4588"/>
    <w:rsid w:val="00FF5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6D4"/>
    <w:pPr>
      <w:ind w:firstLine="567"/>
    </w:pPr>
    <w:rPr>
      <w:sz w:val="24"/>
      <w:szCs w:val="24"/>
      <w:lang w:eastAsia="ko-K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7B0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D7B04"/>
    <w:rPr>
      <w:rFonts w:eastAsia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8D7B0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D7B04"/>
    <w:rPr>
      <w:rFonts w:eastAsia="Times New Roman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rsid w:val="007754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75408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129</TotalTime>
  <Pages>9</Pages>
  <Words>1169</Words>
  <Characters>6668</Characters>
  <Application>Microsoft Office Outlook</Application>
  <DocSecurity>0</DocSecurity>
  <Lines>0</Lines>
  <Paragraphs>0</Paragraphs>
  <ScaleCrop>false</ScaleCrop>
  <Company>my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</dc:creator>
  <cp:keywords/>
  <dc:description/>
  <cp:lastModifiedBy>Customer</cp:lastModifiedBy>
  <cp:revision>8</cp:revision>
  <dcterms:created xsi:type="dcterms:W3CDTF">2017-09-02T10:28:00Z</dcterms:created>
  <dcterms:modified xsi:type="dcterms:W3CDTF">2018-06-12T16:38:00Z</dcterms:modified>
</cp:coreProperties>
</file>